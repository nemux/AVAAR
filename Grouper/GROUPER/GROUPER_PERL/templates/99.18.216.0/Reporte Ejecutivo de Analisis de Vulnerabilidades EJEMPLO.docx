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word/charts/chart10.xml" ContentType="application/vnd.openxmlformats-officedocument.drawingml.chart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theme/theme1.xml" ContentType="application/vnd.openxmlformats-officedocument.theme+xml"/>
  <Override PartName="/word/header2.xml" ContentType="application/vnd.openxmlformats-officedocument.wordprocessingml.header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57F" w:rsidRPr="007E4110" w:rsidRDefault="001A757F" w:rsidP="00F45E76">
      <w:pPr>
        <w:rPr>
          <w:rFonts w:cs="Arial"/>
          <w:szCs w:val="20"/>
        </w:rPr>
      </w:pPr>
    </w:p>
    <w:p w:rsidR="001A757F" w:rsidRPr="007E4110" w:rsidRDefault="001A757F" w:rsidP="001A757F">
      <w:pPr>
        <w:jc w:val="right"/>
        <w:rPr>
          <w:rFonts w:cs="Arial"/>
          <w:szCs w:val="20"/>
        </w:rPr>
      </w:pPr>
    </w:p>
    <w:p w:rsidR="005428B8" w:rsidRPr="007E4110" w:rsidRDefault="005428B8" w:rsidP="001A757F">
      <w:pPr>
        <w:jc w:val="right"/>
        <w:rPr>
          <w:rFonts w:cs="Arial"/>
          <w:szCs w:val="20"/>
        </w:rPr>
      </w:pPr>
    </w:p>
    <w:p w:rsidR="005428B8" w:rsidRPr="007E4110" w:rsidRDefault="005428B8" w:rsidP="001A757F">
      <w:pPr>
        <w:jc w:val="right"/>
        <w:rPr>
          <w:rFonts w:cs="Arial"/>
          <w:szCs w:val="20"/>
        </w:rPr>
      </w:pPr>
    </w:p>
    <w:p w:rsidR="005428B8" w:rsidRPr="007E4110" w:rsidRDefault="005428B8" w:rsidP="001A757F">
      <w:pPr>
        <w:jc w:val="right"/>
        <w:rPr>
          <w:rFonts w:cs="Arial"/>
          <w:szCs w:val="20"/>
        </w:rPr>
      </w:pPr>
    </w:p>
    <w:p w:rsidR="005428B8" w:rsidRPr="007E4110" w:rsidRDefault="005428B8" w:rsidP="001A757F">
      <w:pPr>
        <w:jc w:val="right"/>
        <w:rPr>
          <w:rFonts w:cs="Arial"/>
          <w:szCs w:val="20"/>
        </w:rPr>
      </w:pPr>
    </w:p>
    <w:p w:rsidR="005428B8" w:rsidRPr="007E4110" w:rsidRDefault="005428B8" w:rsidP="001A757F">
      <w:pPr>
        <w:jc w:val="right"/>
        <w:rPr>
          <w:rFonts w:cs="Arial"/>
          <w:szCs w:val="20"/>
        </w:rPr>
      </w:pPr>
    </w:p>
    <w:p w:rsidR="005428B8" w:rsidRPr="007E4110" w:rsidRDefault="005428B8" w:rsidP="001A757F">
      <w:pPr>
        <w:jc w:val="right"/>
        <w:rPr>
          <w:rFonts w:cs="Arial"/>
          <w:szCs w:val="20"/>
        </w:rPr>
      </w:pPr>
    </w:p>
    <w:p w:rsidR="005428B8" w:rsidRPr="007E4110" w:rsidRDefault="005428B8" w:rsidP="001A757F">
      <w:pPr>
        <w:jc w:val="right"/>
        <w:rPr>
          <w:rFonts w:cs="Arial"/>
          <w:szCs w:val="20"/>
        </w:rPr>
      </w:pPr>
    </w:p>
    <w:p w:rsidR="005428B8" w:rsidRPr="007E4110" w:rsidRDefault="005428B8" w:rsidP="001A757F">
      <w:pPr>
        <w:jc w:val="right"/>
        <w:rPr>
          <w:rFonts w:cs="Arial"/>
          <w:szCs w:val="20"/>
        </w:rPr>
      </w:pPr>
    </w:p>
    <w:p w:rsidR="005428B8" w:rsidRPr="007E4110" w:rsidRDefault="005428B8" w:rsidP="001A757F">
      <w:pPr>
        <w:jc w:val="right"/>
        <w:rPr>
          <w:rFonts w:cs="Arial"/>
          <w:szCs w:val="20"/>
        </w:rPr>
      </w:pPr>
    </w:p>
    <w:p w:rsidR="005428B8" w:rsidRPr="007E4110" w:rsidRDefault="005428B8" w:rsidP="001A757F">
      <w:pPr>
        <w:jc w:val="right"/>
        <w:rPr>
          <w:rFonts w:cs="Arial"/>
          <w:szCs w:val="20"/>
        </w:rPr>
      </w:pPr>
    </w:p>
    <w:p w:rsidR="005428B8" w:rsidRPr="007E4110" w:rsidRDefault="005428B8" w:rsidP="001A757F">
      <w:pPr>
        <w:jc w:val="right"/>
        <w:rPr>
          <w:rFonts w:cs="Arial"/>
          <w:szCs w:val="20"/>
        </w:rPr>
      </w:pPr>
    </w:p>
    <w:p w:rsidR="005428B8" w:rsidRPr="007E4110" w:rsidRDefault="005428B8" w:rsidP="001A757F">
      <w:pPr>
        <w:jc w:val="right"/>
        <w:rPr>
          <w:rFonts w:cs="Arial"/>
          <w:szCs w:val="20"/>
        </w:rPr>
      </w:pPr>
    </w:p>
    <w:p w:rsidR="005428B8" w:rsidRPr="007E4110" w:rsidRDefault="005428B8" w:rsidP="0013095A">
      <w:pPr>
        <w:jc w:val="center"/>
        <w:rPr>
          <w:rFonts w:cs="Arial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05"/>
        <w:gridCol w:w="2268"/>
        <w:gridCol w:w="2552"/>
        <w:gridCol w:w="2693"/>
      </w:tblGrid>
      <w:tr w:rsidR="005428B8" w:rsidRPr="007E4110">
        <w:tc>
          <w:tcPr>
            <w:tcW w:w="2905" w:type="dxa"/>
          </w:tcPr>
          <w:p w:rsidR="005428B8" w:rsidRPr="007E4110" w:rsidRDefault="005428B8" w:rsidP="009D2219">
            <w:pPr>
              <w:jc w:val="center"/>
              <w:rPr>
                <w:rFonts w:cs="Arial"/>
                <w:b/>
                <w:bCs/>
              </w:rPr>
            </w:pPr>
            <w:r w:rsidRPr="007E4110">
              <w:rPr>
                <w:rFonts w:cs="Arial"/>
                <w:b/>
                <w:bCs/>
              </w:rPr>
              <w:t xml:space="preserve">Responsable del proyecto por parte de </w:t>
            </w:r>
            <w:r w:rsidR="009D2219">
              <w:rPr>
                <w:rFonts w:cs="Arial"/>
                <w:b/>
                <w:bCs/>
              </w:rPr>
              <w:t>CLIENTE</w:t>
            </w:r>
          </w:p>
        </w:tc>
        <w:tc>
          <w:tcPr>
            <w:tcW w:w="2268" w:type="dxa"/>
          </w:tcPr>
          <w:p w:rsidR="005428B8" w:rsidRPr="007E4110" w:rsidRDefault="005428B8" w:rsidP="001A757F">
            <w:pPr>
              <w:jc w:val="center"/>
              <w:rPr>
                <w:rFonts w:cs="Arial"/>
                <w:b/>
                <w:bCs/>
              </w:rPr>
            </w:pPr>
            <w:r w:rsidRPr="007E4110">
              <w:rPr>
                <w:rFonts w:cs="Arial"/>
                <w:b/>
                <w:bCs/>
              </w:rPr>
              <w:t>Elaboró - DSA</w:t>
            </w:r>
          </w:p>
        </w:tc>
        <w:tc>
          <w:tcPr>
            <w:tcW w:w="2552" w:type="dxa"/>
          </w:tcPr>
          <w:p w:rsidR="005428B8" w:rsidRPr="007E4110" w:rsidRDefault="005428B8" w:rsidP="001A757F">
            <w:pPr>
              <w:jc w:val="center"/>
              <w:rPr>
                <w:rFonts w:cs="Arial"/>
                <w:b/>
                <w:bCs/>
              </w:rPr>
            </w:pPr>
            <w:r w:rsidRPr="007E4110">
              <w:rPr>
                <w:rFonts w:cs="Arial"/>
                <w:b/>
                <w:bCs/>
              </w:rPr>
              <w:t>Revisó - DSA</w:t>
            </w:r>
          </w:p>
        </w:tc>
        <w:tc>
          <w:tcPr>
            <w:tcW w:w="2693" w:type="dxa"/>
          </w:tcPr>
          <w:p w:rsidR="005428B8" w:rsidRPr="007E4110" w:rsidRDefault="005428B8" w:rsidP="001A757F">
            <w:pPr>
              <w:jc w:val="center"/>
              <w:rPr>
                <w:rFonts w:cs="Arial"/>
                <w:b/>
                <w:bCs/>
              </w:rPr>
            </w:pPr>
            <w:r w:rsidRPr="007E4110">
              <w:rPr>
                <w:rFonts w:cs="Arial"/>
                <w:b/>
                <w:bCs/>
              </w:rPr>
              <w:t>Aprobó – DSA</w:t>
            </w:r>
          </w:p>
          <w:p w:rsidR="005428B8" w:rsidRPr="007E4110" w:rsidRDefault="005428B8" w:rsidP="001A757F">
            <w:pPr>
              <w:jc w:val="center"/>
              <w:rPr>
                <w:rFonts w:cs="Arial"/>
                <w:b/>
                <w:bCs/>
              </w:rPr>
            </w:pPr>
            <w:r w:rsidRPr="007E4110">
              <w:rPr>
                <w:rFonts w:cs="Arial"/>
                <w:b/>
                <w:bCs/>
              </w:rPr>
              <w:t>TAM - DSA</w:t>
            </w:r>
          </w:p>
        </w:tc>
      </w:tr>
      <w:tr w:rsidR="005428B8" w:rsidRPr="007E4110">
        <w:tc>
          <w:tcPr>
            <w:tcW w:w="2905" w:type="dxa"/>
          </w:tcPr>
          <w:p w:rsidR="005428B8" w:rsidRPr="007E4110" w:rsidRDefault="009D2219" w:rsidP="005428B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Nombre responsable Cliente</w:t>
            </w:r>
          </w:p>
        </w:tc>
        <w:tc>
          <w:tcPr>
            <w:tcW w:w="2268" w:type="dxa"/>
          </w:tcPr>
          <w:p w:rsidR="005428B8" w:rsidRPr="007E4110" w:rsidRDefault="000E4617" w:rsidP="005428B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Armin</w:t>
            </w:r>
            <w:r w:rsidRPr="007E4110">
              <w:rPr>
                <w:rFonts w:cs="Arial"/>
                <w:szCs w:val="22"/>
              </w:rPr>
              <w:t xml:space="preserve"> García</w:t>
            </w:r>
          </w:p>
        </w:tc>
        <w:tc>
          <w:tcPr>
            <w:tcW w:w="2552" w:type="dxa"/>
          </w:tcPr>
          <w:p w:rsidR="005428B8" w:rsidRPr="007E4110" w:rsidRDefault="002D01C0" w:rsidP="005428B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szCs w:val="22"/>
              </w:rPr>
              <w:t>Frank Ortiz</w:t>
            </w:r>
          </w:p>
        </w:tc>
        <w:tc>
          <w:tcPr>
            <w:tcW w:w="2693" w:type="dxa"/>
          </w:tcPr>
          <w:p w:rsidR="005428B8" w:rsidRPr="007E4110" w:rsidRDefault="00E06B9D" w:rsidP="005428B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  <w:lang w:val="fr-FR"/>
              </w:rPr>
              <w:t>Jésus</w:t>
            </w:r>
            <w:r w:rsidR="00CD64F4" w:rsidRPr="007E4110">
              <w:rPr>
                <w:rFonts w:cs="Arial"/>
                <w:szCs w:val="22"/>
                <w:lang w:val="fr-FR"/>
              </w:rPr>
              <w:t xml:space="preserve"> Santiago Ávila</w:t>
            </w:r>
          </w:p>
        </w:tc>
      </w:tr>
      <w:tr w:rsidR="005428B8" w:rsidRPr="007E4110">
        <w:tc>
          <w:tcPr>
            <w:tcW w:w="2905" w:type="dxa"/>
          </w:tcPr>
          <w:p w:rsidR="005428B8" w:rsidRPr="007E4110" w:rsidRDefault="005428B8" w:rsidP="001A757F">
            <w:pPr>
              <w:jc w:val="center"/>
              <w:rPr>
                <w:rFonts w:cs="Arial"/>
                <w:szCs w:val="22"/>
              </w:rPr>
            </w:pPr>
          </w:p>
          <w:p w:rsidR="005428B8" w:rsidRPr="007E4110" w:rsidRDefault="005428B8" w:rsidP="001A757F">
            <w:pPr>
              <w:jc w:val="center"/>
              <w:rPr>
                <w:rFonts w:cs="Arial"/>
                <w:szCs w:val="22"/>
              </w:rPr>
            </w:pPr>
          </w:p>
          <w:p w:rsidR="005428B8" w:rsidRPr="007E4110" w:rsidRDefault="005428B8" w:rsidP="001A757F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2268" w:type="dxa"/>
          </w:tcPr>
          <w:p w:rsidR="005428B8" w:rsidRPr="007E4110" w:rsidRDefault="005428B8" w:rsidP="001A757F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2552" w:type="dxa"/>
          </w:tcPr>
          <w:p w:rsidR="005428B8" w:rsidRPr="007E4110" w:rsidRDefault="005428B8" w:rsidP="001A757F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2693" w:type="dxa"/>
          </w:tcPr>
          <w:p w:rsidR="005428B8" w:rsidRPr="007E4110" w:rsidRDefault="005428B8" w:rsidP="001A757F">
            <w:pPr>
              <w:jc w:val="center"/>
              <w:rPr>
                <w:rFonts w:cs="Arial"/>
                <w:szCs w:val="22"/>
              </w:rPr>
            </w:pPr>
          </w:p>
        </w:tc>
      </w:tr>
      <w:tr w:rsidR="001A757F" w:rsidRPr="007E4110">
        <w:tc>
          <w:tcPr>
            <w:tcW w:w="10418" w:type="dxa"/>
            <w:gridSpan w:val="4"/>
          </w:tcPr>
          <w:p w:rsidR="001A757F" w:rsidRPr="007E4110" w:rsidRDefault="001A757F" w:rsidP="001A757F">
            <w:pPr>
              <w:pStyle w:val="Encabezado"/>
              <w:tabs>
                <w:tab w:val="clear" w:pos="4320"/>
                <w:tab w:val="clear" w:pos="8640"/>
              </w:tabs>
              <w:rPr>
                <w:rFonts w:cs="Arial"/>
                <w:szCs w:val="24"/>
                <w:lang w:val="es-MX"/>
              </w:rPr>
            </w:pPr>
            <w:r w:rsidRPr="007E4110">
              <w:rPr>
                <w:rFonts w:cs="Arial"/>
                <w:szCs w:val="22"/>
                <w:lang w:val="es-MX"/>
              </w:rPr>
              <w:t>Fecha de firma:</w:t>
            </w:r>
          </w:p>
        </w:tc>
      </w:tr>
      <w:tr w:rsidR="001A757F" w:rsidRPr="007E4110">
        <w:tc>
          <w:tcPr>
            <w:tcW w:w="10418" w:type="dxa"/>
            <w:gridSpan w:val="4"/>
          </w:tcPr>
          <w:p w:rsidR="001A757F" w:rsidRPr="007E4110" w:rsidRDefault="001A757F" w:rsidP="005428B8">
            <w:pPr>
              <w:pStyle w:val="Encabezado"/>
              <w:tabs>
                <w:tab w:val="clear" w:pos="4320"/>
                <w:tab w:val="clear" w:pos="8640"/>
              </w:tabs>
              <w:rPr>
                <w:rFonts w:cs="Arial"/>
                <w:szCs w:val="24"/>
                <w:lang w:val="es-MX"/>
              </w:rPr>
            </w:pPr>
            <w:r w:rsidRPr="007E4110">
              <w:rPr>
                <w:rFonts w:cs="Arial"/>
                <w:szCs w:val="22"/>
                <w:lang w:val="es-MX"/>
              </w:rPr>
              <w:t xml:space="preserve">Nota: </w:t>
            </w:r>
            <w:r w:rsidRPr="007E4110">
              <w:rPr>
                <w:rFonts w:cs="Arial"/>
                <w:lang w:val="es-MX"/>
              </w:rPr>
              <w:t>La fecha de revisión del presente reporte por parte de</w:t>
            </w:r>
            <w:r w:rsidR="005428B8" w:rsidRPr="007E4110">
              <w:rPr>
                <w:rFonts w:cs="Arial"/>
                <w:lang w:val="es-MX"/>
              </w:rPr>
              <w:t>l</w:t>
            </w:r>
            <w:r w:rsidRPr="007E4110">
              <w:rPr>
                <w:rFonts w:cs="Arial"/>
                <w:lang w:val="es-MX"/>
              </w:rPr>
              <w:t xml:space="preserve"> </w:t>
            </w:r>
            <w:r w:rsidR="009D2219">
              <w:rPr>
                <w:rFonts w:cs="Arial"/>
                <w:lang w:val="es-MX"/>
              </w:rPr>
              <w:t>CLIENTE</w:t>
            </w:r>
            <w:r w:rsidR="005428B8" w:rsidRPr="007E4110">
              <w:rPr>
                <w:rFonts w:cs="Arial"/>
                <w:b/>
                <w:lang w:val="es-MX"/>
              </w:rPr>
              <w:t>,</w:t>
            </w:r>
            <w:r w:rsidRPr="007E4110">
              <w:rPr>
                <w:rFonts w:cs="Arial"/>
                <w:lang w:val="es-MX"/>
              </w:rPr>
              <w:t xml:space="preserve"> vence a los 5 días después de la fecha de entrega del mismo.</w:t>
            </w:r>
          </w:p>
        </w:tc>
      </w:tr>
    </w:tbl>
    <w:p w:rsidR="001A757F" w:rsidRPr="007E4110" w:rsidRDefault="001A757F" w:rsidP="001A757F">
      <w:pPr>
        <w:rPr>
          <w:rFonts w:cs="Arial"/>
          <w:szCs w:val="20"/>
        </w:rPr>
      </w:pPr>
    </w:p>
    <w:p w:rsidR="001A757F" w:rsidRPr="007E4110" w:rsidRDefault="001A757F" w:rsidP="001A757F">
      <w:pPr>
        <w:pStyle w:val="BlockLine"/>
        <w:rPr>
          <w:rFonts w:ascii="Arial" w:hAnsi="Arial" w:cs="Arial"/>
          <w:lang w:val="es-MX"/>
        </w:rPr>
        <w:sectPr w:rsidR="001A757F" w:rsidRPr="007E4110">
          <w:headerReference w:type="even" r:id="rId8"/>
          <w:headerReference w:type="default" r:id="rId9"/>
          <w:footerReference w:type="default" r:id="rId10"/>
          <w:pgSz w:w="12240" w:h="15840" w:code="1"/>
          <w:pgMar w:top="1440" w:right="731" w:bottom="1440" w:left="907" w:header="720" w:footer="845" w:gutter="0"/>
          <w:cols w:space="720"/>
          <w:docGrid w:linePitch="360"/>
        </w:sectPr>
      </w:pPr>
    </w:p>
    <w:p w:rsidR="001A757F" w:rsidRPr="007E4110" w:rsidRDefault="001A757F" w:rsidP="001A757F">
      <w:pPr>
        <w:pStyle w:val="BlockLine"/>
        <w:rPr>
          <w:rFonts w:ascii="Arial" w:hAnsi="Arial" w:cs="Arial"/>
          <w:lang w:val="es-MX"/>
        </w:rPr>
      </w:pPr>
    </w:p>
    <w:p w:rsidR="004F2CCE" w:rsidRDefault="009B40B4">
      <w:pPr>
        <w:pStyle w:val="TDC1"/>
        <w:tabs>
          <w:tab w:val="left" w:pos="400"/>
          <w:tab w:val="right" w:leader="dot" w:pos="1059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7E4110">
        <w:rPr>
          <w:rFonts w:cs="Arial"/>
        </w:rPr>
        <w:fldChar w:fldCharType="begin"/>
      </w:r>
      <w:r w:rsidR="001A757F" w:rsidRPr="007E4110">
        <w:rPr>
          <w:rFonts w:cs="Arial"/>
        </w:rPr>
        <w:instrText xml:space="preserve"> TOC \o "1-3" \h \z \u </w:instrText>
      </w:r>
      <w:r w:rsidRPr="007E4110">
        <w:rPr>
          <w:rFonts w:cs="Arial"/>
        </w:rPr>
        <w:fldChar w:fldCharType="separate"/>
      </w:r>
      <w:hyperlink w:anchor="_Toc346884175" w:history="1">
        <w:r w:rsidR="004F2CCE" w:rsidRPr="007B6678">
          <w:rPr>
            <w:rStyle w:val="Hipervnculo"/>
            <w:rFonts w:cs="Arial"/>
            <w:noProof/>
          </w:rPr>
          <w:t>1.</w:t>
        </w:r>
        <w:r w:rsidR="004F2CCE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4F2CCE" w:rsidRPr="007B6678">
          <w:rPr>
            <w:rStyle w:val="Hipervnculo"/>
            <w:rFonts w:cs="Arial"/>
            <w:noProof/>
          </w:rPr>
          <w:t>Objetivo del documento</w:t>
        </w:r>
        <w:r w:rsidR="004F2C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2CCE">
          <w:rPr>
            <w:noProof/>
            <w:webHidden/>
          </w:rPr>
          <w:instrText xml:space="preserve"> PAGEREF _Toc346884175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397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F2CCE" w:rsidRDefault="009B40B4">
      <w:pPr>
        <w:pStyle w:val="TDC1"/>
        <w:tabs>
          <w:tab w:val="left" w:pos="400"/>
          <w:tab w:val="right" w:leader="dot" w:pos="1059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46884176" w:history="1">
        <w:r w:rsidR="004F2CCE" w:rsidRPr="007B6678">
          <w:rPr>
            <w:rStyle w:val="Hipervnculo"/>
            <w:rFonts w:cs="Arial"/>
            <w:noProof/>
          </w:rPr>
          <w:t>2.</w:t>
        </w:r>
        <w:r w:rsidR="004F2CCE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4F2CCE" w:rsidRPr="007B6678">
          <w:rPr>
            <w:rStyle w:val="Hipervnculo"/>
            <w:rFonts w:cs="Arial"/>
            <w:noProof/>
          </w:rPr>
          <w:t>Introducción</w:t>
        </w:r>
        <w:r w:rsidR="004F2C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2CCE">
          <w:rPr>
            <w:noProof/>
            <w:webHidden/>
          </w:rPr>
          <w:instrText xml:space="preserve"> PAGEREF _Toc346884176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397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F2CCE" w:rsidRDefault="009B40B4">
      <w:pPr>
        <w:pStyle w:val="TDC1"/>
        <w:tabs>
          <w:tab w:val="left" w:pos="400"/>
          <w:tab w:val="right" w:leader="dot" w:pos="1059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46884177" w:history="1">
        <w:r w:rsidR="004F2CCE" w:rsidRPr="007B6678">
          <w:rPr>
            <w:rStyle w:val="Hipervnculo"/>
            <w:rFonts w:cs="Arial"/>
            <w:noProof/>
          </w:rPr>
          <w:t>3.</w:t>
        </w:r>
        <w:r w:rsidR="004F2CCE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4F2CCE" w:rsidRPr="007B6678">
          <w:rPr>
            <w:rStyle w:val="Hipervnculo"/>
            <w:rFonts w:cs="Arial"/>
            <w:noProof/>
          </w:rPr>
          <w:t>Alcance</w:t>
        </w:r>
        <w:r w:rsidR="004F2C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2CCE">
          <w:rPr>
            <w:noProof/>
            <w:webHidden/>
          </w:rPr>
          <w:instrText xml:space="preserve"> PAGEREF _Toc346884177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397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F2CCE" w:rsidRDefault="009B40B4">
      <w:pPr>
        <w:pStyle w:val="TDC1"/>
        <w:tabs>
          <w:tab w:val="left" w:pos="400"/>
          <w:tab w:val="right" w:leader="dot" w:pos="1059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46884178" w:history="1">
        <w:r w:rsidR="004F2CCE" w:rsidRPr="007B6678">
          <w:rPr>
            <w:rStyle w:val="Hipervnculo"/>
            <w:rFonts w:cs="Arial"/>
            <w:noProof/>
          </w:rPr>
          <w:t>4.</w:t>
        </w:r>
        <w:r w:rsidR="004F2CCE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4F2CCE" w:rsidRPr="007B6678">
          <w:rPr>
            <w:rStyle w:val="Hipervnculo"/>
            <w:rFonts w:cs="Arial"/>
            <w:noProof/>
          </w:rPr>
          <w:t>Definiciones</w:t>
        </w:r>
        <w:r w:rsidR="004F2C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2CCE">
          <w:rPr>
            <w:noProof/>
            <w:webHidden/>
          </w:rPr>
          <w:instrText xml:space="preserve"> PAGEREF _Toc346884178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397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F2CCE" w:rsidRDefault="009B40B4">
      <w:pPr>
        <w:pStyle w:val="TDC1"/>
        <w:tabs>
          <w:tab w:val="left" w:pos="400"/>
          <w:tab w:val="right" w:leader="dot" w:pos="1059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46884179" w:history="1">
        <w:r w:rsidR="004F2CCE" w:rsidRPr="007B6678">
          <w:rPr>
            <w:rStyle w:val="Hipervnculo"/>
            <w:rFonts w:cs="Arial"/>
            <w:noProof/>
          </w:rPr>
          <w:t>5.</w:t>
        </w:r>
        <w:r w:rsidR="004F2CCE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4F2CCE" w:rsidRPr="007B6678">
          <w:rPr>
            <w:rStyle w:val="Hipervnculo"/>
            <w:rFonts w:cs="Arial"/>
            <w:noProof/>
          </w:rPr>
          <w:t>Alcance del análisis</w:t>
        </w:r>
        <w:r w:rsidR="004F2C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2CCE">
          <w:rPr>
            <w:noProof/>
            <w:webHidden/>
          </w:rPr>
          <w:instrText xml:space="preserve"> PAGEREF _Toc346884179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397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F2CCE" w:rsidRDefault="009B40B4">
      <w:pPr>
        <w:pStyle w:val="TDC1"/>
        <w:tabs>
          <w:tab w:val="left" w:pos="400"/>
          <w:tab w:val="right" w:leader="dot" w:pos="1059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46884180" w:history="1">
        <w:r w:rsidR="004F2CCE" w:rsidRPr="007B6678">
          <w:rPr>
            <w:rStyle w:val="Hipervnculo"/>
            <w:rFonts w:eastAsia="Tahoma" w:cs="Arial"/>
            <w:noProof/>
          </w:rPr>
          <w:t>6.</w:t>
        </w:r>
        <w:r w:rsidR="004F2CCE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4F2CCE" w:rsidRPr="007B6678">
          <w:rPr>
            <w:rStyle w:val="Hipervnculo"/>
            <w:rFonts w:cs="Arial"/>
            <w:noProof/>
          </w:rPr>
          <w:t>Visión General</w:t>
        </w:r>
        <w:r w:rsidR="004F2C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2CCE">
          <w:rPr>
            <w:noProof/>
            <w:webHidden/>
          </w:rPr>
          <w:instrText xml:space="preserve"> PAGEREF _Toc346884180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397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F2CCE" w:rsidRDefault="009B40B4">
      <w:pPr>
        <w:pStyle w:val="TDC2"/>
        <w:tabs>
          <w:tab w:val="right" w:leader="dot" w:pos="1059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46884181" w:history="1">
        <w:r w:rsidR="004F2CCE" w:rsidRPr="007B6678">
          <w:rPr>
            <w:rStyle w:val="Hipervnculo"/>
            <w:noProof/>
          </w:rPr>
          <w:t>Sección A.   Hallazgos</w:t>
        </w:r>
        <w:r w:rsidR="004F2C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2CCE">
          <w:rPr>
            <w:noProof/>
            <w:webHidden/>
          </w:rPr>
          <w:instrText xml:space="preserve"> PAGEREF _Toc346884181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397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F2CCE" w:rsidRDefault="009B40B4">
      <w:pPr>
        <w:pStyle w:val="TDC2"/>
        <w:tabs>
          <w:tab w:val="right" w:leader="dot" w:pos="1059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46884182" w:history="1">
        <w:r w:rsidR="004F2CCE" w:rsidRPr="007B6678">
          <w:rPr>
            <w:rStyle w:val="Hipervnculo"/>
            <w:noProof/>
          </w:rPr>
          <w:t>Sección B.   Lista de equipos escaneados</w:t>
        </w:r>
        <w:r w:rsidR="004F2C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2CCE">
          <w:rPr>
            <w:noProof/>
            <w:webHidden/>
          </w:rPr>
          <w:instrText xml:space="preserve"> PAGEREF _Toc346884182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397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F2CCE" w:rsidRDefault="009B40B4">
      <w:pPr>
        <w:pStyle w:val="TDC2"/>
        <w:tabs>
          <w:tab w:val="right" w:leader="dot" w:pos="1059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46884183" w:history="1">
        <w:r w:rsidR="004F2CCE" w:rsidRPr="007B6678">
          <w:rPr>
            <w:rStyle w:val="Hipervnculo"/>
            <w:noProof/>
          </w:rPr>
          <w:t>Sección C.   Recomendaciones</w:t>
        </w:r>
        <w:r w:rsidR="004F2C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2CCE">
          <w:rPr>
            <w:noProof/>
            <w:webHidden/>
          </w:rPr>
          <w:instrText xml:space="preserve"> PAGEREF _Toc346884183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397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F2CCE" w:rsidRDefault="009B40B4">
      <w:pPr>
        <w:pStyle w:val="TDC2"/>
        <w:tabs>
          <w:tab w:val="left" w:pos="660"/>
          <w:tab w:val="right" w:leader="dot" w:pos="1059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46884184" w:history="1">
        <w:r w:rsidR="004F2CCE" w:rsidRPr="007B6678">
          <w:rPr>
            <w:rStyle w:val="Hipervnculo"/>
            <w:rFonts w:ascii="Symbol" w:hAnsi="Symbol"/>
            <w:noProof/>
          </w:rPr>
          <w:t></w:t>
        </w:r>
        <w:r w:rsidR="004F2CCE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4F2CCE" w:rsidRPr="007B6678">
          <w:rPr>
            <w:rStyle w:val="Hipervnculo"/>
            <w:noProof/>
          </w:rPr>
          <w:t>Tecnología</w:t>
        </w:r>
        <w:r w:rsidR="004F2C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2CCE">
          <w:rPr>
            <w:noProof/>
            <w:webHidden/>
          </w:rPr>
          <w:instrText xml:space="preserve"> PAGEREF _Toc346884184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397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F2CCE" w:rsidRDefault="009B40B4">
      <w:pPr>
        <w:pStyle w:val="TDC2"/>
        <w:tabs>
          <w:tab w:val="left" w:pos="660"/>
          <w:tab w:val="right" w:leader="dot" w:pos="1059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46884185" w:history="1">
        <w:r w:rsidR="004F2CCE" w:rsidRPr="007B6678">
          <w:rPr>
            <w:rStyle w:val="Hipervnculo"/>
            <w:rFonts w:ascii="Symbol" w:hAnsi="Symbol"/>
            <w:noProof/>
          </w:rPr>
          <w:t></w:t>
        </w:r>
        <w:r w:rsidR="004F2CCE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4F2CCE" w:rsidRPr="007B6678">
          <w:rPr>
            <w:rStyle w:val="Hipervnculo"/>
            <w:noProof/>
          </w:rPr>
          <w:t>Procesos</w:t>
        </w:r>
        <w:r w:rsidR="004F2C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2CCE">
          <w:rPr>
            <w:noProof/>
            <w:webHidden/>
          </w:rPr>
          <w:instrText xml:space="preserve"> PAGEREF _Toc346884185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397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A757F" w:rsidRPr="007E4110" w:rsidRDefault="009B40B4" w:rsidP="001A757F">
      <w:pPr>
        <w:rPr>
          <w:rFonts w:cs="Arial"/>
        </w:rPr>
      </w:pPr>
      <w:r w:rsidRPr="007E4110">
        <w:rPr>
          <w:rFonts w:cs="Arial"/>
        </w:rPr>
        <w:fldChar w:fldCharType="end"/>
      </w:r>
    </w:p>
    <w:p w:rsidR="001A757F" w:rsidRPr="007E4110" w:rsidRDefault="001A757F" w:rsidP="001A757F">
      <w:pPr>
        <w:rPr>
          <w:rFonts w:cs="Arial"/>
        </w:rPr>
      </w:pPr>
      <w:r w:rsidRPr="007E4110">
        <w:rPr>
          <w:rFonts w:cs="Arial"/>
        </w:rPr>
        <w:br w:type="page"/>
      </w:r>
    </w:p>
    <w:p w:rsidR="001A757F" w:rsidRPr="007E4110" w:rsidRDefault="001A757F" w:rsidP="001A757F">
      <w:pPr>
        <w:rPr>
          <w:rFonts w:cs="Arial"/>
        </w:rPr>
      </w:pPr>
    </w:p>
    <w:tbl>
      <w:tblPr>
        <w:tblW w:w="9942" w:type="dxa"/>
        <w:tblInd w:w="18" w:type="dxa"/>
        <w:tblLook w:val="0000"/>
      </w:tblPr>
      <w:tblGrid>
        <w:gridCol w:w="2430"/>
        <w:gridCol w:w="7512"/>
      </w:tblGrid>
      <w:tr w:rsidR="001A757F" w:rsidRPr="007E4110">
        <w:trPr>
          <w:trHeight w:val="831"/>
        </w:trPr>
        <w:tc>
          <w:tcPr>
            <w:tcW w:w="2430" w:type="dxa"/>
          </w:tcPr>
          <w:p w:rsidR="001A757F" w:rsidRPr="007E4110" w:rsidRDefault="001A757F" w:rsidP="001A757F">
            <w:pPr>
              <w:pStyle w:val="Ttulo1"/>
              <w:rPr>
                <w:rFonts w:cs="Arial"/>
                <w:lang w:val="es-MX"/>
              </w:rPr>
            </w:pPr>
            <w:bookmarkStart w:id="0" w:name="_Toc55127390"/>
            <w:bookmarkStart w:id="1" w:name="_Toc179633785"/>
            <w:bookmarkStart w:id="2" w:name="_Toc179635435"/>
            <w:bookmarkStart w:id="3" w:name="_Toc179635502"/>
            <w:bookmarkStart w:id="4" w:name="_Toc346884175"/>
            <w:r w:rsidRPr="007E4110">
              <w:rPr>
                <w:rFonts w:cs="Arial"/>
                <w:lang w:val="es-MX"/>
              </w:rPr>
              <w:t>O</w:t>
            </w:r>
            <w:bookmarkEnd w:id="0"/>
            <w:bookmarkEnd w:id="1"/>
            <w:r w:rsidRPr="007E4110">
              <w:rPr>
                <w:rFonts w:cs="Arial"/>
                <w:lang w:val="es-MX"/>
              </w:rPr>
              <w:t>bjetivo del documento</w:t>
            </w:r>
            <w:bookmarkEnd w:id="2"/>
            <w:bookmarkEnd w:id="3"/>
            <w:bookmarkEnd w:id="4"/>
          </w:p>
        </w:tc>
        <w:tc>
          <w:tcPr>
            <w:tcW w:w="7512" w:type="dxa"/>
          </w:tcPr>
          <w:p w:rsidR="001A757F" w:rsidRPr="007E4110" w:rsidRDefault="001A757F" w:rsidP="00B1650C">
            <w:pPr>
              <w:ind w:left="162"/>
              <w:jc w:val="both"/>
              <w:rPr>
                <w:rFonts w:cs="Arial"/>
                <w:color w:val="000000"/>
                <w:szCs w:val="20"/>
              </w:rPr>
            </w:pPr>
            <w:r w:rsidRPr="007E4110">
              <w:rPr>
                <w:rFonts w:cs="Arial"/>
                <w:szCs w:val="20"/>
              </w:rPr>
              <w:t>El objetivo de este documento es</w:t>
            </w:r>
            <w:r w:rsidRPr="007E4110">
              <w:rPr>
                <w:rFonts w:cs="Arial"/>
                <w:color w:val="000000"/>
                <w:szCs w:val="20"/>
              </w:rPr>
              <w:t xml:space="preserve"> proporcionar a</w:t>
            </w:r>
            <w:r w:rsidR="005428B8" w:rsidRPr="007E4110">
              <w:rPr>
                <w:rFonts w:cs="Arial"/>
                <w:color w:val="000000"/>
                <w:szCs w:val="20"/>
              </w:rPr>
              <w:t xml:space="preserve">l </w:t>
            </w:r>
            <w:r w:rsidR="009D2219">
              <w:rPr>
                <w:rFonts w:cs="Arial"/>
                <w:color w:val="000000"/>
                <w:szCs w:val="20"/>
              </w:rPr>
              <w:t>CLIENTE</w:t>
            </w:r>
            <w:r w:rsidR="005428B8" w:rsidRPr="007E4110">
              <w:rPr>
                <w:rFonts w:cs="Arial"/>
                <w:color w:val="000000"/>
                <w:szCs w:val="20"/>
              </w:rPr>
              <w:t xml:space="preserve"> </w:t>
            </w:r>
            <w:r w:rsidRPr="007E4110">
              <w:rPr>
                <w:rFonts w:cs="Arial"/>
                <w:color w:val="000000"/>
                <w:szCs w:val="20"/>
              </w:rPr>
              <w:t>los resultados</w:t>
            </w:r>
            <w:r w:rsidR="00745B8F" w:rsidRPr="007E4110">
              <w:rPr>
                <w:rFonts w:cs="Arial"/>
                <w:color w:val="000000"/>
                <w:szCs w:val="20"/>
              </w:rPr>
              <w:t xml:space="preserve"> generales e importantes</w:t>
            </w:r>
            <w:r w:rsidRPr="007E4110">
              <w:rPr>
                <w:rFonts w:cs="Arial"/>
                <w:color w:val="000000"/>
                <w:szCs w:val="20"/>
              </w:rPr>
              <w:t xml:space="preserve"> de los escaneos de vulnerabilidades llevado </w:t>
            </w:r>
            <w:r w:rsidR="00D47E70" w:rsidRPr="007E4110">
              <w:rPr>
                <w:rFonts w:cs="Arial"/>
                <w:color w:val="000000"/>
                <w:szCs w:val="20"/>
              </w:rPr>
              <w:t>a cabo por el Tiger Team de DSA</w:t>
            </w:r>
            <w:r w:rsidRPr="007E4110">
              <w:rPr>
                <w:rFonts w:cs="Arial"/>
                <w:color w:val="000000"/>
                <w:szCs w:val="20"/>
              </w:rPr>
              <w:t xml:space="preserve"> de Scitum, resumen de actividades realizadas, hallazgos y  recomendaciones para mitigar las vulnerabilidades encontradas en los equipos y servicios.</w:t>
            </w:r>
          </w:p>
        </w:tc>
      </w:tr>
    </w:tbl>
    <w:p w:rsidR="001A757F" w:rsidRPr="007E4110" w:rsidRDefault="001A757F" w:rsidP="001A757F">
      <w:pPr>
        <w:pStyle w:val="BlockLine"/>
        <w:pBdr>
          <w:top w:val="single" w:sz="6" w:space="3" w:color="auto"/>
        </w:pBdr>
        <w:rPr>
          <w:rFonts w:ascii="Arial" w:hAnsi="Arial" w:cs="Arial"/>
          <w:sz w:val="20"/>
          <w:lang w:val="es-MX"/>
        </w:rPr>
      </w:pPr>
    </w:p>
    <w:p w:rsidR="001A757F" w:rsidRPr="007E4110" w:rsidRDefault="001A757F" w:rsidP="001A757F">
      <w:pPr>
        <w:rPr>
          <w:rFonts w:cs="Arial"/>
          <w:szCs w:val="20"/>
        </w:rPr>
      </w:pPr>
    </w:p>
    <w:tbl>
      <w:tblPr>
        <w:tblW w:w="9990" w:type="dxa"/>
        <w:tblInd w:w="18" w:type="dxa"/>
        <w:tblLook w:val="0000"/>
      </w:tblPr>
      <w:tblGrid>
        <w:gridCol w:w="2294"/>
        <w:gridCol w:w="7696"/>
      </w:tblGrid>
      <w:tr w:rsidR="001A757F" w:rsidRPr="007E4110">
        <w:trPr>
          <w:trHeight w:val="2730"/>
        </w:trPr>
        <w:tc>
          <w:tcPr>
            <w:tcW w:w="2294" w:type="dxa"/>
          </w:tcPr>
          <w:p w:rsidR="001A757F" w:rsidRPr="007E4110" w:rsidRDefault="001A757F" w:rsidP="001A757F">
            <w:pPr>
              <w:pStyle w:val="Ttulo1"/>
              <w:rPr>
                <w:rFonts w:cs="Arial"/>
                <w:lang w:val="es-MX"/>
              </w:rPr>
            </w:pPr>
            <w:bookmarkStart w:id="5" w:name="_Toc179635436"/>
            <w:bookmarkStart w:id="6" w:name="_Toc179635503"/>
            <w:bookmarkStart w:id="7" w:name="_Toc346884176"/>
            <w:r w:rsidRPr="007E4110">
              <w:rPr>
                <w:rFonts w:cs="Arial"/>
                <w:lang w:val="es-MX"/>
              </w:rPr>
              <w:t>Introducción</w:t>
            </w:r>
            <w:bookmarkEnd w:id="5"/>
            <w:bookmarkEnd w:id="6"/>
            <w:bookmarkEnd w:id="7"/>
          </w:p>
        </w:tc>
        <w:tc>
          <w:tcPr>
            <w:tcW w:w="7696" w:type="dxa"/>
          </w:tcPr>
          <w:p w:rsidR="001A757F" w:rsidRPr="007E4110" w:rsidRDefault="009D2219" w:rsidP="00B1650C">
            <w:pPr>
              <w:ind w:left="162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  <w:lang w:val="es-ES"/>
              </w:rPr>
              <w:t>El CLIENTE</w:t>
            </w:r>
            <w:r w:rsidR="001A757F" w:rsidRPr="007E4110">
              <w:rPr>
                <w:rFonts w:cs="Arial"/>
                <w:szCs w:val="20"/>
              </w:rPr>
              <w:t xml:space="preserve">, tiene como una de sus funciones definir, difundir y supervisar el cumplimiento de las normas, políticas, estándares y procedimientos de calidad y seguridad de la información, con la finalidad de promover y mantener la integridad, precisión, confiabilidad, protección y congruencia de la información </w:t>
            </w:r>
            <w:r w:rsidR="005428B8" w:rsidRPr="007E4110">
              <w:rPr>
                <w:rFonts w:cs="Arial"/>
                <w:szCs w:val="20"/>
              </w:rPr>
              <w:t xml:space="preserve"> del </w:t>
            </w:r>
            <w:r>
              <w:rPr>
                <w:rFonts w:cs="Arial"/>
                <w:szCs w:val="20"/>
              </w:rPr>
              <w:t>CLIENTE</w:t>
            </w:r>
            <w:r w:rsidR="001A757F" w:rsidRPr="007E4110">
              <w:rPr>
                <w:rFonts w:cs="Arial"/>
                <w:szCs w:val="20"/>
              </w:rPr>
              <w:t>.</w:t>
            </w:r>
          </w:p>
          <w:p w:rsidR="001A757F" w:rsidRPr="007E4110" w:rsidRDefault="001A757F" w:rsidP="001A757F">
            <w:pPr>
              <w:jc w:val="both"/>
              <w:rPr>
                <w:rFonts w:cs="Arial"/>
                <w:szCs w:val="20"/>
              </w:rPr>
            </w:pPr>
          </w:p>
          <w:p w:rsidR="001A757F" w:rsidRPr="007E4110" w:rsidRDefault="001A757F" w:rsidP="00B1650C">
            <w:pPr>
              <w:ind w:left="162"/>
              <w:jc w:val="both"/>
              <w:rPr>
                <w:rFonts w:cs="Arial"/>
                <w:szCs w:val="20"/>
              </w:rPr>
            </w:pPr>
            <w:r w:rsidRPr="007E4110">
              <w:rPr>
                <w:rFonts w:cs="Arial"/>
                <w:szCs w:val="20"/>
              </w:rPr>
              <w:t>Este documento contiene los resultados del escaneo de vul</w:t>
            </w:r>
            <w:r w:rsidR="00B1650C" w:rsidRPr="007E4110">
              <w:rPr>
                <w:rFonts w:cs="Arial"/>
                <w:szCs w:val="20"/>
              </w:rPr>
              <w:t>nerabilidades a diversos dispositivos</w:t>
            </w:r>
            <w:r w:rsidR="005428B8" w:rsidRPr="007E4110">
              <w:rPr>
                <w:rFonts w:cs="Arial"/>
                <w:szCs w:val="20"/>
              </w:rPr>
              <w:t xml:space="preserve"> del </w:t>
            </w:r>
            <w:r w:rsidR="009D2219">
              <w:rPr>
                <w:rFonts w:cs="Arial"/>
                <w:szCs w:val="20"/>
              </w:rPr>
              <w:t>CLIENTE</w:t>
            </w:r>
            <w:r w:rsidRPr="007E4110">
              <w:rPr>
                <w:rFonts w:cs="Arial"/>
                <w:szCs w:val="20"/>
              </w:rPr>
              <w:t>, basado en la premisa de mantener en niveles aceptables la percepción de riesgo de sufrir una amenaza o ataque por el aprovechamiento de vulnerabilidad</w:t>
            </w:r>
            <w:bookmarkStart w:id="8" w:name="_GoBack"/>
            <w:bookmarkEnd w:id="8"/>
            <w:r w:rsidRPr="007E4110">
              <w:rPr>
                <w:rFonts w:cs="Arial"/>
                <w:szCs w:val="20"/>
              </w:rPr>
              <w:t xml:space="preserve">es. La selección de equipos fue realizada por parte </w:t>
            </w:r>
            <w:r w:rsidR="005428B8" w:rsidRPr="007E4110">
              <w:rPr>
                <w:rFonts w:cs="Arial"/>
                <w:szCs w:val="20"/>
              </w:rPr>
              <w:t xml:space="preserve"> del </w:t>
            </w:r>
            <w:r w:rsidR="009D2219">
              <w:rPr>
                <w:rFonts w:cs="Arial"/>
                <w:szCs w:val="20"/>
              </w:rPr>
              <w:t>CLIENTE</w:t>
            </w:r>
            <w:r w:rsidRPr="007E4110">
              <w:rPr>
                <w:rFonts w:cs="Arial"/>
                <w:szCs w:val="20"/>
              </w:rPr>
              <w:t xml:space="preserve"> y se estableció un calendario para la realización de las pruebas.</w:t>
            </w:r>
          </w:p>
          <w:p w:rsidR="001A757F" w:rsidRPr="007E4110" w:rsidRDefault="001A757F" w:rsidP="001A757F">
            <w:pPr>
              <w:tabs>
                <w:tab w:val="left" w:pos="1725"/>
              </w:tabs>
              <w:jc w:val="both"/>
              <w:rPr>
                <w:rFonts w:cs="Arial"/>
                <w:szCs w:val="20"/>
              </w:rPr>
            </w:pPr>
            <w:r w:rsidRPr="007E4110">
              <w:rPr>
                <w:rFonts w:cs="Arial"/>
                <w:szCs w:val="20"/>
              </w:rPr>
              <w:tab/>
            </w:r>
          </w:p>
          <w:p w:rsidR="001A757F" w:rsidRPr="007E4110" w:rsidRDefault="001A757F" w:rsidP="00AB63B4">
            <w:pPr>
              <w:ind w:left="162"/>
              <w:jc w:val="both"/>
              <w:rPr>
                <w:rFonts w:cs="Arial"/>
                <w:szCs w:val="20"/>
              </w:rPr>
            </w:pPr>
            <w:r w:rsidRPr="007E4110">
              <w:rPr>
                <w:rFonts w:cs="Arial"/>
                <w:szCs w:val="20"/>
              </w:rPr>
              <w:t>Cabe mencionar que existieron diversas restricciones en la ejecución de las pruebas, debido a la criticidad de algunos equipos y los horarios planeados para el ejercicio.</w:t>
            </w:r>
          </w:p>
        </w:tc>
      </w:tr>
    </w:tbl>
    <w:p w:rsidR="001A757F" w:rsidRPr="007E4110" w:rsidRDefault="001A757F" w:rsidP="001A757F">
      <w:pPr>
        <w:pStyle w:val="BlockLine"/>
        <w:rPr>
          <w:rFonts w:ascii="Arial" w:hAnsi="Arial" w:cs="Arial"/>
          <w:sz w:val="20"/>
          <w:lang w:val="es-MX"/>
        </w:rPr>
      </w:pPr>
    </w:p>
    <w:p w:rsidR="001A757F" w:rsidRPr="007E4110" w:rsidRDefault="001A757F" w:rsidP="001A757F">
      <w:pPr>
        <w:rPr>
          <w:rFonts w:cs="Arial"/>
          <w:szCs w:val="20"/>
        </w:rPr>
      </w:pPr>
    </w:p>
    <w:tbl>
      <w:tblPr>
        <w:tblW w:w="9990" w:type="dxa"/>
        <w:tblInd w:w="18" w:type="dxa"/>
        <w:tblLook w:val="0000"/>
      </w:tblPr>
      <w:tblGrid>
        <w:gridCol w:w="2430"/>
        <w:gridCol w:w="7560"/>
      </w:tblGrid>
      <w:tr w:rsidR="001A757F" w:rsidRPr="007E4110">
        <w:trPr>
          <w:trHeight w:val="1529"/>
        </w:trPr>
        <w:tc>
          <w:tcPr>
            <w:tcW w:w="2430" w:type="dxa"/>
          </w:tcPr>
          <w:p w:rsidR="001A757F" w:rsidRPr="007E4110" w:rsidRDefault="001A757F" w:rsidP="001A757F">
            <w:pPr>
              <w:pStyle w:val="Ttulo1"/>
              <w:rPr>
                <w:rFonts w:cs="Arial"/>
                <w:lang w:val="es-MX"/>
              </w:rPr>
            </w:pPr>
            <w:bookmarkStart w:id="9" w:name="_Toc179635437"/>
            <w:bookmarkStart w:id="10" w:name="_Toc179635504"/>
            <w:bookmarkStart w:id="11" w:name="_Toc346884177"/>
            <w:r w:rsidRPr="007E4110">
              <w:rPr>
                <w:rFonts w:cs="Arial"/>
                <w:lang w:val="es-MX"/>
              </w:rPr>
              <w:t>Alcance</w:t>
            </w:r>
            <w:bookmarkEnd w:id="9"/>
            <w:bookmarkEnd w:id="10"/>
            <w:bookmarkEnd w:id="11"/>
          </w:p>
        </w:tc>
        <w:tc>
          <w:tcPr>
            <w:tcW w:w="7560" w:type="dxa"/>
          </w:tcPr>
          <w:p w:rsidR="001A757F" w:rsidRPr="007E4110" w:rsidRDefault="001A757F" w:rsidP="001A757F">
            <w:pPr>
              <w:ind w:left="162"/>
              <w:rPr>
                <w:rFonts w:cs="Arial"/>
                <w:szCs w:val="20"/>
              </w:rPr>
            </w:pPr>
            <w:r w:rsidRPr="007E4110">
              <w:rPr>
                <w:rFonts w:cs="Arial"/>
                <w:szCs w:val="20"/>
              </w:rPr>
              <w:t>Este documento debe ser conocido por:</w:t>
            </w:r>
          </w:p>
          <w:p w:rsidR="001A757F" w:rsidRPr="007E4110" w:rsidRDefault="001A757F" w:rsidP="001A757F">
            <w:pPr>
              <w:ind w:left="162"/>
              <w:rPr>
                <w:rFonts w:cs="Arial"/>
                <w:szCs w:val="20"/>
              </w:rPr>
            </w:pPr>
          </w:p>
          <w:p w:rsidR="001A757F" w:rsidRPr="007E4110" w:rsidRDefault="001A757F" w:rsidP="001A757F">
            <w:pPr>
              <w:numPr>
                <w:ilvl w:val="1"/>
                <w:numId w:val="1"/>
              </w:numPr>
              <w:ind w:left="1080"/>
              <w:rPr>
                <w:rFonts w:cs="Arial"/>
                <w:szCs w:val="20"/>
              </w:rPr>
            </w:pPr>
            <w:r w:rsidRPr="007E4110">
              <w:rPr>
                <w:rFonts w:cs="Arial"/>
                <w:szCs w:val="20"/>
              </w:rPr>
              <w:t>La dirección y las gerencias de Seguridad Informática de</w:t>
            </w:r>
            <w:r w:rsidR="005428B8" w:rsidRPr="007E4110">
              <w:rPr>
                <w:rFonts w:cs="Arial"/>
                <w:szCs w:val="20"/>
              </w:rPr>
              <w:t xml:space="preserve">l </w:t>
            </w:r>
            <w:r w:rsidR="009D2219">
              <w:rPr>
                <w:rFonts w:cs="Arial"/>
                <w:szCs w:val="20"/>
              </w:rPr>
              <w:t>CLIENTE</w:t>
            </w:r>
            <w:r w:rsidR="005428B8" w:rsidRPr="007E4110">
              <w:rPr>
                <w:rFonts w:cs="Arial"/>
                <w:szCs w:val="20"/>
              </w:rPr>
              <w:t>.</w:t>
            </w:r>
          </w:p>
          <w:p w:rsidR="001A757F" w:rsidRPr="007E4110" w:rsidRDefault="001A757F" w:rsidP="00745B8F">
            <w:pPr>
              <w:numPr>
                <w:ilvl w:val="1"/>
                <w:numId w:val="1"/>
              </w:numPr>
              <w:ind w:left="1080"/>
              <w:rPr>
                <w:rFonts w:cs="Arial"/>
                <w:szCs w:val="20"/>
              </w:rPr>
            </w:pPr>
            <w:r w:rsidRPr="007E4110">
              <w:rPr>
                <w:rFonts w:cs="Arial"/>
                <w:szCs w:val="20"/>
              </w:rPr>
              <w:t xml:space="preserve">Todos los miembros que participan directamente en la planeación,  implantación y monitoreo de la infraestructura tecnológica. </w:t>
            </w:r>
          </w:p>
          <w:p w:rsidR="001A757F" w:rsidRPr="007E4110" w:rsidRDefault="001A757F" w:rsidP="001A757F">
            <w:pPr>
              <w:ind w:left="162"/>
              <w:jc w:val="both"/>
              <w:rPr>
                <w:rFonts w:cs="Arial"/>
                <w:szCs w:val="20"/>
              </w:rPr>
            </w:pPr>
          </w:p>
        </w:tc>
      </w:tr>
    </w:tbl>
    <w:p w:rsidR="001A757F" w:rsidRPr="007E4110" w:rsidRDefault="001A757F" w:rsidP="001A757F">
      <w:pPr>
        <w:pStyle w:val="BlockLine"/>
        <w:rPr>
          <w:rFonts w:ascii="Arial" w:hAnsi="Arial" w:cs="Arial"/>
          <w:sz w:val="20"/>
          <w:lang w:val="es-MX"/>
        </w:rPr>
      </w:pPr>
    </w:p>
    <w:p w:rsidR="001A757F" w:rsidRPr="007E4110" w:rsidRDefault="001A757F" w:rsidP="001A757F">
      <w:pPr>
        <w:rPr>
          <w:rFonts w:cs="Arial"/>
          <w:szCs w:val="20"/>
        </w:rPr>
      </w:pPr>
    </w:p>
    <w:p w:rsidR="001A757F" w:rsidRPr="007E4110" w:rsidRDefault="001A757F" w:rsidP="001A757F">
      <w:pPr>
        <w:rPr>
          <w:rFonts w:cs="Arial"/>
          <w:szCs w:val="20"/>
        </w:rPr>
      </w:pPr>
    </w:p>
    <w:p w:rsidR="001A757F" w:rsidRPr="007E4110" w:rsidRDefault="001A757F" w:rsidP="001A757F">
      <w:pPr>
        <w:rPr>
          <w:rFonts w:cs="Arial"/>
          <w:szCs w:val="20"/>
        </w:rPr>
      </w:pPr>
    </w:p>
    <w:tbl>
      <w:tblPr>
        <w:tblW w:w="9990" w:type="dxa"/>
        <w:tblInd w:w="18" w:type="dxa"/>
        <w:tblLook w:val="0000"/>
      </w:tblPr>
      <w:tblGrid>
        <w:gridCol w:w="2430"/>
        <w:gridCol w:w="7560"/>
      </w:tblGrid>
      <w:tr w:rsidR="001A757F" w:rsidRPr="007E4110">
        <w:trPr>
          <w:trHeight w:val="6540"/>
        </w:trPr>
        <w:tc>
          <w:tcPr>
            <w:tcW w:w="2430" w:type="dxa"/>
          </w:tcPr>
          <w:p w:rsidR="001A757F" w:rsidRPr="007E4110" w:rsidRDefault="001A757F" w:rsidP="001A757F">
            <w:pPr>
              <w:pStyle w:val="Ttulo1"/>
              <w:rPr>
                <w:rFonts w:cs="Arial"/>
                <w:lang w:val="es-MX"/>
              </w:rPr>
            </w:pPr>
            <w:bookmarkStart w:id="12" w:name="_Toc179635438"/>
            <w:bookmarkStart w:id="13" w:name="_Toc179635505"/>
            <w:bookmarkStart w:id="14" w:name="_Toc346884178"/>
            <w:r w:rsidRPr="007E4110">
              <w:rPr>
                <w:rFonts w:cs="Arial"/>
                <w:lang w:val="es-MX"/>
              </w:rPr>
              <w:lastRenderedPageBreak/>
              <w:t>Definiciones</w:t>
            </w:r>
            <w:bookmarkEnd w:id="12"/>
            <w:bookmarkEnd w:id="13"/>
            <w:bookmarkEnd w:id="14"/>
          </w:p>
        </w:tc>
        <w:tc>
          <w:tcPr>
            <w:tcW w:w="7560" w:type="dxa"/>
          </w:tcPr>
          <w:p w:rsidR="001A757F" w:rsidRPr="007E4110" w:rsidRDefault="001A757F" w:rsidP="001A757F">
            <w:pPr>
              <w:pStyle w:val="TITLE"/>
              <w:tabs>
                <w:tab w:val="clear" w:pos="3261"/>
              </w:tabs>
              <w:ind w:left="191"/>
              <w:jc w:val="both"/>
              <w:rPr>
                <w:rFonts w:cs="Arial"/>
                <w:sz w:val="20"/>
                <w:lang w:val="es-MX"/>
              </w:rPr>
            </w:pPr>
            <w:r w:rsidRPr="007E4110">
              <w:rPr>
                <w:rFonts w:cs="Arial"/>
                <w:sz w:val="20"/>
                <w:lang w:val="es-MX"/>
              </w:rPr>
              <w:t>Para facilitar la lectura y comprensión de este procedimiento, se consideran las siguientes definiciones:</w:t>
            </w:r>
          </w:p>
          <w:p w:rsidR="001A757F" w:rsidRPr="007E4110" w:rsidRDefault="001A757F" w:rsidP="001A757F">
            <w:pPr>
              <w:pStyle w:val="TITLE"/>
              <w:tabs>
                <w:tab w:val="clear" w:pos="3261"/>
              </w:tabs>
              <w:ind w:left="371"/>
              <w:jc w:val="both"/>
              <w:rPr>
                <w:rFonts w:cs="Arial"/>
                <w:sz w:val="20"/>
                <w:lang w:val="es-MX"/>
              </w:rPr>
            </w:pPr>
          </w:p>
          <w:p w:rsidR="001A757F" w:rsidRPr="007E4110" w:rsidRDefault="001A757F" w:rsidP="001A757F">
            <w:pPr>
              <w:numPr>
                <w:ilvl w:val="0"/>
                <w:numId w:val="9"/>
              </w:numPr>
              <w:jc w:val="both"/>
              <w:rPr>
                <w:rFonts w:cs="Arial"/>
                <w:szCs w:val="20"/>
              </w:rPr>
            </w:pPr>
            <w:r w:rsidRPr="007E4110">
              <w:rPr>
                <w:rFonts w:cs="Arial"/>
                <w:szCs w:val="20"/>
              </w:rPr>
              <w:t xml:space="preserve">EV (Escaneo de Vulnerabilidades): Es un proyecto orientado para la obtención de información sobre las debilidades en la infraestructura </w:t>
            </w:r>
            <w:r w:rsidR="005428B8" w:rsidRPr="007E4110">
              <w:rPr>
                <w:rFonts w:cs="Arial"/>
                <w:szCs w:val="20"/>
              </w:rPr>
              <w:t xml:space="preserve"> del </w:t>
            </w:r>
            <w:r w:rsidR="009D2219">
              <w:rPr>
                <w:rFonts w:cs="Arial"/>
                <w:szCs w:val="20"/>
              </w:rPr>
              <w:t>CLIENTE</w:t>
            </w:r>
            <w:r w:rsidRPr="007E4110">
              <w:rPr>
                <w:rFonts w:cs="Arial"/>
                <w:color w:val="000000"/>
                <w:szCs w:val="20"/>
              </w:rPr>
              <w:t>.</w:t>
            </w:r>
          </w:p>
          <w:p w:rsidR="001A757F" w:rsidRPr="007E4110" w:rsidRDefault="001A757F" w:rsidP="001A757F">
            <w:pPr>
              <w:ind w:left="191"/>
              <w:jc w:val="both"/>
              <w:rPr>
                <w:rFonts w:cs="Arial"/>
                <w:szCs w:val="20"/>
              </w:rPr>
            </w:pPr>
          </w:p>
          <w:p w:rsidR="001A757F" w:rsidRPr="007E4110" w:rsidRDefault="001A757F" w:rsidP="001A757F">
            <w:pPr>
              <w:numPr>
                <w:ilvl w:val="0"/>
                <w:numId w:val="9"/>
              </w:numPr>
              <w:jc w:val="both"/>
              <w:rPr>
                <w:rFonts w:cs="Arial"/>
                <w:szCs w:val="20"/>
              </w:rPr>
            </w:pPr>
            <w:r w:rsidRPr="007E4110">
              <w:rPr>
                <w:rFonts w:cs="Arial"/>
                <w:szCs w:val="20"/>
              </w:rPr>
              <w:t>Nessus: Es una herramienta de código libre que se utiliza para la valoración de seguridad que verifica la vulnerabilidad a los ataques de todas las entidades accesibles de la red. También examina todos los servicios TCP/IP de la red e incluye revisiones de vulnerabilidad específica para sistemas operativos, servidores Web y Firewalls.</w:t>
            </w:r>
          </w:p>
          <w:p w:rsidR="001A757F" w:rsidRPr="007E4110" w:rsidRDefault="001A757F" w:rsidP="001A757F">
            <w:pPr>
              <w:ind w:left="191"/>
              <w:jc w:val="both"/>
              <w:rPr>
                <w:rFonts w:cs="Arial"/>
                <w:szCs w:val="20"/>
              </w:rPr>
            </w:pPr>
          </w:p>
          <w:p w:rsidR="001A757F" w:rsidRPr="007E4110" w:rsidRDefault="001A757F" w:rsidP="001A757F">
            <w:pPr>
              <w:numPr>
                <w:ilvl w:val="0"/>
                <w:numId w:val="9"/>
              </w:numPr>
              <w:jc w:val="both"/>
              <w:rPr>
                <w:rFonts w:cs="Arial"/>
                <w:szCs w:val="20"/>
              </w:rPr>
            </w:pPr>
            <w:r w:rsidRPr="007E4110">
              <w:rPr>
                <w:rFonts w:cs="Arial"/>
                <w:szCs w:val="20"/>
              </w:rPr>
              <w:t>Riesgo: Probabilidad que una amenaza particular explote una vulnerabilidad particular de un sistema.</w:t>
            </w:r>
          </w:p>
          <w:p w:rsidR="001A757F" w:rsidRPr="007E4110" w:rsidRDefault="001A757F" w:rsidP="001A757F">
            <w:pPr>
              <w:ind w:left="360"/>
              <w:jc w:val="both"/>
              <w:rPr>
                <w:rFonts w:cs="Arial"/>
                <w:b/>
                <w:szCs w:val="20"/>
              </w:rPr>
            </w:pPr>
          </w:p>
          <w:p w:rsidR="001A757F" w:rsidRPr="007E4110" w:rsidRDefault="001A757F" w:rsidP="001A757F">
            <w:pPr>
              <w:numPr>
                <w:ilvl w:val="0"/>
                <w:numId w:val="9"/>
              </w:numPr>
              <w:jc w:val="both"/>
              <w:rPr>
                <w:rFonts w:cs="Arial"/>
                <w:szCs w:val="20"/>
              </w:rPr>
            </w:pPr>
            <w:r w:rsidRPr="007E4110">
              <w:rPr>
                <w:rFonts w:cs="Arial"/>
                <w:szCs w:val="20"/>
              </w:rPr>
              <w:t>Ataque: Acción de tratar de traspasar controles de seguridad en un sistema. Un ataque puede ser activo, resultando en la modificación de datos, o pasivo, resultando en la divulgación de información. El hecho de que un ataque sea realizado no significa que será exitoso, el grado de éxito depende de la vulnerabilidad del sistema o actividad y de la eficiencia de las medidas existentes.</w:t>
            </w:r>
          </w:p>
          <w:p w:rsidR="001A757F" w:rsidRPr="007E4110" w:rsidRDefault="001A757F" w:rsidP="001A757F">
            <w:pPr>
              <w:jc w:val="both"/>
              <w:rPr>
                <w:rFonts w:cs="Arial"/>
                <w:szCs w:val="20"/>
              </w:rPr>
            </w:pPr>
          </w:p>
          <w:p w:rsidR="001A757F" w:rsidRPr="007E4110" w:rsidRDefault="001A757F" w:rsidP="001A757F">
            <w:pPr>
              <w:numPr>
                <w:ilvl w:val="0"/>
                <w:numId w:val="9"/>
              </w:numPr>
              <w:jc w:val="both"/>
              <w:rPr>
                <w:rFonts w:cs="Arial"/>
                <w:szCs w:val="20"/>
              </w:rPr>
            </w:pPr>
            <w:r w:rsidRPr="007E4110">
              <w:rPr>
                <w:rFonts w:cs="Arial"/>
                <w:szCs w:val="20"/>
              </w:rPr>
              <w:t>Vulnerabilidad: Debilidad en los procedimientos de seguridad de un sistema, en el diseño del sistema, en la implementación, en los controles internos, y que puede ser explotada para violar la política de seguridad del sistema.</w:t>
            </w:r>
          </w:p>
          <w:p w:rsidR="001A757F" w:rsidRPr="007E4110" w:rsidRDefault="001A757F" w:rsidP="001A757F">
            <w:pPr>
              <w:jc w:val="both"/>
              <w:rPr>
                <w:rFonts w:cs="Arial"/>
                <w:szCs w:val="20"/>
              </w:rPr>
            </w:pPr>
          </w:p>
          <w:p w:rsidR="001A757F" w:rsidRPr="007E4110" w:rsidRDefault="001A757F" w:rsidP="001A757F">
            <w:pPr>
              <w:numPr>
                <w:ilvl w:val="0"/>
                <w:numId w:val="9"/>
              </w:numPr>
              <w:jc w:val="both"/>
              <w:rPr>
                <w:rFonts w:cs="Arial"/>
                <w:szCs w:val="20"/>
              </w:rPr>
            </w:pPr>
            <w:r w:rsidRPr="007E4110">
              <w:rPr>
                <w:rFonts w:cs="Arial"/>
                <w:szCs w:val="20"/>
              </w:rPr>
              <w:t>Falso positivo: Es la probabilidad de que estando presente cierta actividad identificada en un sistema de detección de intrusos o analizador de redes en un ambiente de red y analizada como tráfico normal, el sistema de detección asuma que la actividad es sospechosa y está presente.</w:t>
            </w:r>
          </w:p>
          <w:p w:rsidR="001A757F" w:rsidRPr="007E4110" w:rsidRDefault="001A757F" w:rsidP="001A757F">
            <w:pPr>
              <w:ind w:left="371"/>
              <w:jc w:val="both"/>
              <w:rPr>
                <w:rFonts w:cs="Arial"/>
                <w:szCs w:val="20"/>
              </w:rPr>
            </w:pPr>
          </w:p>
        </w:tc>
      </w:tr>
    </w:tbl>
    <w:p w:rsidR="005428B8" w:rsidRPr="007E4110" w:rsidRDefault="005428B8" w:rsidP="001A757F">
      <w:pPr>
        <w:pStyle w:val="BlockLine"/>
        <w:rPr>
          <w:rFonts w:ascii="Arial" w:hAnsi="Arial" w:cs="Arial"/>
          <w:sz w:val="20"/>
          <w:lang w:val="es-MX"/>
        </w:rPr>
      </w:pPr>
    </w:p>
    <w:p w:rsidR="005428B8" w:rsidRPr="007E4110" w:rsidRDefault="005428B8" w:rsidP="005428B8">
      <w:pPr>
        <w:rPr>
          <w:rFonts w:cs="Arial"/>
          <w:szCs w:val="20"/>
        </w:rPr>
      </w:pPr>
      <w:r w:rsidRPr="007E4110">
        <w:rPr>
          <w:rFonts w:cs="Arial"/>
        </w:rPr>
        <w:br w:type="page"/>
      </w:r>
    </w:p>
    <w:p w:rsidR="005428B8" w:rsidRPr="007E4110" w:rsidRDefault="005428B8" w:rsidP="005428B8">
      <w:pPr>
        <w:pStyle w:val="Ttulo1"/>
        <w:rPr>
          <w:rFonts w:cs="Arial"/>
          <w:lang w:val="es-MX"/>
        </w:rPr>
      </w:pPr>
      <w:bookmarkStart w:id="15" w:name="_Toc147825583"/>
      <w:bookmarkStart w:id="16" w:name="_Toc346884179"/>
      <w:r w:rsidRPr="007E4110">
        <w:rPr>
          <w:rFonts w:cs="Arial"/>
          <w:lang w:val="es-MX"/>
        </w:rPr>
        <w:lastRenderedPageBreak/>
        <w:t>Alcance del análisis</w:t>
      </w:r>
      <w:bookmarkEnd w:id="15"/>
      <w:bookmarkEnd w:id="16"/>
    </w:p>
    <w:p w:rsidR="00B03662" w:rsidRPr="007F1661" w:rsidRDefault="00587B99" w:rsidP="007F1661">
      <w:pPr>
        <w:rPr>
          <w:rFonts w:ascii="Times New Roman" w:hAnsi="Times New Roman"/>
          <w:sz w:val="24"/>
          <w:lang w:eastAsia="es-MX"/>
        </w:rPr>
      </w:pPr>
      <w:r w:rsidRPr="007E4110">
        <w:rPr>
          <w:rFonts w:cs="Arial"/>
          <w:lang w:val="es-ES"/>
        </w:rPr>
        <w:t>El presente</w:t>
      </w:r>
      <w:r w:rsidR="00E06B9D">
        <w:rPr>
          <w:rFonts w:cs="Arial"/>
          <w:lang w:val="es-ES"/>
        </w:rPr>
        <w:t xml:space="preserve"> reporte incluye un análisis de </w:t>
      </w:r>
      <w:r w:rsidR="009D2219">
        <w:rPr>
          <w:rFonts w:cs="Arial"/>
          <w:lang w:val="es-ES"/>
        </w:rPr>
        <w:t>XXX</w:t>
      </w:r>
      <w:r w:rsidRPr="007E4110">
        <w:rPr>
          <w:rFonts w:cs="Arial"/>
          <w:lang w:val="es-ES"/>
        </w:rPr>
        <w:t xml:space="preserve"> equipos de los </w:t>
      </w:r>
      <w:r w:rsidR="00F1361E" w:rsidRPr="007E4110">
        <w:rPr>
          <w:rFonts w:cs="Arial"/>
          <w:lang w:val="es-ES"/>
        </w:rPr>
        <w:t xml:space="preserve">diversos segmentos del Inmueble del </w:t>
      </w:r>
      <w:r w:rsidR="009D2219">
        <w:rPr>
          <w:rFonts w:cs="Arial"/>
          <w:lang w:val="es-ES"/>
        </w:rPr>
        <w:t>CLIENTE</w:t>
      </w:r>
      <w:r w:rsidR="00F00A13">
        <w:rPr>
          <w:rFonts w:cs="Arial"/>
          <w:lang w:val="es-ES"/>
        </w:rPr>
        <w:t xml:space="preserve"> </w:t>
      </w:r>
      <w:r w:rsidR="00000400" w:rsidRPr="009D7D25">
        <w:rPr>
          <w:rFonts w:cs="Arial"/>
          <w:szCs w:val="20"/>
        </w:rPr>
        <w:t>Centro</w:t>
      </w:r>
      <w:r w:rsidR="00955549">
        <w:rPr>
          <w:rFonts w:cs="Arial"/>
          <w:szCs w:val="20"/>
        </w:rPr>
        <w:t xml:space="preserve"> </w:t>
      </w:r>
      <w:r w:rsidR="00B03662" w:rsidRPr="007E4110">
        <w:rPr>
          <w:rFonts w:cs="Arial"/>
          <w:lang w:val="es-ES"/>
        </w:rPr>
        <w:t>que se enlistan a continuación:</w:t>
      </w:r>
    </w:p>
    <w:p w:rsidR="0007552D" w:rsidRPr="00955549" w:rsidRDefault="0007552D" w:rsidP="00587B99">
      <w:pPr>
        <w:pStyle w:val="EstiloArialJustificadoPrimeralnea063cm"/>
        <w:ind w:firstLine="0"/>
        <w:rPr>
          <w:rFonts w:cs="Arial"/>
        </w:rPr>
      </w:pPr>
    </w:p>
    <w:tbl>
      <w:tblPr>
        <w:tblW w:w="0" w:type="auto"/>
        <w:jc w:val="center"/>
        <w:tblInd w:w="-1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/>
      </w:tblPr>
      <w:tblGrid>
        <w:gridCol w:w="1930"/>
        <w:gridCol w:w="1415"/>
      </w:tblGrid>
      <w:tr w:rsidR="00000400" w:rsidRPr="001D7EBC" w:rsidTr="000B450D">
        <w:trPr>
          <w:trHeight w:val="255"/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000000" w:fill="1F497D"/>
            <w:noWrap/>
            <w:vAlign w:val="bottom"/>
          </w:tcPr>
          <w:p w:rsidR="00000400" w:rsidRPr="00B342AE" w:rsidRDefault="00000400" w:rsidP="000B450D">
            <w:pPr>
              <w:jc w:val="center"/>
              <w:rPr>
                <w:rFonts w:cs="Arial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B342AE">
              <w:rPr>
                <w:rFonts w:cs="Arial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000000" w:fill="1F497D"/>
            <w:noWrap/>
            <w:vAlign w:val="bottom"/>
          </w:tcPr>
          <w:p w:rsidR="00000400" w:rsidRPr="00B342AE" w:rsidRDefault="00000400" w:rsidP="000B450D">
            <w:pPr>
              <w:jc w:val="center"/>
              <w:rPr>
                <w:rFonts w:cs="Arial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B342AE">
              <w:rPr>
                <w:rFonts w:cs="Arial"/>
                <w:b/>
                <w:bCs/>
                <w:color w:val="FFFFFF"/>
                <w:sz w:val="16"/>
                <w:szCs w:val="16"/>
                <w:lang w:eastAsia="es-MX"/>
              </w:rPr>
              <w:t>IP</w:t>
            </w:r>
          </w:p>
        </w:tc>
      </w:tr>
      <w:tr w:rsidR="00000400" w:rsidRPr="001D7EBC" w:rsidTr="000B450D">
        <w:trPr>
          <w:trHeight w:val="255"/>
          <w:jc w:val="center"/>
        </w:trPr>
        <w:tc>
          <w:tcPr>
            <w:tcW w:w="0" w:type="auto"/>
            <w:vMerge w:val="restart"/>
            <w:shd w:val="clear" w:color="000000" w:fill="auto"/>
            <w:noWrap/>
            <w:vAlign w:val="center"/>
          </w:tcPr>
          <w:p w:rsidR="00000400" w:rsidRPr="00055B04" w:rsidRDefault="009D2219" w:rsidP="000B450D">
            <w:pPr>
              <w:jc w:val="center"/>
              <w:rPr>
                <w:rFonts w:cs="Arial"/>
                <w:b/>
                <w:bCs/>
                <w:sz w:val="16"/>
                <w:szCs w:val="16"/>
                <w:lang w:eastAsia="es-MX"/>
              </w:rPr>
            </w:pPr>
            <w:r>
              <w:rPr>
                <w:b/>
              </w:rPr>
              <w:t>Direccionamientos</w:t>
            </w:r>
          </w:p>
        </w:tc>
        <w:tc>
          <w:tcPr>
            <w:tcW w:w="0" w:type="auto"/>
            <w:shd w:val="clear" w:color="000000" w:fill="auto"/>
            <w:noWrap/>
          </w:tcPr>
          <w:p w:rsidR="00000400" w:rsidRPr="009D7D25" w:rsidRDefault="009D2219" w:rsidP="000B450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EJEMPLO</w:t>
            </w:r>
          </w:p>
          <w:p w:rsidR="00000400" w:rsidRPr="009D7D25" w:rsidRDefault="00000400" w:rsidP="000B450D">
            <w:pPr>
              <w:pStyle w:val="Sinespaciado"/>
              <w:jc w:val="center"/>
              <w:rPr>
                <w:b/>
              </w:rPr>
            </w:pPr>
            <w:r w:rsidRPr="009D7D25">
              <w:rPr>
                <w:b/>
              </w:rPr>
              <w:t>99.40.24.0/24</w:t>
            </w:r>
          </w:p>
        </w:tc>
      </w:tr>
      <w:tr w:rsidR="00000400" w:rsidRPr="001D7EBC" w:rsidTr="000B450D">
        <w:trPr>
          <w:trHeight w:val="255"/>
          <w:jc w:val="center"/>
        </w:trPr>
        <w:tc>
          <w:tcPr>
            <w:tcW w:w="0" w:type="auto"/>
            <w:vMerge/>
            <w:shd w:val="clear" w:color="000000" w:fill="auto"/>
            <w:noWrap/>
            <w:vAlign w:val="bottom"/>
          </w:tcPr>
          <w:p w:rsidR="00000400" w:rsidRPr="00B342AE" w:rsidRDefault="00000400" w:rsidP="000B450D">
            <w:pPr>
              <w:jc w:val="center"/>
              <w:rPr>
                <w:rFonts w:cs="Arial"/>
                <w:b/>
                <w:bCs/>
                <w:color w:val="FFFFFF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shd w:val="clear" w:color="000000" w:fill="auto"/>
            <w:noWrap/>
          </w:tcPr>
          <w:p w:rsidR="009D2219" w:rsidRPr="009D7D25" w:rsidRDefault="009D2219" w:rsidP="009D2219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EJEMPLO</w:t>
            </w:r>
          </w:p>
          <w:p w:rsidR="00000400" w:rsidRPr="009D7D25" w:rsidRDefault="00000400" w:rsidP="000B450D">
            <w:pPr>
              <w:pStyle w:val="Sinespaciado"/>
              <w:jc w:val="center"/>
              <w:rPr>
                <w:b/>
              </w:rPr>
            </w:pPr>
            <w:r w:rsidRPr="009D7D25">
              <w:rPr>
                <w:b/>
              </w:rPr>
              <w:t>99.40.20.0/24</w:t>
            </w:r>
          </w:p>
        </w:tc>
      </w:tr>
      <w:tr w:rsidR="00000400" w:rsidRPr="001D7EBC" w:rsidTr="000B450D">
        <w:trPr>
          <w:trHeight w:val="255"/>
          <w:jc w:val="center"/>
        </w:trPr>
        <w:tc>
          <w:tcPr>
            <w:tcW w:w="0" w:type="auto"/>
            <w:vMerge/>
            <w:shd w:val="clear" w:color="000000" w:fill="auto"/>
            <w:noWrap/>
            <w:vAlign w:val="bottom"/>
          </w:tcPr>
          <w:p w:rsidR="00000400" w:rsidRPr="00B342AE" w:rsidRDefault="00000400" w:rsidP="000B450D">
            <w:pPr>
              <w:jc w:val="center"/>
              <w:rPr>
                <w:rFonts w:cs="Arial"/>
                <w:b/>
                <w:bCs/>
                <w:color w:val="FFFFFF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shd w:val="clear" w:color="000000" w:fill="auto"/>
            <w:noWrap/>
          </w:tcPr>
          <w:p w:rsidR="009D2219" w:rsidRPr="009D7D25" w:rsidRDefault="009D2219" w:rsidP="009D2219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EJEMPLO</w:t>
            </w:r>
          </w:p>
          <w:p w:rsidR="00000400" w:rsidRPr="009D7D25" w:rsidRDefault="00000400" w:rsidP="000B450D">
            <w:pPr>
              <w:pStyle w:val="Sinespaciado"/>
              <w:jc w:val="center"/>
              <w:rPr>
                <w:b/>
              </w:rPr>
            </w:pPr>
            <w:r w:rsidRPr="009D7D25">
              <w:rPr>
                <w:b/>
              </w:rPr>
              <w:t>99.40.16.0/24</w:t>
            </w:r>
          </w:p>
        </w:tc>
      </w:tr>
      <w:tr w:rsidR="00000400" w:rsidRPr="001D7EBC" w:rsidTr="000B450D">
        <w:trPr>
          <w:trHeight w:val="255"/>
          <w:jc w:val="center"/>
        </w:trPr>
        <w:tc>
          <w:tcPr>
            <w:tcW w:w="0" w:type="auto"/>
            <w:vMerge/>
            <w:shd w:val="clear" w:color="000000" w:fill="auto"/>
            <w:noWrap/>
            <w:vAlign w:val="bottom"/>
          </w:tcPr>
          <w:p w:rsidR="00000400" w:rsidRPr="00B342AE" w:rsidRDefault="00000400" w:rsidP="000B450D">
            <w:pPr>
              <w:jc w:val="center"/>
              <w:rPr>
                <w:rFonts w:cs="Arial"/>
                <w:b/>
                <w:bCs/>
                <w:color w:val="FFFFFF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shd w:val="clear" w:color="000000" w:fill="auto"/>
            <w:noWrap/>
          </w:tcPr>
          <w:p w:rsidR="009D2219" w:rsidRPr="009D7D25" w:rsidRDefault="009D2219" w:rsidP="009D2219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EJEMPLO</w:t>
            </w:r>
          </w:p>
          <w:p w:rsidR="00000400" w:rsidRPr="009D7D25" w:rsidRDefault="00000400" w:rsidP="000B450D">
            <w:pPr>
              <w:pStyle w:val="Sinespaciado"/>
              <w:jc w:val="center"/>
              <w:rPr>
                <w:b/>
              </w:rPr>
            </w:pPr>
            <w:r w:rsidRPr="009D7D25">
              <w:rPr>
                <w:b/>
              </w:rPr>
              <w:t>99.40.12.0/24</w:t>
            </w:r>
          </w:p>
        </w:tc>
      </w:tr>
      <w:tr w:rsidR="00000400" w:rsidRPr="001D7EBC" w:rsidTr="000B450D">
        <w:trPr>
          <w:trHeight w:val="255"/>
          <w:jc w:val="center"/>
        </w:trPr>
        <w:tc>
          <w:tcPr>
            <w:tcW w:w="0" w:type="auto"/>
            <w:vMerge/>
            <w:shd w:val="clear" w:color="000000" w:fill="auto"/>
            <w:noWrap/>
            <w:vAlign w:val="bottom"/>
          </w:tcPr>
          <w:p w:rsidR="00000400" w:rsidRPr="00B342AE" w:rsidRDefault="00000400" w:rsidP="000B450D">
            <w:pPr>
              <w:jc w:val="center"/>
              <w:rPr>
                <w:rFonts w:cs="Arial"/>
                <w:b/>
                <w:bCs/>
                <w:color w:val="FFFFFF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shd w:val="clear" w:color="000000" w:fill="auto"/>
            <w:noWrap/>
          </w:tcPr>
          <w:p w:rsidR="009D2219" w:rsidRPr="009D7D25" w:rsidRDefault="009D2219" w:rsidP="009D2219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EJEMPLO</w:t>
            </w:r>
          </w:p>
          <w:p w:rsidR="00000400" w:rsidRPr="009D7D25" w:rsidRDefault="00000400" w:rsidP="000B450D">
            <w:pPr>
              <w:pStyle w:val="Sinespaciado"/>
              <w:jc w:val="center"/>
              <w:rPr>
                <w:b/>
              </w:rPr>
            </w:pPr>
            <w:r w:rsidRPr="009D7D25">
              <w:rPr>
                <w:b/>
              </w:rPr>
              <w:t>99.40.36.0/24</w:t>
            </w:r>
          </w:p>
        </w:tc>
      </w:tr>
      <w:tr w:rsidR="00000400" w:rsidRPr="001D7EBC" w:rsidTr="000B450D">
        <w:trPr>
          <w:trHeight w:val="255"/>
          <w:jc w:val="center"/>
        </w:trPr>
        <w:tc>
          <w:tcPr>
            <w:tcW w:w="0" w:type="auto"/>
            <w:vMerge/>
            <w:shd w:val="clear" w:color="000000" w:fill="auto"/>
            <w:noWrap/>
            <w:vAlign w:val="bottom"/>
          </w:tcPr>
          <w:p w:rsidR="00000400" w:rsidRPr="00B342AE" w:rsidRDefault="00000400" w:rsidP="000B450D">
            <w:pPr>
              <w:jc w:val="center"/>
              <w:rPr>
                <w:rFonts w:cs="Arial"/>
                <w:b/>
                <w:bCs/>
                <w:color w:val="FFFFFF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shd w:val="clear" w:color="000000" w:fill="auto"/>
            <w:noWrap/>
          </w:tcPr>
          <w:p w:rsidR="009D2219" w:rsidRPr="009D7D25" w:rsidRDefault="009D2219" w:rsidP="009D2219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EJEMPLO</w:t>
            </w:r>
          </w:p>
          <w:p w:rsidR="00000400" w:rsidRPr="009D7D25" w:rsidRDefault="00000400" w:rsidP="000B450D">
            <w:pPr>
              <w:pStyle w:val="Sinespaciado"/>
              <w:jc w:val="center"/>
              <w:rPr>
                <w:b/>
              </w:rPr>
            </w:pPr>
            <w:r w:rsidRPr="009D7D25">
              <w:rPr>
                <w:b/>
              </w:rPr>
              <w:t>99.40.40.0/24</w:t>
            </w:r>
          </w:p>
        </w:tc>
      </w:tr>
    </w:tbl>
    <w:p w:rsidR="0007552D" w:rsidRDefault="0007552D" w:rsidP="00587B99">
      <w:pPr>
        <w:pStyle w:val="EstiloArialJustificadoPrimeralnea063cm"/>
        <w:ind w:firstLine="0"/>
        <w:rPr>
          <w:rFonts w:cs="Arial"/>
          <w:lang w:val="es-ES"/>
        </w:rPr>
      </w:pPr>
    </w:p>
    <w:p w:rsidR="0024031E" w:rsidRDefault="0024031E" w:rsidP="00587B99">
      <w:pPr>
        <w:pStyle w:val="EstiloArialJustificadoPrimeralnea063cm"/>
        <w:ind w:firstLine="0"/>
        <w:rPr>
          <w:rFonts w:cs="Arial"/>
          <w:lang w:val="es-ES"/>
        </w:rPr>
      </w:pPr>
    </w:p>
    <w:p w:rsidR="00587B99" w:rsidRPr="007E4110" w:rsidRDefault="00587B99" w:rsidP="00587B99">
      <w:pPr>
        <w:pStyle w:val="EstiloArialJustificadoPrimeralnea063cm"/>
        <w:ind w:firstLine="0"/>
        <w:rPr>
          <w:rFonts w:cs="Arial"/>
          <w:lang w:val="es-ES"/>
        </w:rPr>
      </w:pPr>
      <w:r w:rsidRPr="007E4110">
        <w:rPr>
          <w:rFonts w:cs="Arial"/>
          <w:lang w:val="es-ES"/>
        </w:rPr>
        <w:t xml:space="preserve">Estos hallazgos se listan en la </w:t>
      </w:r>
      <w:r w:rsidRPr="007E4110">
        <w:rPr>
          <w:rFonts w:cs="Arial"/>
          <w:b/>
          <w:lang w:val="es-ES"/>
        </w:rPr>
        <w:t xml:space="preserve">Sección </w:t>
      </w:r>
      <w:r w:rsidR="00DB001B" w:rsidRPr="007E4110">
        <w:rPr>
          <w:rFonts w:cs="Arial"/>
          <w:b/>
          <w:lang w:val="es-ES"/>
        </w:rPr>
        <w:t>A</w:t>
      </w:r>
      <w:r w:rsidRPr="007E4110">
        <w:rPr>
          <w:rFonts w:cs="Arial"/>
          <w:lang w:val="es-ES"/>
        </w:rPr>
        <w:t xml:space="preserve"> de este documento.</w:t>
      </w:r>
    </w:p>
    <w:p w:rsidR="001A757F" w:rsidRPr="007E4110" w:rsidRDefault="001A757F" w:rsidP="001A757F">
      <w:pPr>
        <w:pStyle w:val="BlockLine"/>
        <w:rPr>
          <w:rFonts w:ascii="Arial" w:hAnsi="Arial" w:cs="Arial"/>
          <w:sz w:val="20"/>
        </w:rPr>
      </w:pPr>
    </w:p>
    <w:p w:rsidR="002D0E9A" w:rsidRDefault="002D0E9A">
      <w:pPr>
        <w:rPr>
          <w:rFonts w:cs="Arial"/>
        </w:rPr>
      </w:pPr>
      <w:r>
        <w:rPr>
          <w:rFonts w:cs="Arial"/>
        </w:rPr>
        <w:br w:type="page"/>
      </w:r>
    </w:p>
    <w:p w:rsidR="001A757F" w:rsidRPr="007E4110" w:rsidRDefault="001A757F" w:rsidP="001A757F">
      <w:pPr>
        <w:rPr>
          <w:rFonts w:cs="Arial"/>
        </w:rPr>
      </w:pPr>
    </w:p>
    <w:tbl>
      <w:tblPr>
        <w:tblW w:w="9990" w:type="dxa"/>
        <w:tblInd w:w="18" w:type="dxa"/>
        <w:tblLook w:val="0000"/>
      </w:tblPr>
      <w:tblGrid>
        <w:gridCol w:w="3317"/>
        <w:gridCol w:w="6673"/>
      </w:tblGrid>
      <w:tr w:rsidR="001A757F" w:rsidRPr="007E4110">
        <w:tc>
          <w:tcPr>
            <w:tcW w:w="3317" w:type="dxa"/>
          </w:tcPr>
          <w:p w:rsidR="001A757F" w:rsidRPr="007E4110" w:rsidRDefault="001A757F" w:rsidP="001A757F">
            <w:pPr>
              <w:pStyle w:val="Ttulo1"/>
              <w:rPr>
                <w:rFonts w:eastAsia="Tahoma" w:cs="Arial"/>
                <w:lang w:val="es-MX"/>
              </w:rPr>
            </w:pPr>
            <w:bookmarkStart w:id="17" w:name="_Toc179635439"/>
            <w:bookmarkStart w:id="18" w:name="_Toc179635506"/>
            <w:bookmarkStart w:id="19" w:name="_Toc346884180"/>
            <w:r w:rsidRPr="007E4110">
              <w:rPr>
                <w:rFonts w:cs="Arial"/>
                <w:lang w:val="es-MX"/>
              </w:rPr>
              <w:t>Visión General</w:t>
            </w:r>
            <w:bookmarkEnd w:id="17"/>
            <w:bookmarkEnd w:id="18"/>
            <w:bookmarkEnd w:id="19"/>
          </w:p>
        </w:tc>
        <w:tc>
          <w:tcPr>
            <w:tcW w:w="6673" w:type="dxa"/>
          </w:tcPr>
          <w:p w:rsidR="001A757F" w:rsidRPr="007E4110" w:rsidRDefault="001A757F" w:rsidP="001A757F">
            <w:pPr>
              <w:pStyle w:val="TITLE"/>
              <w:tabs>
                <w:tab w:val="clear" w:pos="3261"/>
              </w:tabs>
              <w:jc w:val="both"/>
              <w:rPr>
                <w:rFonts w:cs="Arial"/>
                <w:sz w:val="20"/>
                <w:lang w:val="es-MX"/>
              </w:rPr>
            </w:pPr>
          </w:p>
        </w:tc>
      </w:tr>
    </w:tbl>
    <w:p w:rsidR="00587B99" w:rsidRPr="007F1661" w:rsidRDefault="00587B99" w:rsidP="00BF5BBF">
      <w:pPr>
        <w:jc w:val="both"/>
        <w:rPr>
          <w:rFonts w:ascii="Times New Roman" w:hAnsi="Times New Roman"/>
          <w:sz w:val="24"/>
          <w:lang w:eastAsia="es-MX"/>
        </w:rPr>
      </w:pPr>
      <w:r w:rsidRPr="007E4110">
        <w:rPr>
          <w:rFonts w:cs="Arial"/>
        </w:rPr>
        <w:t xml:space="preserve">La auditoría se realizó desde las instalaciones del inmueble de </w:t>
      </w:r>
      <w:r w:rsidR="009D2219">
        <w:rPr>
          <w:rFonts w:cs="Arial"/>
        </w:rPr>
        <w:t>CLIENTE</w:t>
      </w:r>
      <w:r w:rsidRPr="007E4110">
        <w:rPr>
          <w:rFonts w:cs="Arial"/>
        </w:rPr>
        <w:t xml:space="preserve"> </w:t>
      </w:r>
      <w:r w:rsidR="002D01C0" w:rsidRPr="002D01C0">
        <w:rPr>
          <w:rFonts w:cs="Arial"/>
        </w:rPr>
        <w:t xml:space="preserve"> </w:t>
      </w:r>
      <w:r w:rsidRPr="007E4110">
        <w:rPr>
          <w:rFonts w:cs="Arial"/>
        </w:rPr>
        <w:t xml:space="preserve">. El escaneo fue realizado en un </w:t>
      </w:r>
      <w:r w:rsidR="00D87599" w:rsidRPr="007E4110">
        <w:rPr>
          <w:rFonts w:cs="Arial"/>
        </w:rPr>
        <w:t>ambiente con</w:t>
      </w:r>
      <w:r w:rsidRPr="007E4110">
        <w:rPr>
          <w:rFonts w:cs="Arial"/>
        </w:rPr>
        <w:t xml:space="preserve"> privilegios</w:t>
      </w:r>
      <w:r w:rsidR="00FD5059" w:rsidRPr="007E4110">
        <w:rPr>
          <w:rFonts w:cs="Arial"/>
        </w:rPr>
        <w:t xml:space="preserve"> </w:t>
      </w:r>
      <w:r w:rsidR="00F1361E" w:rsidRPr="007E4110">
        <w:rPr>
          <w:rFonts w:cs="Arial"/>
        </w:rPr>
        <w:t>y</w:t>
      </w:r>
      <w:r w:rsidR="00FD5059" w:rsidRPr="007E4110">
        <w:rPr>
          <w:rFonts w:cs="Arial"/>
        </w:rPr>
        <w:t xml:space="preserve"> direccionamiento interno</w:t>
      </w:r>
      <w:r w:rsidRPr="007E4110">
        <w:rPr>
          <w:rFonts w:cs="Arial"/>
        </w:rPr>
        <w:t>, con el fin de analizar los componentes y procesos, para mostrar las debilidades de configuración y vulnerabilidades que un usuario malicioso podría aprovechar.</w:t>
      </w:r>
    </w:p>
    <w:p w:rsidR="0058767F" w:rsidRPr="007E4110" w:rsidRDefault="0058767F" w:rsidP="0058767F">
      <w:pPr>
        <w:jc w:val="both"/>
        <w:rPr>
          <w:rFonts w:cs="Arial"/>
        </w:rPr>
      </w:pPr>
      <w:r w:rsidRPr="007E4110">
        <w:rPr>
          <w:rFonts w:cs="Arial"/>
        </w:rPr>
        <w:t xml:space="preserve"> </w:t>
      </w:r>
    </w:p>
    <w:p w:rsidR="0058767F" w:rsidRPr="007E4110" w:rsidRDefault="0058767F" w:rsidP="0058767F">
      <w:pPr>
        <w:jc w:val="both"/>
        <w:rPr>
          <w:rFonts w:cs="Arial"/>
        </w:rPr>
      </w:pPr>
      <w:r w:rsidRPr="007E4110">
        <w:rPr>
          <w:rFonts w:cs="Arial"/>
        </w:rPr>
        <w:t>El estudio se considera:</w:t>
      </w:r>
    </w:p>
    <w:p w:rsidR="0058767F" w:rsidRPr="007E4110" w:rsidRDefault="0058767F" w:rsidP="0058767F">
      <w:pPr>
        <w:numPr>
          <w:ilvl w:val="0"/>
          <w:numId w:val="15"/>
        </w:numPr>
        <w:tabs>
          <w:tab w:val="clear" w:pos="720"/>
          <w:tab w:val="num" w:pos="1152"/>
        </w:tabs>
        <w:ind w:left="1152"/>
        <w:jc w:val="both"/>
        <w:rPr>
          <w:rFonts w:cs="Arial"/>
        </w:rPr>
      </w:pPr>
      <w:r w:rsidRPr="007E4110">
        <w:rPr>
          <w:rFonts w:cs="Arial"/>
        </w:rPr>
        <w:t>Cuantificable</w:t>
      </w:r>
      <w:r w:rsidR="005D7027">
        <w:rPr>
          <w:rFonts w:cs="Arial"/>
        </w:rPr>
        <w:t>.</w:t>
      </w:r>
    </w:p>
    <w:p w:rsidR="0058767F" w:rsidRPr="007E4110" w:rsidRDefault="0058767F" w:rsidP="0058767F">
      <w:pPr>
        <w:numPr>
          <w:ilvl w:val="0"/>
          <w:numId w:val="15"/>
        </w:numPr>
        <w:tabs>
          <w:tab w:val="clear" w:pos="720"/>
          <w:tab w:val="num" w:pos="1152"/>
        </w:tabs>
        <w:ind w:left="1152"/>
        <w:jc w:val="both"/>
        <w:rPr>
          <w:rFonts w:cs="Arial"/>
        </w:rPr>
      </w:pPr>
      <w:r w:rsidRPr="007E4110">
        <w:rPr>
          <w:rFonts w:cs="Arial"/>
        </w:rPr>
        <w:t>Consistente</w:t>
      </w:r>
      <w:r w:rsidR="005D7027">
        <w:rPr>
          <w:rFonts w:cs="Arial"/>
        </w:rPr>
        <w:t>.</w:t>
      </w:r>
    </w:p>
    <w:p w:rsidR="0058767F" w:rsidRPr="007E4110" w:rsidRDefault="0058767F" w:rsidP="0058767F">
      <w:pPr>
        <w:numPr>
          <w:ilvl w:val="0"/>
          <w:numId w:val="15"/>
        </w:numPr>
        <w:tabs>
          <w:tab w:val="clear" w:pos="720"/>
          <w:tab w:val="num" w:pos="1152"/>
        </w:tabs>
        <w:ind w:left="1152"/>
        <w:jc w:val="both"/>
        <w:rPr>
          <w:rFonts w:cs="Arial"/>
        </w:rPr>
      </w:pPr>
      <w:r w:rsidRPr="007E4110">
        <w:rPr>
          <w:rFonts w:cs="Arial"/>
        </w:rPr>
        <w:t>Repetible</w:t>
      </w:r>
      <w:r w:rsidR="005D7027">
        <w:rPr>
          <w:rFonts w:cs="Arial"/>
        </w:rPr>
        <w:t>.</w:t>
      </w:r>
    </w:p>
    <w:p w:rsidR="0058767F" w:rsidRPr="007E4110" w:rsidRDefault="0058767F" w:rsidP="0058767F">
      <w:pPr>
        <w:numPr>
          <w:ilvl w:val="0"/>
          <w:numId w:val="15"/>
        </w:numPr>
        <w:tabs>
          <w:tab w:val="clear" w:pos="720"/>
          <w:tab w:val="num" w:pos="1152"/>
        </w:tabs>
        <w:ind w:left="1152"/>
        <w:jc w:val="both"/>
        <w:rPr>
          <w:rFonts w:cs="Arial"/>
        </w:rPr>
      </w:pPr>
      <w:r w:rsidRPr="007E4110">
        <w:rPr>
          <w:rFonts w:cs="Arial"/>
        </w:rPr>
        <w:t>Detallado</w:t>
      </w:r>
      <w:r w:rsidR="005D7027">
        <w:rPr>
          <w:rFonts w:cs="Arial"/>
        </w:rPr>
        <w:t>.</w:t>
      </w:r>
    </w:p>
    <w:p w:rsidR="0058767F" w:rsidRPr="007E4110" w:rsidRDefault="0058767F" w:rsidP="005428B8">
      <w:pPr>
        <w:rPr>
          <w:rFonts w:cs="Arial"/>
        </w:rPr>
      </w:pPr>
    </w:p>
    <w:p w:rsidR="001A757F" w:rsidRPr="007E4110" w:rsidRDefault="001A757F" w:rsidP="008D77A9">
      <w:pPr>
        <w:rPr>
          <w:rFonts w:cs="Arial"/>
          <w:b/>
          <w:bCs/>
          <w:i/>
          <w:iCs/>
          <w:sz w:val="24"/>
          <w:szCs w:val="28"/>
        </w:rPr>
      </w:pPr>
      <w:r w:rsidRPr="007E4110">
        <w:rPr>
          <w:rFonts w:cs="Arial"/>
          <w:szCs w:val="20"/>
        </w:rPr>
        <w:t>La ejecución de escaneo de vulnerabilidades consistió en las siguientes actividades realizadas:</w:t>
      </w:r>
    </w:p>
    <w:p w:rsidR="001A757F" w:rsidRPr="007E4110" w:rsidRDefault="001A757F" w:rsidP="001A757F">
      <w:pPr>
        <w:tabs>
          <w:tab w:val="left" w:pos="6162"/>
        </w:tabs>
        <w:jc w:val="both"/>
        <w:rPr>
          <w:rFonts w:cs="Arial"/>
          <w:szCs w:val="20"/>
        </w:rPr>
      </w:pPr>
      <w:r w:rsidRPr="007E4110">
        <w:rPr>
          <w:rFonts w:cs="Arial"/>
          <w:szCs w:val="20"/>
        </w:rPr>
        <w:tab/>
      </w:r>
    </w:p>
    <w:p w:rsidR="001A757F" w:rsidRPr="007E4110" w:rsidRDefault="001A757F" w:rsidP="00631DA5">
      <w:pPr>
        <w:jc w:val="both"/>
        <w:rPr>
          <w:rFonts w:cs="Arial"/>
          <w:szCs w:val="20"/>
        </w:rPr>
      </w:pPr>
      <w:r w:rsidRPr="007E4110">
        <w:rPr>
          <w:rFonts w:cs="Arial"/>
          <w:szCs w:val="20"/>
        </w:rPr>
        <w:t>Las pruebas de descubrimiento de vulnerabilidades que se llevaron a</w:t>
      </w:r>
      <w:r w:rsidR="0058767F" w:rsidRPr="007E4110">
        <w:rPr>
          <w:rFonts w:cs="Arial"/>
          <w:szCs w:val="20"/>
        </w:rPr>
        <w:t xml:space="preserve"> </w:t>
      </w:r>
      <w:r w:rsidR="000A7863" w:rsidRPr="007E4110">
        <w:rPr>
          <w:rFonts w:cs="Arial"/>
          <w:szCs w:val="20"/>
        </w:rPr>
        <w:t>cabo durante el A</w:t>
      </w:r>
      <w:r w:rsidRPr="007E4110">
        <w:rPr>
          <w:rFonts w:cs="Arial"/>
          <w:szCs w:val="20"/>
        </w:rPr>
        <w:t xml:space="preserve">V a la infraestructura, fueron  realizadas acorde a lo especificado por la herramienta de escaneo utilizada, en un horario de </w:t>
      </w:r>
      <w:r w:rsidR="0058767F" w:rsidRPr="007E4110">
        <w:rPr>
          <w:rFonts w:cs="Arial"/>
          <w:szCs w:val="20"/>
        </w:rPr>
        <w:t>09</w:t>
      </w:r>
      <w:r w:rsidRPr="007E4110">
        <w:rPr>
          <w:rFonts w:cs="Arial"/>
          <w:szCs w:val="20"/>
        </w:rPr>
        <w:t xml:space="preserve">:00 </w:t>
      </w:r>
      <w:r w:rsidR="0058767F" w:rsidRPr="007E4110">
        <w:rPr>
          <w:rFonts w:cs="Arial"/>
          <w:szCs w:val="20"/>
        </w:rPr>
        <w:t>a 18:00</w:t>
      </w:r>
      <w:r w:rsidR="0058581D" w:rsidRPr="007E4110">
        <w:rPr>
          <w:rFonts w:cs="Arial"/>
          <w:szCs w:val="20"/>
        </w:rPr>
        <w:t>hrs.</w:t>
      </w:r>
      <w:r w:rsidRPr="007E4110">
        <w:rPr>
          <w:rFonts w:cs="Arial"/>
          <w:szCs w:val="20"/>
        </w:rPr>
        <w:t xml:space="preserve"> </w:t>
      </w:r>
      <w:r w:rsidR="009C7FF3">
        <w:rPr>
          <w:rFonts w:cs="Arial"/>
          <w:szCs w:val="20"/>
        </w:rPr>
        <w:t xml:space="preserve">Durante el mes de </w:t>
      </w:r>
      <w:r w:rsidR="00000400">
        <w:rPr>
          <w:rFonts w:cs="Arial"/>
          <w:szCs w:val="20"/>
        </w:rPr>
        <w:t>enero</w:t>
      </w:r>
      <w:r w:rsidR="00E06B9D">
        <w:rPr>
          <w:rFonts w:cs="Arial"/>
          <w:szCs w:val="20"/>
        </w:rPr>
        <w:t xml:space="preserve"> </w:t>
      </w:r>
      <w:r w:rsidR="00F1361E" w:rsidRPr="007E4110">
        <w:rPr>
          <w:rFonts w:cs="Arial"/>
          <w:szCs w:val="20"/>
        </w:rPr>
        <w:t xml:space="preserve">del </w:t>
      </w:r>
      <w:r w:rsidR="00000400">
        <w:rPr>
          <w:rFonts w:cs="Arial"/>
          <w:szCs w:val="20"/>
        </w:rPr>
        <w:t>2013</w:t>
      </w:r>
      <w:r w:rsidRPr="007E4110">
        <w:rPr>
          <w:rFonts w:cs="Arial"/>
          <w:szCs w:val="20"/>
        </w:rPr>
        <w:t>.</w:t>
      </w:r>
    </w:p>
    <w:p w:rsidR="001A757F" w:rsidRPr="007E4110" w:rsidRDefault="001A757F" w:rsidP="001A757F">
      <w:pPr>
        <w:rPr>
          <w:rFonts w:cs="Arial"/>
          <w:b/>
          <w:bCs/>
          <w:i/>
          <w:iCs/>
        </w:rPr>
      </w:pPr>
    </w:p>
    <w:p w:rsidR="001A757F" w:rsidRPr="007E4110" w:rsidRDefault="001A757F" w:rsidP="001A757F">
      <w:pPr>
        <w:numPr>
          <w:ilvl w:val="0"/>
          <w:numId w:val="4"/>
        </w:numPr>
        <w:rPr>
          <w:rFonts w:cs="Arial"/>
          <w:szCs w:val="20"/>
        </w:rPr>
      </w:pPr>
      <w:r w:rsidRPr="007E4110">
        <w:rPr>
          <w:rFonts w:cs="Arial"/>
          <w:szCs w:val="20"/>
        </w:rPr>
        <w:t xml:space="preserve">No se realizaron pruebas con </w:t>
      </w:r>
      <w:r w:rsidR="00250F2C" w:rsidRPr="007E4110">
        <w:rPr>
          <w:rFonts w:cs="Arial"/>
          <w:szCs w:val="20"/>
        </w:rPr>
        <w:t>de</w:t>
      </w:r>
      <w:r w:rsidRPr="007E4110">
        <w:rPr>
          <w:rFonts w:cs="Arial"/>
          <w:szCs w:val="20"/>
        </w:rPr>
        <w:t>negación de servicios activadas, así como técnicas de hackeo activadas</w:t>
      </w:r>
      <w:r w:rsidR="005D7027">
        <w:rPr>
          <w:rFonts w:cs="Arial"/>
          <w:szCs w:val="20"/>
        </w:rPr>
        <w:t>.</w:t>
      </w:r>
    </w:p>
    <w:p w:rsidR="001A757F" w:rsidRPr="007E4110" w:rsidRDefault="001A757F" w:rsidP="001A757F">
      <w:pPr>
        <w:numPr>
          <w:ilvl w:val="0"/>
          <w:numId w:val="4"/>
        </w:numPr>
        <w:rPr>
          <w:rFonts w:cs="Arial"/>
          <w:szCs w:val="20"/>
        </w:rPr>
      </w:pPr>
      <w:r w:rsidRPr="007E4110">
        <w:rPr>
          <w:rFonts w:cs="Arial"/>
          <w:szCs w:val="20"/>
        </w:rPr>
        <w:t>No se realizó implementación alguna, derivada de recomendaciones  al servicio afectado</w:t>
      </w:r>
      <w:r w:rsidR="005D7027">
        <w:rPr>
          <w:rFonts w:cs="Arial"/>
          <w:szCs w:val="20"/>
        </w:rPr>
        <w:t>.</w:t>
      </w:r>
    </w:p>
    <w:p w:rsidR="00C178B6" w:rsidRDefault="00C178B6">
      <w:pPr>
        <w:rPr>
          <w:rFonts w:cs="Arial"/>
          <w:szCs w:val="20"/>
        </w:rPr>
      </w:pPr>
    </w:p>
    <w:p w:rsidR="001A757F" w:rsidRPr="007E4110" w:rsidRDefault="00B45DD2" w:rsidP="00A6196D">
      <w:pPr>
        <w:jc w:val="both"/>
        <w:rPr>
          <w:rFonts w:cs="Arial"/>
          <w:szCs w:val="20"/>
        </w:rPr>
      </w:pPr>
      <w:r w:rsidRPr="007E4110">
        <w:rPr>
          <w:rFonts w:cs="Arial"/>
          <w:szCs w:val="20"/>
        </w:rPr>
        <w:t>L</w:t>
      </w:r>
      <w:r w:rsidR="001A757F" w:rsidRPr="007E4110">
        <w:rPr>
          <w:rFonts w:cs="Arial"/>
          <w:szCs w:val="20"/>
        </w:rPr>
        <w:t xml:space="preserve">os resultados </w:t>
      </w:r>
      <w:r w:rsidRPr="007E4110">
        <w:rPr>
          <w:rFonts w:cs="Arial"/>
          <w:szCs w:val="20"/>
        </w:rPr>
        <w:t xml:space="preserve">muestran </w:t>
      </w:r>
      <w:r w:rsidR="001A757F" w:rsidRPr="007E4110">
        <w:rPr>
          <w:rFonts w:cs="Arial"/>
          <w:szCs w:val="20"/>
        </w:rPr>
        <w:t>la criticidad de la</w:t>
      </w:r>
      <w:r w:rsidRPr="007E4110">
        <w:rPr>
          <w:rFonts w:cs="Arial"/>
          <w:szCs w:val="20"/>
        </w:rPr>
        <w:t>s</w:t>
      </w:r>
      <w:r w:rsidR="001A757F" w:rsidRPr="007E4110">
        <w:rPr>
          <w:rFonts w:cs="Arial"/>
          <w:szCs w:val="20"/>
        </w:rPr>
        <w:t xml:space="preserve"> vulnerabilidad</w:t>
      </w:r>
      <w:r w:rsidRPr="007E4110">
        <w:rPr>
          <w:rFonts w:cs="Arial"/>
          <w:szCs w:val="20"/>
        </w:rPr>
        <w:t>es descubiertas</w:t>
      </w:r>
      <w:r w:rsidR="001A757F" w:rsidRPr="007E4110">
        <w:rPr>
          <w:rFonts w:cs="Arial"/>
          <w:szCs w:val="20"/>
        </w:rPr>
        <w:t>, de acuerdo al siguiente orden:</w:t>
      </w:r>
    </w:p>
    <w:p w:rsidR="001A757F" w:rsidRPr="007E4110" w:rsidRDefault="001A757F" w:rsidP="001A757F">
      <w:pPr>
        <w:jc w:val="both"/>
        <w:rPr>
          <w:rFonts w:cs="Arial"/>
          <w:szCs w:val="20"/>
        </w:rPr>
      </w:pPr>
    </w:p>
    <w:p w:rsidR="001A757F" w:rsidRPr="007E4110" w:rsidRDefault="001A757F" w:rsidP="001A757F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jc w:val="both"/>
        <w:rPr>
          <w:rFonts w:cs="Arial"/>
          <w:b/>
          <w:szCs w:val="20"/>
        </w:rPr>
      </w:pPr>
      <w:r w:rsidRPr="007E4110">
        <w:rPr>
          <w:rFonts w:cs="Arial"/>
          <w:b/>
          <w:szCs w:val="20"/>
          <w:highlight w:val="red"/>
        </w:rPr>
        <w:t>ALTA:</w:t>
      </w:r>
      <w:r w:rsidRPr="007E4110">
        <w:rPr>
          <w:rFonts w:cs="Arial"/>
          <w:szCs w:val="20"/>
        </w:rPr>
        <w:t xml:space="preserve"> Equipos que de acuerdo al resultado del escaneo de vulnerabilidades, requieren de un análisis o acción inmediata. Estas vulnerabilidades deben ser corregidas de forma inmediata o en un corto plazo, ya que su presencia pone en riesgo la confidencialidad, integridad y/o disponibilidad de la información contenida en los dispositivos.</w:t>
      </w:r>
    </w:p>
    <w:p w:rsidR="001A757F" w:rsidRPr="007E4110" w:rsidRDefault="001A757F" w:rsidP="001A757F">
      <w:pPr>
        <w:ind w:left="1080"/>
        <w:jc w:val="both"/>
        <w:rPr>
          <w:rFonts w:cs="Arial"/>
          <w:b/>
          <w:szCs w:val="20"/>
        </w:rPr>
      </w:pPr>
    </w:p>
    <w:p w:rsidR="001A757F" w:rsidRPr="007E4110" w:rsidRDefault="001A757F" w:rsidP="001A757F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jc w:val="both"/>
        <w:rPr>
          <w:rFonts w:cs="Arial"/>
          <w:b/>
          <w:szCs w:val="20"/>
        </w:rPr>
      </w:pPr>
      <w:r w:rsidRPr="007E4110">
        <w:rPr>
          <w:rFonts w:cs="Arial"/>
          <w:b/>
          <w:szCs w:val="20"/>
          <w:highlight w:val="yellow"/>
        </w:rPr>
        <w:t>MEDIA:</w:t>
      </w:r>
      <w:r w:rsidRPr="007E4110">
        <w:rPr>
          <w:rFonts w:cs="Arial"/>
          <w:b/>
          <w:szCs w:val="20"/>
        </w:rPr>
        <w:t xml:space="preserve"> </w:t>
      </w:r>
      <w:r w:rsidRPr="007E4110">
        <w:rPr>
          <w:rFonts w:cs="Arial"/>
          <w:szCs w:val="20"/>
        </w:rPr>
        <w:t>Estas vulnerabilidades son consecuencia de una configuración predeterminada o falta de aseguramiento en los dispositivos. Su presencia no pone en riesgo inminente la integridad o confidencialidad de la información, sin embargo es necesario mitigarlas inmediatamente después de corregir las vulnerabilidades críticas.</w:t>
      </w:r>
    </w:p>
    <w:p w:rsidR="001A757F" w:rsidRPr="007E4110" w:rsidRDefault="001A757F" w:rsidP="001A757F">
      <w:pPr>
        <w:ind w:left="720"/>
        <w:jc w:val="both"/>
        <w:rPr>
          <w:rFonts w:cs="Arial"/>
          <w:b/>
          <w:szCs w:val="20"/>
        </w:rPr>
      </w:pPr>
    </w:p>
    <w:p w:rsidR="001A757F" w:rsidRPr="007E4110" w:rsidRDefault="001A757F" w:rsidP="001A757F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jc w:val="both"/>
        <w:rPr>
          <w:rFonts w:cs="Arial"/>
          <w:szCs w:val="20"/>
        </w:rPr>
      </w:pPr>
      <w:r w:rsidRPr="007E4110">
        <w:rPr>
          <w:rFonts w:cs="Arial"/>
          <w:b/>
          <w:szCs w:val="20"/>
          <w:highlight w:val="green"/>
        </w:rPr>
        <w:t>BAJA:</w:t>
      </w:r>
      <w:r w:rsidRPr="007E4110">
        <w:rPr>
          <w:rFonts w:cs="Arial"/>
          <w:b/>
          <w:szCs w:val="20"/>
        </w:rPr>
        <w:t xml:space="preserve"> </w:t>
      </w:r>
      <w:r w:rsidRPr="007E4110">
        <w:rPr>
          <w:rFonts w:cs="Arial"/>
          <w:szCs w:val="20"/>
        </w:rPr>
        <w:t>Equipos que tienen habilitados algunos puertos de servicios comunes de acuerdo al sistema operativo y que son necesarios, pero susceptibles de sufrir alguna vulnerabilidad.</w:t>
      </w:r>
    </w:p>
    <w:p w:rsidR="00C178B6" w:rsidRDefault="00C178B6">
      <w:pPr>
        <w:rPr>
          <w:rFonts w:cs="Arial"/>
          <w:b/>
          <w:bCs/>
          <w:i/>
          <w:iCs/>
          <w:sz w:val="24"/>
          <w:szCs w:val="28"/>
        </w:rPr>
      </w:pPr>
      <w:bookmarkStart w:id="20" w:name="_Toc179635443"/>
      <w:bookmarkStart w:id="21" w:name="_Toc179635510"/>
      <w:r>
        <w:br w:type="page"/>
      </w:r>
    </w:p>
    <w:p w:rsidR="001A757F" w:rsidRPr="007E4110" w:rsidRDefault="00DB001B" w:rsidP="001A757F">
      <w:pPr>
        <w:pStyle w:val="Ttulo2"/>
      </w:pPr>
      <w:bookmarkStart w:id="22" w:name="_Toc346884181"/>
      <w:r w:rsidRPr="007E4110">
        <w:lastRenderedPageBreak/>
        <w:t>Sección A</w:t>
      </w:r>
      <w:r w:rsidR="00B45DD2" w:rsidRPr="007E4110">
        <w:t xml:space="preserve">. </w:t>
      </w:r>
      <w:r w:rsidRPr="007E4110">
        <w:t xml:space="preserve">  </w:t>
      </w:r>
      <w:r w:rsidR="001A757F" w:rsidRPr="007E4110">
        <w:t>Hallazgos</w:t>
      </w:r>
      <w:bookmarkEnd w:id="20"/>
      <w:bookmarkEnd w:id="21"/>
      <w:bookmarkEnd w:id="22"/>
    </w:p>
    <w:p w:rsidR="00745B8F" w:rsidRPr="007E4110" w:rsidRDefault="00745B8F" w:rsidP="00745B8F">
      <w:pPr>
        <w:pStyle w:val="EstiloArialJustificadoPrimeralnea063cm"/>
        <w:ind w:firstLine="0"/>
        <w:rPr>
          <w:rFonts w:cs="Arial"/>
        </w:rPr>
      </w:pPr>
    </w:p>
    <w:p w:rsidR="00745B8F" w:rsidRPr="007E4110" w:rsidRDefault="00A55385" w:rsidP="00745B8F">
      <w:pPr>
        <w:pStyle w:val="EstiloArialJustificadoPrimeralnea063cm"/>
        <w:ind w:firstLine="0"/>
        <w:rPr>
          <w:rFonts w:cs="Arial"/>
        </w:rPr>
      </w:pPr>
      <w:r w:rsidRPr="007E4110">
        <w:rPr>
          <w:rFonts w:cs="Arial"/>
        </w:rPr>
        <w:t>Durante el e</w:t>
      </w:r>
      <w:r w:rsidR="00745B8F" w:rsidRPr="007E4110">
        <w:rPr>
          <w:rFonts w:cs="Arial"/>
        </w:rPr>
        <w:t xml:space="preserve">scaneo de </w:t>
      </w:r>
      <w:r w:rsidRPr="007E4110">
        <w:rPr>
          <w:rFonts w:cs="Arial"/>
        </w:rPr>
        <w:t>v</w:t>
      </w:r>
      <w:r w:rsidR="00745B8F" w:rsidRPr="007E4110">
        <w:rPr>
          <w:rFonts w:cs="Arial"/>
        </w:rPr>
        <w:t>ulnerabilidades los hallazgos fueron los siguientes:</w:t>
      </w:r>
    </w:p>
    <w:p w:rsidR="00986185" w:rsidRPr="007E4110" w:rsidRDefault="00986185" w:rsidP="00745B8F">
      <w:pPr>
        <w:rPr>
          <w:rFonts w:cs="Arial"/>
          <w:szCs w:val="20"/>
        </w:rPr>
      </w:pPr>
    </w:p>
    <w:p w:rsidR="00745B8F" w:rsidRPr="00631DA5" w:rsidRDefault="00986185" w:rsidP="00745B8F">
      <w:pPr>
        <w:rPr>
          <w:rFonts w:cs="Arial"/>
          <w:b/>
        </w:rPr>
      </w:pPr>
      <w:r w:rsidRPr="00631DA5">
        <w:rPr>
          <w:rFonts w:cs="Arial"/>
          <w:b/>
        </w:rPr>
        <w:t>Cantidad de vulnerabilidades</w:t>
      </w:r>
      <w:r w:rsidR="00745B8F" w:rsidRPr="00631DA5">
        <w:rPr>
          <w:rFonts w:cs="Arial"/>
          <w:b/>
        </w:rPr>
        <w:t xml:space="preserve"> de criticidad Alta</w:t>
      </w:r>
      <w:r w:rsidRPr="00631DA5">
        <w:rPr>
          <w:rFonts w:cs="Arial"/>
          <w:b/>
        </w:rPr>
        <w:t xml:space="preserve"> – Media - Baja</w:t>
      </w:r>
      <w:r w:rsidR="00745B8F" w:rsidRPr="00631DA5">
        <w:rPr>
          <w:rFonts w:cs="Arial"/>
          <w:b/>
        </w:rPr>
        <w:t>:</w:t>
      </w:r>
    </w:p>
    <w:p w:rsidR="00745B8F" w:rsidRDefault="00745B8F" w:rsidP="00745B8F">
      <w:pPr>
        <w:ind w:left="720"/>
        <w:rPr>
          <w:rFonts w:cs="Arial"/>
        </w:rPr>
      </w:pPr>
    </w:p>
    <w:p w:rsidR="00EB3E91" w:rsidRPr="00631DA5" w:rsidRDefault="008E392E" w:rsidP="00EB3E91">
      <w:pPr>
        <w:ind w:left="720"/>
        <w:rPr>
          <w:rFonts w:cs="Arial"/>
          <w:b/>
        </w:rPr>
      </w:pPr>
      <w:r>
        <w:rPr>
          <w:rFonts w:cs="Arial"/>
          <w:b/>
        </w:rPr>
        <w:t>Segmento 99.40</w:t>
      </w:r>
      <w:r w:rsidR="00761440">
        <w:rPr>
          <w:rFonts w:cs="Arial"/>
          <w:b/>
        </w:rPr>
        <w:t>.16</w:t>
      </w:r>
      <w:r w:rsidR="00CF5D4B">
        <w:rPr>
          <w:rFonts w:cs="Arial"/>
          <w:b/>
        </w:rPr>
        <w:t>.0</w:t>
      </w:r>
    </w:p>
    <w:p w:rsidR="00EB3E91" w:rsidRPr="007E4110" w:rsidRDefault="00EB3E91" w:rsidP="00EB3E91">
      <w:pPr>
        <w:ind w:left="720"/>
        <w:rPr>
          <w:rFonts w:cs="Arial"/>
        </w:rPr>
      </w:pPr>
    </w:p>
    <w:tbl>
      <w:tblPr>
        <w:tblW w:w="2828" w:type="dxa"/>
        <w:jc w:val="center"/>
        <w:tblInd w:w="65" w:type="dxa"/>
        <w:tblCellMar>
          <w:left w:w="70" w:type="dxa"/>
          <w:right w:w="70" w:type="dxa"/>
        </w:tblCellMar>
        <w:tblLook w:val="04A0"/>
      </w:tblPr>
      <w:tblGrid>
        <w:gridCol w:w="1520"/>
        <w:gridCol w:w="1308"/>
      </w:tblGrid>
      <w:tr w:rsidR="00EB3E91" w:rsidRPr="007E4110" w:rsidTr="007C4EA3">
        <w:trPr>
          <w:trHeight w:val="255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</w:tcPr>
          <w:p w:rsidR="00EB3E91" w:rsidRPr="007E4110" w:rsidRDefault="00EB3E91" w:rsidP="007C4EA3">
            <w:pPr>
              <w:jc w:val="center"/>
              <w:rPr>
                <w:rFonts w:cs="Arial"/>
                <w:b/>
                <w:bCs/>
                <w:color w:val="FFFFFF"/>
                <w:szCs w:val="20"/>
              </w:rPr>
            </w:pPr>
            <w:r w:rsidRPr="007E4110">
              <w:rPr>
                <w:rFonts w:cs="Arial"/>
                <w:b/>
                <w:bCs/>
                <w:color w:val="FFFFFF"/>
                <w:szCs w:val="20"/>
              </w:rPr>
              <w:t>Riesgo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</w:tcPr>
          <w:p w:rsidR="00EB3E91" w:rsidRPr="007E4110" w:rsidRDefault="00EB3E91" w:rsidP="007C4EA3">
            <w:pPr>
              <w:jc w:val="center"/>
              <w:rPr>
                <w:rFonts w:cs="Arial"/>
                <w:b/>
                <w:bCs/>
                <w:color w:val="FFFFFF"/>
                <w:szCs w:val="20"/>
              </w:rPr>
            </w:pPr>
            <w:r w:rsidRPr="007E4110">
              <w:rPr>
                <w:rFonts w:cs="Arial"/>
                <w:b/>
                <w:bCs/>
                <w:color w:val="FFFFFF"/>
                <w:szCs w:val="20"/>
              </w:rPr>
              <w:t>Ocurrencias</w:t>
            </w:r>
          </w:p>
        </w:tc>
      </w:tr>
      <w:tr w:rsidR="00CD2F53" w:rsidRPr="007E4110" w:rsidTr="007C4EA3">
        <w:trPr>
          <w:trHeight w:val="255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2F53" w:rsidRPr="007E4110" w:rsidRDefault="00CD2F53" w:rsidP="007C4EA3">
            <w:pPr>
              <w:rPr>
                <w:rFonts w:cs="Arial"/>
                <w:szCs w:val="20"/>
              </w:rPr>
            </w:pPr>
            <w:r w:rsidRPr="007E4110">
              <w:rPr>
                <w:rFonts w:cs="Arial"/>
                <w:szCs w:val="20"/>
              </w:rPr>
              <w:t>Alto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2F53" w:rsidRDefault="008E392E">
            <w:pPr>
              <w:jc w:val="righ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157</w:t>
            </w:r>
          </w:p>
        </w:tc>
      </w:tr>
      <w:tr w:rsidR="00CD2F53" w:rsidRPr="007E4110" w:rsidTr="007C4EA3">
        <w:trPr>
          <w:trHeight w:val="255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2F53" w:rsidRPr="007E4110" w:rsidRDefault="00CD2F53" w:rsidP="007C4EA3">
            <w:pPr>
              <w:rPr>
                <w:rFonts w:cs="Arial"/>
                <w:szCs w:val="20"/>
              </w:rPr>
            </w:pPr>
            <w:r w:rsidRPr="007E4110">
              <w:rPr>
                <w:rFonts w:cs="Arial"/>
                <w:szCs w:val="20"/>
              </w:rPr>
              <w:t>Medio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2F53" w:rsidRDefault="008E392E">
            <w:pPr>
              <w:jc w:val="righ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15</w:t>
            </w:r>
          </w:p>
        </w:tc>
      </w:tr>
      <w:tr w:rsidR="00CD2F53" w:rsidRPr="007E4110" w:rsidTr="007C4EA3">
        <w:trPr>
          <w:trHeight w:val="255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2F53" w:rsidRPr="007E4110" w:rsidRDefault="00CD2F53" w:rsidP="007C4EA3">
            <w:pPr>
              <w:rPr>
                <w:rFonts w:cs="Arial"/>
                <w:szCs w:val="20"/>
              </w:rPr>
            </w:pPr>
            <w:r w:rsidRPr="007E4110">
              <w:rPr>
                <w:rFonts w:cs="Arial"/>
                <w:szCs w:val="20"/>
              </w:rPr>
              <w:t>Bajo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2F53" w:rsidRDefault="008E392E" w:rsidP="00FB165F">
            <w:pPr>
              <w:jc w:val="righ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</w:t>
            </w:r>
          </w:p>
        </w:tc>
      </w:tr>
    </w:tbl>
    <w:p w:rsidR="00EB3E91" w:rsidRDefault="00EB3E91" w:rsidP="00EB3E91">
      <w:pPr>
        <w:ind w:left="720"/>
        <w:rPr>
          <w:rFonts w:cs="Arial"/>
        </w:rPr>
      </w:pPr>
    </w:p>
    <w:p w:rsidR="003500E9" w:rsidRPr="00596467" w:rsidRDefault="001F7878" w:rsidP="00596467">
      <w:pPr>
        <w:ind w:left="720"/>
        <w:jc w:val="center"/>
        <w:rPr>
          <w:rFonts w:cs="Arial"/>
        </w:rPr>
      </w:pPr>
      <w:r>
        <w:rPr>
          <w:rFonts w:cs="Arial"/>
          <w:noProof/>
          <w:lang w:val="es-ES" w:eastAsia="es-ES"/>
        </w:rPr>
        <w:drawing>
          <wp:inline distT="0" distB="0" distL="0" distR="0">
            <wp:extent cx="4410075" cy="2581275"/>
            <wp:effectExtent l="19050" t="0" r="9525" b="0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96467" w:rsidRDefault="00596467">
      <w:pPr>
        <w:rPr>
          <w:rFonts w:cs="Arial"/>
          <w:b/>
        </w:rPr>
      </w:pPr>
      <w:r>
        <w:rPr>
          <w:rFonts w:cs="Arial"/>
          <w:b/>
        </w:rPr>
        <w:br w:type="page"/>
      </w:r>
    </w:p>
    <w:p w:rsidR="00CF5D4B" w:rsidRPr="00631DA5" w:rsidRDefault="00DD52C2" w:rsidP="00CF5D4B">
      <w:pPr>
        <w:ind w:left="720"/>
        <w:rPr>
          <w:rFonts w:cs="Arial"/>
          <w:b/>
        </w:rPr>
      </w:pPr>
      <w:r>
        <w:rPr>
          <w:rFonts w:cs="Arial"/>
          <w:b/>
        </w:rPr>
        <w:lastRenderedPageBreak/>
        <w:t>Segmento 99.40.20</w:t>
      </w:r>
      <w:r w:rsidR="00CF5D4B">
        <w:rPr>
          <w:rFonts w:cs="Arial"/>
          <w:b/>
        </w:rPr>
        <w:t>.0</w:t>
      </w:r>
    </w:p>
    <w:p w:rsidR="00CF5D4B" w:rsidRPr="007E4110" w:rsidRDefault="00CF5D4B" w:rsidP="00CF5D4B">
      <w:pPr>
        <w:ind w:left="720"/>
        <w:rPr>
          <w:rFonts w:cs="Arial"/>
        </w:rPr>
      </w:pPr>
    </w:p>
    <w:tbl>
      <w:tblPr>
        <w:tblW w:w="2828" w:type="dxa"/>
        <w:jc w:val="center"/>
        <w:tblInd w:w="65" w:type="dxa"/>
        <w:tblCellMar>
          <w:left w:w="70" w:type="dxa"/>
          <w:right w:w="70" w:type="dxa"/>
        </w:tblCellMar>
        <w:tblLook w:val="04A0"/>
      </w:tblPr>
      <w:tblGrid>
        <w:gridCol w:w="1520"/>
        <w:gridCol w:w="1308"/>
      </w:tblGrid>
      <w:tr w:rsidR="00CF5D4B" w:rsidRPr="007E4110" w:rsidTr="003500E9">
        <w:trPr>
          <w:trHeight w:val="255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</w:tcPr>
          <w:p w:rsidR="00CF5D4B" w:rsidRPr="007E4110" w:rsidRDefault="00CF5D4B" w:rsidP="003500E9">
            <w:pPr>
              <w:jc w:val="center"/>
              <w:rPr>
                <w:rFonts w:cs="Arial"/>
                <w:b/>
                <w:bCs/>
                <w:color w:val="FFFFFF"/>
                <w:szCs w:val="20"/>
              </w:rPr>
            </w:pPr>
            <w:r w:rsidRPr="007E4110">
              <w:rPr>
                <w:rFonts w:cs="Arial"/>
                <w:b/>
                <w:bCs/>
                <w:color w:val="FFFFFF"/>
                <w:szCs w:val="20"/>
              </w:rPr>
              <w:t>Riesgo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</w:tcPr>
          <w:p w:rsidR="00CF5D4B" w:rsidRPr="007E4110" w:rsidRDefault="00CF5D4B" w:rsidP="003500E9">
            <w:pPr>
              <w:jc w:val="center"/>
              <w:rPr>
                <w:rFonts w:cs="Arial"/>
                <w:b/>
                <w:bCs/>
                <w:color w:val="FFFFFF"/>
                <w:szCs w:val="20"/>
              </w:rPr>
            </w:pPr>
            <w:r w:rsidRPr="007E4110">
              <w:rPr>
                <w:rFonts w:cs="Arial"/>
                <w:b/>
                <w:bCs/>
                <w:color w:val="FFFFFF"/>
                <w:szCs w:val="20"/>
              </w:rPr>
              <w:t>Ocurrencias</w:t>
            </w:r>
          </w:p>
        </w:tc>
      </w:tr>
      <w:tr w:rsidR="00CF5D4B" w:rsidRPr="007E4110" w:rsidTr="003500E9">
        <w:trPr>
          <w:trHeight w:val="255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5D4B" w:rsidRPr="007E4110" w:rsidRDefault="00CF5D4B" w:rsidP="003500E9">
            <w:pPr>
              <w:rPr>
                <w:rFonts w:cs="Arial"/>
                <w:szCs w:val="20"/>
              </w:rPr>
            </w:pPr>
            <w:r w:rsidRPr="007E4110">
              <w:rPr>
                <w:rFonts w:cs="Arial"/>
                <w:szCs w:val="20"/>
              </w:rPr>
              <w:t>Alto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5D4B" w:rsidRDefault="00840876" w:rsidP="003500E9">
            <w:pPr>
              <w:jc w:val="righ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</w:t>
            </w:r>
            <w:r w:rsidR="00DD52C2">
              <w:rPr>
                <w:rFonts w:cs="Arial"/>
                <w:szCs w:val="20"/>
              </w:rPr>
              <w:t>85</w:t>
            </w:r>
          </w:p>
        </w:tc>
      </w:tr>
      <w:tr w:rsidR="00CF5D4B" w:rsidRPr="007E4110" w:rsidTr="003500E9">
        <w:trPr>
          <w:trHeight w:val="255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5D4B" w:rsidRPr="007E4110" w:rsidRDefault="00CF5D4B" w:rsidP="003500E9">
            <w:pPr>
              <w:rPr>
                <w:rFonts w:cs="Arial"/>
                <w:szCs w:val="20"/>
              </w:rPr>
            </w:pPr>
            <w:r w:rsidRPr="007E4110">
              <w:rPr>
                <w:rFonts w:cs="Arial"/>
                <w:szCs w:val="20"/>
              </w:rPr>
              <w:t>Medio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5D4B" w:rsidRDefault="00DD52C2" w:rsidP="003500E9">
            <w:pPr>
              <w:jc w:val="righ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61</w:t>
            </w:r>
          </w:p>
        </w:tc>
      </w:tr>
      <w:tr w:rsidR="00CF5D4B" w:rsidRPr="007E4110" w:rsidTr="003500E9">
        <w:trPr>
          <w:trHeight w:val="255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5D4B" w:rsidRPr="007E4110" w:rsidRDefault="00CF5D4B" w:rsidP="003500E9">
            <w:pPr>
              <w:rPr>
                <w:rFonts w:cs="Arial"/>
                <w:szCs w:val="20"/>
              </w:rPr>
            </w:pPr>
            <w:r w:rsidRPr="007E4110">
              <w:rPr>
                <w:rFonts w:cs="Arial"/>
                <w:szCs w:val="20"/>
              </w:rPr>
              <w:t>Bajo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5D4B" w:rsidRDefault="00DD52C2" w:rsidP="003500E9">
            <w:pPr>
              <w:jc w:val="righ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</w:p>
        </w:tc>
      </w:tr>
    </w:tbl>
    <w:p w:rsidR="00CF5D4B" w:rsidRDefault="00CF5D4B" w:rsidP="00CF5D4B">
      <w:pPr>
        <w:ind w:left="720"/>
        <w:rPr>
          <w:rFonts w:cs="Arial"/>
        </w:rPr>
      </w:pPr>
    </w:p>
    <w:p w:rsidR="00DD52C2" w:rsidRDefault="00CF5D4B" w:rsidP="00DD52C2">
      <w:pPr>
        <w:jc w:val="center"/>
        <w:rPr>
          <w:rFonts w:cs="Arial"/>
        </w:rPr>
      </w:pPr>
      <w:r>
        <w:rPr>
          <w:rFonts w:cs="Arial"/>
          <w:noProof/>
          <w:lang w:val="es-ES" w:eastAsia="es-ES"/>
        </w:rPr>
        <w:drawing>
          <wp:inline distT="0" distB="0" distL="0" distR="0">
            <wp:extent cx="4095750" cy="2343150"/>
            <wp:effectExtent l="19050" t="0" r="19050" b="0"/>
            <wp:docPr id="1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D52C2" w:rsidRPr="00DD52C2" w:rsidRDefault="00DD52C2" w:rsidP="00DD52C2">
      <w:pPr>
        <w:rPr>
          <w:rFonts w:cs="Arial"/>
        </w:rPr>
      </w:pPr>
      <w:r>
        <w:rPr>
          <w:rFonts w:cs="Arial"/>
          <w:b/>
        </w:rPr>
        <w:t>Segmento 99.40.</w:t>
      </w:r>
      <w:r w:rsidR="00BC4D5D">
        <w:rPr>
          <w:rFonts w:cs="Arial"/>
          <w:b/>
        </w:rPr>
        <w:t>24</w:t>
      </w:r>
      <w:r>
        <w:rPr>
          <w:rFonts w:cs="Arial"/>
          <w:b/>
        </w:rPr>
        <w:t>.0</w:t>
      </w:r>
    </w:p>
    <w:p w:rsidR="00DD52C2" w:rsidRPr="007E4110" w:rsidRDefault="00DD52C2" w:rsidP="00DD52C2">
      <w:pPr>
        <w:ind w:left="720"/>
        <w:rPr>
          <w:rFonts w:cs="Arial"/>
        </w:rPr>
      </w:pPr>
    </w:p>
    <w:tbl>
      <w:tblPr>
        <w:tblW w:w="2828" w:type="dxa"/>
        <w:jc w:val="center"/>
        <w:tblInd w:w="65" w:type="dxa"/>
        <w:tblCellMar>
          <w:left w:w="70" w:type="dxa"/>
          <w:right w:w="70" w:type="dxa"/>
        </w:tblCellMar>
        <w:tblLook w:val="04A0"/>
      </w:tblPr>
      <w:tblGrid>
        <w:gridCol w:w="1520"/>
        <w:gridCol w:w="1308"/>
      </w:tblGrid>
      <w:tr w:rsidR="00DD52C2" w:rsidRPr="007E4110" w:rsidTr="000B450D">
        <w:trPr>
          <w:trHeight w:val="255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</w:tcPr>
          <w:p w:rsidR="00DD52C2" w:rsidRPr="007E4110" w:rsidRDefault="00DD52C2" w:rsidP="000B450D">
            <w:pPr>
              <w:jc w:val="center"/>
              <w:rPr>
                <w:rFonts w:cs="Arial"/>
                <w:b/>
                <w:bCs/>
                <w:color w:val="FFFFFF"/>
                <w:szCs w:val="20"/>
              </w:rPr>
            </w:pPr>
            <w:r w:rsidRPr="007E4110">
              <w:rPr>
                <w:rFonts w:cs="Arial"/>
                <w:b/>
                <w:bCs/>
                <w:color w:val="FFFFFF"/>
                <w:szCs w:val="20"/>
              </w:rPr>
              <w:t>Riesgo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</w:tcPr>
          <w:p w:rsidR="00DD52C2" w:rsidRPr="007E4110" w:rsidRDefault="00DD52C2" w:rsidP="000B450D">
            <w:pPr>
              <w:jc w:val="center"/>
              <w:rPr>
                <w:rFonts w:cs="Arial"/>
                <w:b/>
                <w:bCs/>
                <w:color w:val="FFFFFF"/>
                <w:szCs w:val="20"/>
              </w:rPr>
            </w:pPr>
            <w:r w:rsidRPr="007E4110">
              <w:rPr>
                <w:rFonts w:cs="Arial"/>
                <w:b/>
                <w:bCs/>
                <w:color w:val="FFFFFF"/>
                <w:szCs w:val="20"/>
              </w:rPr>
              <w:t>Ocurrencias</w:t>
            </w:r>
          </w:p>
        </w:tc>
      </w:tr>
      <w:tr w:rsidR="00DD52C2" w:rsidRPr="007E4110" w:rsidTr="000B450D">
        <w:trPr>
          <w:trHeight w:val="255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52C2" w:rsidRPr="007E4110" w:rsidRDefault="00DD52C2" w:rsidP="000B450D">
            <w:pPr>
              <w:rPr>
                <w:rFonts w:cs="Arial"/>
                <w:szCs w:val="20"/>
              </w:rPr>
            </w:pPr>
            <w:r w:rsidRPr="007E4110">
              <w:rPr>
                <w:rFonts w:cs="Arial"/>
                <w:szCs w:val="20"/>
              </w:rPr>
              <w:t>Alto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52C2" w:rsidRDefault="00DD52C2" w:rsidP="000B450D">
            <w:pPr>
              <w:jc w:val="righ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524</w:t>
            </w:r>
          </w:p>
        </w:tc>
      </w:tr>
      <w:tr w:rsidR="00DD52C2" w:rsidRPr="007E4110" w:rsidTr="000B450D">
        <w:trPr>
          <w:trHeight w:val="255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52C2" w:rsidRPr="007E4110" w:rsidRDefault="00DD52C2" w:rsidP="000B450D">
            <w:pPr>
              <w:rPr>
                <w:rFonts w:cs="Arial"/>
                <w:szCs w:val="20"/>
              </w:rPr>
            </w:pPr>
            <w:r w:rsidRPr="007E4110">
              <w:rPr>
                <w:rFonts w:cs="Arial"/>
                <w:szCs w:val="20"/>
              </w:rPr>
              <w:t>Medio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52C2" w:rsidRDefault="00DD52C2" w:rsidP="000B450D">
            <w:pPr>
              <w:jc w:val="righ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87</w:t>
            </w:r>
          </w:p>
        </w:tc>
      </w:tr>
      <w:tr w:rsidR="00DD52C2" w:rsidRPr="007E4110" w:rsidTr="000B450D">
        <w:trPr>
          <w:trHeight w:val="255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52C2" w:rsidRPr="007E4110" w:rsidRDefault="00DD52C2" w:rsidP="000B450D">
            <w:pPr>
              <w:rPr>
                <w:rFonts w:cs="Arial"/>
                <w:szCs w:val="20"/>
              </w:rPr>
            </w:pPr>
            <w:r w:rsidRPr="007E4110">
              <w:rPr>
                <w:rFonts w:cs="Arial"/>
                <w:szCs w:val="20"/>
              </w:rPr>
              <w:t>Bajo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52C2" w:rsidRDefault="00DD52C2" w:rsidP="000B450D">
            <w:pPr>
              <w:jc w:val="righ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</w:t>
            </w:r>
          </w:p>
        </w:tc>
      </w:tr>
    </w:tbl>
    <w:p w:rsidR="00DD52C2" w:rsidRDefault="00DD52C2" w:rsidP="00DD52C2">
      <w:pPr>
        <w:ind w:left="720"/>
        <w:rPr>
          <w:rFonts w:cs="Arial"/>
        </w:rPr>
      </w:pPr>
    </w:p>
    <w:p w:rsidR="00DD52C2" w:rsidRDefault="00DD52C2" w:rsidP="00DD52C2">
      <w:pPr>
        <w:jc w:val="center"/>
        <w:rPr>
          <w:rFonts w:cs="Arial"/>
        </w:rPr>
      </w:pPr>
      <w:r>
        <w:rPr>
          <w:rFonts w:cs="Arial"/>
          <w:noProof/>
          <w:lang w:val="es-ES" w:eastAsia="es-ES"/>
        </w:rPr>
        <w:drawing>
          <wp:inline distT="0" distB="0" distL="0" distR="0">
            <wp:extent cx="4095750" cy="2343150"/>
            <wp:effectExtent l="19050" t="0" r="19050" b="0"/>
            <wp:docPr id="9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500E9" w:rsidRDefault="00DD52C2" w:rsidP="00DD52C2">
      <w:pPr>
        <w:rPr>
          <w:rFonts w:cs="Arial"/>
        </w:rPr>
      </w:pPr>
      <w:r>
        <w:rPr>
          <w:rFonts w:cs="Arial"/>
        </w:rPr>
        <w:br/>
      </w:r>
      <w:r>
        <w:rPr>
          <w:rFonts w:cs="Arial"/>
        </w:rPr>
        <w:br/>
      </w:r>
    </w:p>
    <w:p w:rsidR="00BC4D5D" w:rsidRPr="00DD52C2" w:rsidRDefault="00BC4D5D" w:rsidP="00BC4D5D">
      <w:pPr>
        <w:rPr>
          <w:rFonts w:cs="Arial"/>
        </w:rPr>
      </w:pPr>
      <w:r>
        <w:rPr>
          <w:rFonts w:cs="Arial"/>
          <w:b/>
        </w:rPr>
        <w:lastRenderedPageBreak/>
        <w:t>Segmento 99.40.40.0</w:t>
      </w:r>
    </w:p>
    <w:p w:rsidR="00BC4D5D" w:rsidRPr="007E4110" w:rsidRDefault="00BC4D5D" w:rsidP="00BC4D5D">
      <w:pPr>
        <w:ind w:left="720"/>
        <w:rPr>
          <w:rFonts w:cs="Arial"/>
        </w:rPr>
      </w:pPr>
    </w:p>
    <w:tbl>
      <w:tblPr>
        <w:tblW w:w="2828" w:type="dxa"/>
        <w:jc w:val="center"/>
        <w:tblInd w:w="65" w:type="dxa"/>
        <w:tblCellMar>
          <w:left w:w="70" w:type="dxa"/>
          <w:right w:w="70" w:type="dxa"/>
        </w:tblCellMar>
        <w:tblLook w:val="04A0"/>
      </w:tblPr>
      <w:tblGrid>
        <w:gridCol w:w="1520"/>
        <w:gridCol w:w="1308"/>
      </w:tblGrid>
      <w:tr w:rsidR="00BC4D5D" w:rsidRPr="007E4110" w:rsidTr="000B450D">
        <w:trPr>
          <w:trHeight w:val="255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</w:tcPr>
          <w:p w:rsidR="00BC4D5D" w:rsidRPr="007E4110" w:rsidRDefault="00BC4D5D" w:rsidP="000B450D">
            <w:pPr>
              <w:jc w:val="center"/>
              <w:rPr>
                <w:rFonts w:cs="Arial"/>
                <w:b/>
                <w:bCs/>
                <w:color w:val="FFFFFF"/>
                <w:szCs w:val="20"/>
              </w:rPr>
            </w:pPr>
            <w:r w:rsidRPr="007E4110">
              <w:rPr>
                <w:rFonts w:cs="Arial"/>
                <w:b/>
                <w:bCs/>
                <w:color w:val="FFFFFF"/>
                <w:szCs w:val="20"/>
              </w:rPr>
              <w:t>Riesgo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</w:tcPr>
          <w:p w:rsidR="00BC4D5D" w:rsidRPr="007E4110" w:rsidRDefault="00BC4D5D" w:rsidP="000B450D">
            <w:pPr>
              <w:jc w:val="center"/>
              <w:rPr>
                <w:rFonts w:cs="Arial"/>
                <w:b/>
                <w:bCs/>
                <w:color w:val="FFFFFF"/>
                <w:szCs w:val="20"/>
              </w:rPr>
            </w:pPr>
            <w:r w:rsidRPr="007E4110">
              <w:rPr>
                <w:rFonts w:cs="Arial"/>
                <w:b/>
                <w:bCs/>
                <w:color w:val="FFFFFF"/>
                <w:szCs w:val="20"/>
              </w:rPr>
              <w:t>Ocurrencias</w:t>
            </w:r>
          </w:p>
        </w:tc>
      </w:tr>
      <w:tr w:rsidR="00BC4D5D" w:rsidRPr="007E4110" w:rsidTr="000B450D">
        <w:trPr>
          <w:trHeight w:val="255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4D5D" w:rsidRPr="007E4110" w:rsidRDefault="00BC4D5D" w:rsidP="000B450D">
            <w:pPr>
              <w:rPr>
                <w:rFonts w:cs="Arial"/>
                <w:szCs w:val="20"/>
              </w:rPr>
            </w:pPr>
            <w:r w:rsidRPr="007E4110">
              <w:rPr>
                <w:rFonts w:cs="Arial"/>
                <w:szCs w:val="20"/>
              </w:rPr>
              <w:t>Alto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4D5D" w:rsidRDefault="00BC4D5D" w:rsidP="000B450D">
            <w:pPr>
              <w:jc w:val="righ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300</w:t>
            </w:r>
          </w:p>
        </w:tc>
      </w:tr>
      <w:tr w:rsidR="00BC4D5D" w:rsidRPr="007E4110" w:rsidTr="000B450D">
        <w:trPr>
          <w:trHeight w:val="255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4D5D" w:rsidRPr="007E4110" w:rsidRDefault="00BC4D5D" w:rsidP="000B450D">
            <w:pPr>
              <w:rPr>
                <w:rFonts w:cs="Arial"/>
                <w:szCs w:val="20"/>
              </w:rPr>
            </w:pPr>
            <w:r w:rsidRPr="007E4110">
              <w:rPr>
                <w:rFonts w:cs="Arial"/>
                <w:szCs w:val="20"/>
              </w:rPr>
              <w:t>Medio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4D5D" w:rsidRDefault="00BC4D5D" w:rsidP="000B450D">
            <w:pPr>
              <w:jc w:val="righ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40</w:t>
            </w:r>
          </w:p>
        </w:tc>
      </w:tr>
      <w:tr w:rsidR="00BC4D5D" w:rsidRPr="007E4110" w:rsidTr="000B450D">
        <w:trPr>
          <w:trHeight w:val="255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4D5D" w:rsidRPr="007E4110" w:rsidRDefault="00BC4D5D" w:rsidP="000B450D">
            <w:pPr>
              <w:rPr>
                <w:rFonts w:cs="Arial"/>
                <w:szCs w:val="20"/>
              </w:rPr>
            </w:pPr>
            <w:r w:rsidRPr="007E4110">
              <w:rPr>
                <w:rFonts w:cs="Arial"/>
                <w:szCs w:val="20"/>
              </w:rPr>
              <w:t>Bajo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4D5D" w:rsidRDefault="00BC4D5D" w:rsidP="000B450D">
            <w:pPr>
              <w:jc w:val="righ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</w:t>
            </w:r>
          </w:p>
        </w:tc>
      </w:tr>
    </w:tbl>
    <w:p w:rsidR="00BC4D5D" w:rsidRDefault="00BC4D5D" w:rsidP="00BC4D5D">
      <w:pPr>
        <w:ind w:left="720"/>
        <w:rPr>
          <w:rFonts w:cs="Arial"/>
        </w:rPr>
      </w:pPr>
    </w:p>
    <w:p w:rsidR="00BC4D5D" w:rsidRDefault="00BC4D5D" w:rsidP="00BC4D5D">
      <w:pPr>
        <w:jc w:val="center"/>
        <w:rPr>
          <w:rFonts w:cs="Arial"/>
        </w:rPr>
      </w:pPr>
      <w:r w:rsidRPr="00BC4D5D">
        <w:rPr>
          <w:rFonts w:cs="Arial"/>
          <w:noProof/>
          <w:lang w:val="es-ES" w:eastAsia="es-ES"/>
        </w:rPr>
        <w:drawing>
          <wp:inline distT="0" distB="0" distL="0" distR="0">
            <wp:extent cx="4095750" cy="2343150"/>
            <wp:effectExtent l="19050" t="0" r="19050" b="0"/>
            <wp:docPr id="10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BC4D5D" w:rsidRDefault="00BC4D5D">
      <w:pPr>
        <w:rPr>
          <w:rFonts w:cs="Arial"/>
        </w:rPr>
      </w:pPr>
      <w:r>
        <w:rPr>
          <w:rFonts w:cs="Arial"/>
        </w:rPr>
        <w:br w:type="page"/>
      </w:r>
    </w:p>
    <w:p w:rsidR="003C68E0" w:rsidRPr="007E4110" w:rsidRDefault="003C68E0" w:rsidP="00BC4D5D">
      <w:pPr>
        <w:rPr>
          <w:rFonts w:cs="Arial"/>
          <w:color w:val="FFC000"/>
        </w:rPr>
      </w:pPr>
      <w:r w:rsidRPr="007E4110">
        <w:rPr>
          <w:rFonts w:cs="Arial"/>
          <w:b/>
        </w:rPr>
        <w:lastRenderedPageBreak/>
        <w:t>Vulnerabilidades de Riesgo</w:t>
      </w:r>
      <w:r w:rsidRPr="007E4110">
        <w:rPr>
          <w:rFonts w:cs="Arial"/>
        </w:rPr>
        <w:t xml:space="preserve"> </w:t>
      </w:r>
      <w:r w:rsidRPr="007E4110">
        <w:rPr>
          <w:rFonts w:cs="Arial"/>
          <w:b/>
          <w:color w:val="FF0000"/>
          <w:u w:val="single"/>
        </w:rPr>
        <w:t>Alt</w:t>
      </w:r>
      <w:r w:rsidR="00593EB9" w:rsidRPr="007E4110">
        <w:rPr>
          <w:rFonts w:cs="Arial"/>
          <w:b/>
          <w:color w:val="FF0000"/>
          <w:u w:val="single"/>
        </w:rPr>
        <w:t>o</w:t>
      </w:r>
    </w:p>
    <w:p w:rsidR="003C68E0" w:rsidRPr="007E4110" w:rsidRDefault="003C68E0" w:rsidP="00A34220">
      <w:pPr>
        <w:rPr>
          <w:rFonts w:cs="Arial"/>
          <w:b/>
        </w:rPr>
      </w:pPr>
    </w:p>
    <w:p w:rsidR="003C68E0" w:rsidRPr="007E4110" w:rsidRDefault="003C68E0" w:rsidP="003C68E0">
      <w:pPr>
        <w:rPr>
          <w:rFonts w:cs="Arial"/>
        </w:rPr>
      </w:pPr>
      <w:r w:rsidRPr="007E4110">
        <w:rPr>
          <w:rFonts w:cs="Arial"/>
        </w:rPr>
        <w:t xml:space="preserve">Las vulnerabilidades de criticidad </w:t>
      </w:r>
      <w:r w:rsidRPr="007E4110">
        <w:rPr>
          <w:rFonts w:cs="Arial"/>
          <w:b/>
          <w:highlight w:val="red"/>
        </w:rPr>
        <w:t>Alta</w:t>
      </w:r>
      <w:r w:rsidR="00892074" w:rsidRPr="007E4110">
        <w:rPr>
          <w:rFonts w:cs="Arial"/>
        </w:rPr>
        <w:t xml:space="preserve"> son causadas por la</w:t>
      </w:r>
      <w:r w:rsidR="00795A91" w:rsidRPr="007E4110">
        <w:rPr>
          <w:rFonts w:cs="Arial"/>
        </w:rPr>
        <w:t>s</w:t>
      </w:r>
      <w:r w:rsidR="00892074" w:rsidRPr="007E4110">
        <w:rPr>
          <w:rFonts w:cs="Arial"/>
        </w:rPr>
        <w:t xml:space="preserve"> siguiente</w:t>
      </w:r>
      <w:r w:rsidR="00795A91" w:rsidRPr="007E4110">
        <w:rPr>
          <w:rFonts w:cs="Arial"/>
        </w:rPr>
        <w:t>s razones</w:t>
      </w:r>
      <w:r w:rsidRPr="007E4110">
        <w:rPr>
          <w:rFonts w:cs="Arial"/>
        </w:rPr>
        <w:t>:</w:t>
      </w:r>
    </w:p>
    <w:p w:rsidR="003C68E0" w:rsidRPr="00631DA5" w:rsidRDefault="003C68E0" w:rsidP="003C68E0">
      <w:pPr>
        <w:ind w:left="720"/>
        <w:rPr>
          <w:rFonts w:cs="Arial"/>
          <w:b/>
        </w:rPr>
      </w:pPr>
    </w:p>
    <w:p w:rsidR="00EB3E91" w:rsidRPr="00631DA5" w:rsidRDefault="00DD52C2" w:rsidP="00EB3E91">
      <w:pPr>
        <w:rPr>
          <w:rFonts w:cs="Arial"/>
          <w:b/>
        </w:rPr>
      </w:pPr>
      <w:r>
        <w:rPr>
          <w:rFonts w:cs="Arial"/>
          <w:b/>
        </w:rPr>
        <w:t>Segmento 99.40.</w:t>
      </w:r>
      <w:r w:rsidR="00BC4D5D">
        <w:rPr>
          <w:rFonts w:cs="Arial"/>
          <w:b/>
        </w:rPr>
        <w:t>16</w:t>
      </w:r>
      <w:r w:rsidR="009C7FF3">
        <w:rPr>
          <w:rFonts w:cs="Arial"/>
          <w:b/>
        </w:rPr>
        <w:t>.0</w:t>
      </w:r>
    </w:p>
    <w:p w:rsidR="00EB3E91" w:rsidRDefault="00EB3E91" w:rsidP="00EB3E91">
      <w:pPr>
        <w:rPr>
          <w:rFonts w:cs="Arial"/>
        </w:rPr>
      </w:pPr>
    </w:p>
    <w:p w:rsidR="00227C6B" w:rsidRDefault="00E611CA" w:rsidP="009C7FF3">
      <w:pPr>
        <w:rPr>
          <w:rFonts w:cs="Arial"/>
          <w:lang w:val="es-ES"/>
        </w:rPr>
      </w:pPr>
      <w:r w:rsidRPr="00E611CA">
        <w:rPr>
          <w:rFonts w:cs="Arial"/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575945</wp:posOffset>
            </wp:positionH>
            <wp:positionV relativeFrom="paragraph">
              <wp:align>top</wp:align>
            </wp:positionV>
            <wp:extent cx="4933950" cy="2486025"/>
            <wp:effectExtent l="19050" t="0" r="19050" b="0"/>
            <wp:wrapSquare wrapText="bothSides"/>
            <wp:docPr id="11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  <w:r w:rsidR="00362F85">
        <w:rPr>
          <w:rFonts w:cs="Arial"/>
        </w:rPr>
        <w:br w:type="textWrapping" w:clear="all"/>
      </w:r>
    </w:p>
    <w:p w:rsidR="003218F7" w:rsidRDefault="003218F7" w:rsidP="00EB3E91">
      <w:pPr>
        <w:rPr>
          <w:rFonts w:cs="Arial"/>
        </w:rPr>
      </w:pPr>
    </w:p>
    <w:p w:rsidR="00BC4D5D" w:rsidRPr="00631DA5" w:rsidRDefault="00BC4D5D" w:rsidP="00BC4D5D">
      <w:pPr>
        <w:rPr>
          <w:rFonts w:cs="Arial"/>
          <w:b/>
        </w:rPr>
      </w:pPr>
      <w:r>
        <w:rPr>
          <w:rFonts w:cs="Arial"/>
          <w:b/>
        </w:rPr>
        <w:t>Segmento 99.40.20.0</w:t>
      </w:r>
    </w:p>
    <w:p w:rsidR="00BC4D5D" w:rsidRDefault="00BC4D5D" w:rsidP="00BC4D5D">
      <w:pPr>
        <w:rPr>
          <w:rFonts w:cs="Arial"/>
        </w:rPr>
      </w:pPr>
    </w:p>
    <w:p w:rsidR="00BC4D5D" w:rsidRDefault="00BC4D5D" w:rsidP="00BC4D5D">
      <w:pPr>
        <w:rPr>
          <w:rFonts w:cs="Arial"/>
          <w:lang w:val="es-ES"/>
        </w:rPr>
      </w:pPr>
      <w:r w:rsidRPr="00E611CA">
        <w:rPr>
          <w:rFonts w:cs="Arial"/>
          <w:noProof/>
          <w:lang w:val="es-ES" w:eastAsia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575945</wp:posOffset>
            </wp:positionH>
            <wp:positionV relativeFrom="paragraph">
              <wp:align>top</wp:align>
            </wp:positionV>
            <wp:extent cx="4933950" cy="2486025"/>
            <wp:effectExtent l="19050" t="0" r="19050" b="0"/>
            <wp:wrapSquare wrapText="bothSides"/>
            <wp:docPr id="12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anchor>
        </w:drawing>
      </w:r>
      <w:r>
        <w:rPr>
          <w:rFonts w:cs="Arial"/>
        </w:rPr>
        <w:br w:type="textWrapping" w:clear="all"/>
      </w:r>
    </w:p>
    <w:p w:rsidR="003218F7" w:rsidRDefault="003218F7" w:rsidP="00EB3E91">
      <w:pPr>
        <w:rPr>
          <w:rFonts w:cs="Arial"/>
        </w:rPr>
      </w:pPr>
    </w:p>
    <w:p w:rsidR="00BC4D5D" w:rsidRDefault="00BC4D5D" w:rsidP="00BC4D5D">
      <w:pPr>
        <w:rPr>
          <w:rFonts w:cs="Arial"/>
          <w:b/>
        </w:rPr>
      </w:pPr>
    </w:p>
    <w:p w:rsidR="00BC4D5D" w:rsidRDefault="00BC4D5D" w:rsidP="00BC4D5D">
      <w:pPr>
        <w:rPr>
          <w:rFonts w:cs="Arial"/>
          <w:b/>
        </w:rPr>
      </w:pPr>
    </w:p>
    <w:p w:rsidR="00BC4D5D" w:rsidRDefault="00BC4D5D" w:rsidP="00BC4D5D">
      <w:pPr>
        <w:rPr>
          <w:rFonts w:cs="Arial"/>
          <w:b/>
        </w:rPr>
      </w:pPr>
    </w:p>
    <w:p w:rsidR="00BC4D5D" w:rsidRDefault="00BC4D5D" w:rsidP="00BC4D5D">
      <w:pPr>
        <w:rPr>
          <w:rFonts w:cs="Arial"/>
          <w:b/>
        </w:rPr>
      </w:pPr>
    </w:p>
    <w:p w:rsidR="00BC4D5D" w:rsidRDefault="00BC4D5D" w:rsidP="00BC4D5D">
      <w:pPr>
        <w:rPr>
          <w:rFonts w:cs="Arial"/>
          <w:b/>
        </w:rPr>
      </w:pPr>
    </w:p>
    <w:p w:rsidR="00BC4D5D" w:rsidRPr="00631DA5" w:rsidRDefault="00BC4D5D" w:rsidP="00BC4D5D">
      <w:pPr>
        <w:rPr>
          <w:rFonts w:cs="Arial"/>
          <w:b/>
        </w:rPr>
      </w:pPr>
      <w:r>
        <w:rPr>
          <w:rFonts w:cs="Arial"/>
          <w:b/>
        </w:rPr>
        <w:lastRenderedPageBreak/>
        <w:t>Segmento 99.40.24.0</w:t>
      </w:r>
    </w:p>
    <w:p w:rsidR="00BC4D5D" w:rsidRDefault="00BC4D5D" w:rsidP="00BC4D5D">
      <w:pPr>
        <w:rPr>
          <w:rFonts w:cs="Arial"/>
        </w:rPr>
      </w:pPr>
    </w:p>
    <w:p w:rsidR="00BC4D5D" w:rsidRDefault="00BC4D5D" w:rsidP="00BC4D5D">
      <w:pPr>
        <w:rPr>
          <w:rFonts w:cs="Arial"/>
          <w:lang w:val="es-ES"/>
        </w:rPr>
      </w:pPr>
      <w:r w:rsidRPr="00E611CA">
        <w:rPr>
          <w:rFonts w:cs="Arial"/>
          <w:noProof/>
          <w:lang w:val="es-ES" w:eastAsia="es-E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575945</wp:posOffset>
            </wp:positionH>
            <wp:positionV relativeFrom="paragraph">
              <wp:align>top</wp:align>
            </wp:positionV>
            <wp:extent cx="4933950" cy="2486025"/>
            <wp:effectExtent l="19050" t="0" r="19050" b="0"/>
            <wp:wrapSquare wrapText="bothSides"/>
            <wp:docPr id="13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anchor>
        </w:drawing>
      </w:r>
      <w:r>
        <w:rPr>
          <w:rFonts w:cs="Arial"/>
        </w:rPr>
        <w:br w:type="textWrapping" w:clear="all"/>
      </w:r>
    </w:p>
    <w:p w:rsidR="00800EE3" w:rsidRPr="00631DA5" w:rsidRDefault="00800EE3" w:rsidP="00800EE3">
      <w:pPr>
        <w:rPr>
          <w:rFonts w:cs="Arial"/>
          <w:b/>
        </w:rPr>
      </w:pPr>
      <w:r>
        <w:rPr>
          <w:rFonts w:cs="Arial"/>
          <w:b/>
        </w:rPr>
        <w:t>Segmento 99.40.40.0</w:t>
      </w:r>
    </w:p>
    <w:p w:rsidR="00800EE3" w:rsidRDefault="00800EE3" w:rsidP="00800EE3">
      <w:pPr>
        <w:rPr>
          <w:rFonts w:cs="Arial"/>
        </w:rPr>
      </w:pPr>
    </w:p>
    <w:p w:rsidR="00800EE3" w:rsidRDefault="00800EE3" w:rsidP="00800EE3">
      <w:pPr>
        <w:rPr>
          <w:rFonts w:cs="Arial"/>
          <w:lang w:val="es-ES"/>
        </w:rPr>
      </w:pPr>
      <w:r w:rsidRPr="00E611CA">
        <w:rPr>
          <w:rFonts w:cs="Arial"/>
          <w:noProof/>
          <w:lang w:val="es-ES" w:eastAsia="es-E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575945</wp:posOffset>
            </wp:positionH>
            <wp:positionV relativeFrom="paragraph">
              <wp:align>top</wp:align>
            </wp:positionV>
            <wp:extent cx="4933950" cy="2486025"/>
            <wp:effectExtent l="19050" t="0" r="19050" b="0"/>
            <wp:wrapSquare wrapText="bothSides"/>
            <wp:docPr id="14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anchor>
        </w:drawing>
      </w:r>
      <w:r>
        <w:rPr>
          <w:rFonts w:cs="Arial"/>
        </w:rPr>
        <w:br w:type="textWrapping" w:clear="all"/>
      </w:r>
    </w:p>
    <w:p w:rsidR="00800EE3" w:rsidRDefault="00800EE3" w:rsidP="00BC4D5D">
      <w:pPr>
        <w:rPr>
          <w:rFonts w:cs="Arial"/>
          <w:lang w:val="es-ES"/>
        </w:rPr>
      </w:pPr>
    </w:p>
    <w:p w:rsidR="00BC4D5D" w:rsidRDefault="00BC4D5D" w:rsidP="00EB3E91">
      <w:pPr>
        <w:rPr>
          <w:rFonts w:cs="Arial"/>
        </w:rPr>
      </w:pPr>
    </w:p>
    <w:p w:rsidR="00C224CC" w:rsidRPr="007E4110" w:rsidRDefault="00343A5A" w:rsidP="00343A5A">
      <w:pPr>
        <w:rPr>
          <w:rFonts w:cs="Arial"/>
        </w:rPr>
      </w:pPr>
      <w:r w:rsidRPr="007E4110">
        <w:rPr>
          <w:rFonts w:cs="Arial"/>
        </w:rPr>
        <w:t xml:space="preserve">Las vulnerabilidades de criticidad </w:t>
      </w:r>
      <w:r w:rsidRPr="007E4110">
        <w:rPr>
          <w:rFonts w:cs="Arial"/>
          <w:highlight w:val="red"/>
        </w:rPr>
        <w:t>Alta</w:t>
      </w:r>
      <w:r w:rsidRPr="007E4110">
        <w:rPr>
          <w:rFonts w:cs="Arial"/>
        </w:rPr>
        <w:t xml:space="preserve"> detectadas en esta prueba están relacionadas </w:t>
      </w:r>
      <w:r w:rsidR="00A9110B" w:rsidRPr="007E4110">
        <w:rPr>
          <w:rFonts w:cs="Arial"/>
        </w:rPr>
        <w:t xml:space="preserve">principalmente </w:t>
      </w:r>
      <w:r w:rsidRPr="007E4110">
        <w:rPr>
          <w:rFonts w:cs="Arial"/>
        </w:rPr>
        <w:t xml:space="preserve">con </w:t>
      </w:r>
      <w:r w:rsidR="00A9110B" w:rsidRPr="007E4110">
        <w:rPr>
          <w:rFonts w:cs="Arial"/>
        </w:rPr>
        <w:t>la falta de actualizaciones</w:t>
      </w:r>
      <w:r w:rsidRPr="007E4110">
        <w:rPr>
          <w:rFonts w:cs="Arial"/>
        </w:rPr>
        <w:t xml:space="preserve"> </w:t>
      </w:r>
      <w:r w:rsidR="00892074" w:rsidRPr="007E4110">
        <w:rPr>
          <w:rFonts w:cs="Arial"/>
        </w:rPr>
        <w:t>de</w:t>
      </w:r>
      <w:r w:rsidR="00140983" w:rsidRPr="007E4110">
        <w:rPr>
          <w:rFonts w:cs="Arial"/>
        </w:rPr>
        <w:t>l sistema operativo</w:t>
      </w:r>
      <w:r w:rsidR="00AF0B62">
        <w:rPr>
          <w:rFonts w:cs="Arial"/>
        </w:rPr>
        <w:t xml:space="preserve"> y aplicaciones instaladas en los mismos</w:t>
      </w:r>
      <w:r w:rsidR="008902B8" w:rsidRPr="007E4110">
        <w:rPr>
          <w:rFonts w:cs="Arial"/>
        </w:rPr>
        <w:t>.</w:t>
      </w:r>
      <w:r w:rsidR="00201E7D" w:rsidRPr="007E4110">
        <w:rPr>
          <w:rFonts w:cs="Arial"/>
        </w:rPr>
        <w:t xml:space="preserve"> </w:t>
      </w:r>
      <w:r w:rsidRPr="007E4110">
        <w:rPr>
          <w:rFonts w:cs="Arial"/>
        </w:rPr>
        <w:t>Dichas vulnerabilidades pueden ser remediadas</w:t>
      </w:r>
      <w:r w:rsidR="004440F9" w:rsidRPr="007E4110">
        <w:rPr>
          <w:rFonts w:cs="Arial"/>
        </w:rPr>
        <w:t xml:space="preserve"> por medio de la </w:t>
      </w:r>
      <w:r w:rsidR="00904ABF" w:rsidRPr="007E4110">
        <w:rPr>
          <w:rFonts w:cs="Arial"/>
        </w:rPr>
        <w:t>instalación</w:t>
      </w:r>
      <w:r w:rsidR="004440F9" w:rsidRPr="007E4110">
        <w:rPr>
          <w:rFonts w:cs="Arial"/>
        </w:rPr>
        <w:t xml:space="preserve"> </w:t>
      </w:r>
      <w:r w:rsidR="009420B1" w:rsidRPr="007E4110">
        <w:rPr>
          <w:rFonts w:cs="Arial"/>
        </w:rPr>
        <w:t>de parches de seguridad</w:t>
      </w:r>
      <w:r w:rsidR="003B7056" w:rsidRPr="007E4110">
        <w:rPr>
          <w:rFonts w:cs="Arial"/>
        </w:rPr>
        <w:t>.</w:t>
      </w:r>
    </w:p>
    <w:p w:rsidR="00A34220" w:rsidRPr="007E4110" w:rsidRDefault="00EB3E91" w:rsidP="00A34220">
      <w:pPr>
        <w:rPr>
          <w:rFonts w:cs="Arial"/>
          <w:b/>
        </w:rPr>
      </w:pPr>
      <w:r>
        <w:rPr>
          <w:rFonts w:cs="Arial"/>
          <w:b/>
        </w:rPr>
        <w:br w:type="page"/>
      </w:r>
      <w:r w:rsidR="00A34220" w:rsidRPr="007E4110">
        <w:rPr>
          <w:rFonts w:cs="Arial"/>
          <w:b/>
        </w:rPr>
        <w:lastRenderedPageBreak/>
        <w:t>Vulnerabilidades de Riesgo</w:t>
      </w:r>
      <w:r w:rsidR="00A34220" w:rsidRPr="007E4110">
        <w:rPr>
          <w:rFonts w:cs="Arial"/>
        </w:rPr>
        <w:t xml:space="preserve"> </w:t>
      </w:r>
      <w:r w:rsidR="00BF4294" w:rsidRPr="007E4110">
        <w:rPr>
          <w:rFonts w:cs="Arial"/>
          <w:b/>
          <w:highlight w:val="yellow"/>
        </w:rPr>
        <w:t>Med</w:t>
      </w:r>
      <w:r w:rsidR="00593EB9" w:rsidRPr="007E4110">
        <w:rPr>
          <w:rFonts w:cs="Arial"/>
          <w:b/>
          <w:highlight w:val="yellow"/>
        </w:rPr>
        <w:t>io</w:t>
      </w:r>
    </w:p>
    <w:p w:rsidR="00FB0D2C" w:rsidRPr="007E4110" w:rsidRDefault="00FB0D2C" w:rsidP="006F67E0">
      <w:pPr>
        <w:rPr>
          <w:rFonts w:cs="Arial"/>
        </w:rPr>
      </w:pPr>
    </w:p>
    <w:p w:rsidR="00955016" w:rsidRPr="007E4110" w:rsidRDefault="00955016" w:rsidP="00955016">
      <w:pPr>
        <w:rPr>
          <w:rFonts w:cs="Arial"/>
        </w:rPr>
      </w:pPr>
      <w:r w:rsidRPr="007E4110">
        <w:rPr>
          <w:rFonts w:cs="Arial"/>
        </w:rPr>
        <w:t xml:space="preserve">Las vulnerabilidades de criticidad </w:t>
      </w:r>
      <w:r w:rsidRPr="007E4110">
        <w:rPr>
          <w:rFonts w:cs="Arial"/>
          <w:b/>
          <w:highlight w:val="yellow"/>
        </w:rPr>
        <w:t>Media</w:t>
      </w:r>
      <w:r w:rsidRPr="007E4110">
        <w:rPr>
          <w:rFonts w:cs="Arial"/>
        </w:rPr>
        <w:t xml:space="preserve"> son causadas por las siguientes razones:</w:t>
      </w:r>
    </w:p>
    <w:p w:rsidR="00955016" w:rsidRDefault="00955016" w:rsidP="00706650">
      <w:pPr>
        <w:rPr>
          <w:rFonts w:cs="Arial"/>
        </w:rPr>
      </w:pPr>
    </w:p>
    <w:p w:rsidR="007C4EA3" w:rsidRPr="007E4110" w:rsidRDefault="00AB594E" w:rsidP="007C4EA3">
      <w:pPr>
        <w:rPr>
          <w:rFonts w:cs="Arial"/>
          <w:lang w:val="es-ES"/>
        </w:rPr>
      </w:pPr>
      <w:r>
        <w:rPr>
          <w:rFonts w:cs="Arial"/>
          <w:b/>
        </w:rPr>
        <w:t xml:space="preserve">Segmento </w:t>
      </w:r>
      <w:r w:rsidR="0020193C">
        <w:rPr>
          <w:rFonts w:cs="Arial"/>
          <w:b/>
        </w:rPr>
        <w:t>99.</w:t>
      </w:r>
      <w:r w:rsidR="00A97362">
        <w:rPr>
          <w:rFonts w:cs="Arial"/>
          <w:b/>
        </w:rPr>
        <w:t>40.16</w:t>
      </w:r>
      <w:r w:rsidR="0020193C">
        <w:rPr>
          <w:rFonts w:cs="Arial"/>
          <w:b/>
        </w:rPr>
        <w:t>.0</w:t>
      </w:r>
    </w:p>
    <w:p w:rsidR="007C4EA3" w:rsidRDefault="007C4EA3">
      <w:pPr>
        <w:rPr>
          <w:rFonts w:cs="Arial"/>
        </w:rPr>
      </w:pPr>
    </w:p>
    <w:p w:rsidR="00D85964" w:rsidRDefault="00AF7298" w:rsidP="00D85964">
      <w:pPr>
        <w:jc w:val="center"/>
        <w:rPr>
          <w:rFonts w:cs="Arial"/>
        </w:rPr>
      </w:pPr>
      <w:r w:rsidRPr="00AF7298">
        <w:rPr>
          <w:rFonts w:cs="Arial"/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538480</wp:posOffset>
            </wp:positionH>
            <wp:positionV relativeFrom="paragraph">
              <wp:align>top</wp:align>
            </wp:positionV>
            <wp:extent cx="5162550" cy="2695575"/>
            <wp:effectExtent l="19050" t="0" r="19050" b="0"/>
            <wp:wrapSquare wrapText="bothSides"/>
            <wp:docPr id="21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anchor>
        </w:drawing>
      </w:r>
    </w:p>
    <w:p w:rsidR="00D85964" w:rsidRDefault="00D85964">
      <w:pPr>
        <w:rPr>
          <w:rFonts w:cs="Arial"/>
        </w:rPr>
      </w:pPr>
    </w:p>
    <w:p w:rsidR="00B45DB8" w:rsidRPr="007E4110" w:rsidRDefault="00B45DB8" w:rsidP="007C4EA3">
      <w:pPr>
        <w:rPr>
          <w:rFonts w:cs="Arial"/>
          <w:lang w:val="es-ES"/>
        </w:rPr>
      </w:pPr>
    </w:p>
    <w:p w:rsidR="00AF7298" w:rsidRDefault="00AF7298" w:rsidP="00654BEC">
      <w:pPr>
        <w:jc w:val="both"/>
        <w:rPr>
          <w:rFonts w:cs="Arial"/>
        </w:rPr>
      </w:pPr>
    </w:p>
    <w:p w:rsidR="00AF7298" w:rsidRDefault="00AF7298" w:rsidP="00654BEC">
      <w:pPr>
        <w:jc w:val="both"/>
        <w:rPr>
          <w:rFonts w:cs="Arial"/>
        </w:rPr>
      </w:pPr>
    </w:p>
    <w:p w:rsidR="00AF7298" w:rsidRDefault="00AF7298" w:rsidP="00654BEC">
      <w:pPr>
        <w:jc w:val="both"/>
        <w:rPr>
          <w:rFonts w:cs="Arial"/>
        </w:rPr>
      </w:pPr>
    </w:p>
    <w:p w:rsidR="00AF7298" w:rsidRDefault="00AF7298" w:rsidP="00654BEC">
      <w:pPr>
        <w:jc w:val="both"/>
        <w:rPr>
          <w:rFonts w:cs="Arial"/>
        </w:rPr>
      </w:pPr>
    </w:p>
    <w:p w:rsidR="00AF7298" w:rsidRDefault="00AF7298" w:rsidP="00654BEC">
      <w:pPr>
        <w:jc w:val="both"/>
        <w:rPr>
          <w:rFonts w:cs="Arial"/>
        </w:rPr>
      </w:pPr>
    </w:p>
    <w:p w:rsidR="00AF7298" w:rsidRDefault="00AF7298" w:rsidP="00654BEC">
      <w:pPr>
        <w:jc w:val="both"/>
        <w:rPr>
          <w:rFonts w:cs="Arial"/>
        </w:rPr>
      </w:pPr>
    </w:p>
    <w:p w:rsidR="00AF7298" w:rsidRDefault="00AF7298" w:rsidP="00654BEC">
      <w:pPr>
        <w:jc w:val="both"/>
        <w:rPr>
          <w:rFonts w:cs="Arial"/>
        </w:rPr>
      </w:pPr>
    </w:p>
    <w:p w:rsidR="00AF7298" w:rsidRDefault="00AF7298" w:rsidP="00654BEC">
      <w:pPr>
        <w:jc w:val="both"/>
        <w:rPr>
          <w:rFonts w:cs="Arial"/>
        </w:rPr>
      </w:pPr>
    </w:p>
    <w:p w:rsidR="00AF7298" w:rsidRDefault="00AF7298" w:rsidP="00654BEC">
      <w:pPr>
        <w:jc w:val="both"/>
        <w:rPr>
          <w:rFonts w:cs="Arial"/>
        </w:rPr>
      </w:pPr>
    </w:p>
    <w:p w:rsidR="00AF7298" w:rsidRDefault="00AF7298" w:rsidP="00654BEC">
      <w:pPr>
        <w:jc w:val="both"/>
        <w:rPr>
          <w:rFonts w:cs="Arial"/>
        </w:rPr>
      </w:pPr>
    </w:p>
    <w:p w:rsidR="00AF7298" w:rsidRDefault="00AF7298" w:rsidP="00654BEC">
      <w:pPr>
        <w:jc w:val="both"/>
        <w:rPr>
          <w:rFonts w:cs="Arial"/>
        </w:rPr>
      </w:pPr>
    </w:p>
    <w:p w:rsidR="00AF7298" w:rsidRDefault="00AF7298" w:rsidP="00654BEC">
      <w:pPr>
        <w:jc w:val="both"/>
        <w:rPr>
          <w:rFonts w:cs="Arial"/>
        </w:rPr>
      </w:pPr>
    </w:p>
    <w:p w:rsidR="00AF7298" w:rsidRDefault="00AF7298" w:rsidP="00654BEC">
      <w:pPr>
        <w:jc w:val="both"/>
        <w:rPr>
          <w:rFonts w:cs="Arial"/>
        </w:rPr>
      </w:pPr>
    </w:p>
    <w:p w:rsidR="00AF7298" w:rsidRDefault="00AF7298" w:rsidP="00654BEC">
      <w:pPr>
        <w:jc w:val="both"/>
        <w:rPr>
          <w:rFonts w:cs="Arial"/>
        </w:rPr>
      </w:pPr>
    </w:p>
    <w:p w:rsidR="00AF7298" w:rsidRDefault="00AF7298" w:rsidP="00654BEC">
      <w:pPr>
        <w:jc w:val="both"/>
        <w:rPr>
          <w:rFonts w:cs="Arial"/>
        </w:rPr>
      </w:pPr>
    </w:p>
    <w:p w:rsidR="00AF7298" w:rsidRDefault="00AF7298" w:rsidP="00654BEC">
      <w:pPr>
        <w:jc w:val="both"/>
        <w:rPr>
          <w:rFonts w:cs="Arial"/>
        </w:rPr>
      </w:pPr>
    </w:p>
    <w:p w:rsidR="00AF7298" w:rsidRPr="007E4110" w:rsidRDefault="00AF7298" w:rsidP="00AF7298">
      <w:pPr>
        <w:rPr>
          <w:rFonts w:cs="Arial"/>
          <w:lang w:val="es-ES"/>
        </w:rPr>
      </w:pPr>
      <w:r>
        <w:rPr>
          <w:rFonts w:cs="Arial"/>
          <w:b/>
        </w:rPr>
        <w:t>Segmento 99.</w:t>
      </w:r>
      <w:r w:rsidR="00A97362">
        <w:rPr>
          <w:rFonts w:cs="Arial"/>
          <w:b/>
        </w:rPr>
        <w:t>40.20</w:t>
      </w:r>
      <w:r w:rsidR="0020193C">
        <w:rPr>
          <w:rFonts w:cs="Arial"/>
          <w:b/>
        </w:rPr>
        <w:t>.0</w:t>
      </w:r>
    </w:p>
    <w:p w:rsidR="00AF7298" w:rsidRDefault="00AF7298" w:rsidP="00AF7298">
      <w:pPr>
        <w:rPr>
          <w:rFonts w:cs="Arial"/>
        </w:rPr>
      </w:pPr>
    </w:p>
    <w:p w:rsidR="00AF7298" w:rsidRDefault="00AF7298" w:rsidP="00AF7298">
      <w:pPr>
        <w:jc w:val="center"/>
        <w:rPr>
          <w:rFonts w:cs="Arial"/>
        </w:rPr>
      </w:pPr>
      <w:r w:rsidRPr="00AF7298">
        <w:rPr>
          <w:rFonts w:cs="Arial"/>
          <w:noProof/>
          <w:lang w:val="es-ES"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766445</wp:posOffset>
            </wp:positionH>
            <wp:positionV relativeFrom="paragraph">
              <wp:align>top</wp:align>
            </wp:positionV>
            <wp:extent cx="5172075" cy="2686050"/>
            <wp:effectExtent l="19050" t="0" r="9525" b="0"/>
            <wp:wrapSquare wrapText="bothSides"/>
            <wp:docPr id="23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anchor>
        </w:drawing>
      </w:r>
    </w:p>
    <w:p w:rsidR="00AF7298" w:rsidRDefault="00AF7298" w:rsidP="00AF7298">
      <w:pPr>
        <w:rPr>
          <w:rFonts w:cs="Arial"/>
        </w:rPr>
      </w:pPr>
    </w:p>
    <w:p w:rsidR="00AF7298" w:rsidRPr="007E4110" w:rsidRDefault="00AF7298" w:rsidP="00AF7298">
      <w:pPr>
        <w:rPr>
          <w:rFonts w:cs="Arial"/>
          <w:lang w:val="es-ES"/>
        </w:rPr>
      </w:pPr>
    </w:p>
    <w:p w:rsidR="00AF7298" w:rsidRDefault="00AF7298" w:rsidP="00AF7298">
      <w:pPr>
        <w:jc w:val="both"/>
        <w:rPr>
          <w:rFonts w:cs="Arial"/>
        </w:rPr>
      </w:pPr>
    </w:p>
    <w:p w:rsidR="00AF7298" w:rsidRDefault="00AF7298" w:rsidP="00AF7298">
      <w:pPr>
        <w:jc w:val="both"/>
        <w:rPr>
          <w:rFonts w:cs="Arial"/>
        </w:rPr>
      </w:pPr>
    </w:p>
    <w:p w:rsidR="00AF7298" w:rsidRDefault="00AF7298" w:rsidP="00AF7298">
      <w:pPr>
        <w:jc w:val="both"/>
        <w:rPr>
          <w:rFonts w:cs="Arial"/>
        </w:rPr>
      </w:pPr>
    </w:p>
    <w:p w:rsidR="00AF7298" w:rsidRDefault="00AF7298" w:rsidP="00AF7298">
      <w:pPr>
        <w:jc w:val="both"/>
        <w:rPr>
          <w:rFonts w:cs="Arial"/>
        </w:rPr>
      </w:pPr>
    </w:p>
    <w:p w:rsidR="00AF7298" w:rsidRDefault="00AF7298" w:rsidP="00AF7298">
      <w:pPr>
        <w:jc w:val="both"/>
        <w:rPr>
          <w:rFonts w:cs="Arial"/>
        </w:rPr>
      </w:pPr>
    </w:p>
    <w:p w:rsidR="00AF7298" w:rsidRDefault="00AF7298" w:rsidP="00AF7298">
      <w:pPr>
        <w:jc w:val="both"/>
        <w:rPr>
          <w:rFonts w:cs="Arial"/>
        </w:rPr>
      </w:pPr>
    </w:p>
    <w:p w:rsidR="00AF7298" w:rsidRDefault="00AF7298" w:rsidP="00AF7298">
      <w:pPr>
        <w:jc w:val="both"/>
        <w:rPr>
          <w:rFonts w:cs="Arial"/>
        </w:rPr>
      </w:pPr>
    </w:p>
    <w:p w:rsidR="00AF7298" w:rsidRDefault="00AF7298" w:rsidP="00AF7298">
      <w:pPr>
        <w:jc w:val="both"/>
        <w:rPr>
          <w:rFonts w:cs="Arial"/>
        </w:rPr>
      </w:pPr>
    </w:p>
    <w:p w:rsidR="00AF7298" w:rsidRDefault="00AF7298" w:rsidP="00AF7298">
      <w:pPr>
        <w:jc w:val="both"/>
        <w:rPr>
          <w:rFonts w:cs="Arial"/>
        </w:rPr>
      </w:pPr>
    </w:p>
    <w:p w:rsidR="00AF7298" w:rsidRDefault="00AF7298" w:rsidP="00AF7298">
      <w:pPr>
        <w:jc w:val="both"/>
        <w:rPr>
          <w:rFonts w:cs="Arial"/>
        </w:rPr>
      </w:pPr>
    </w:p>
    <w:p w:rsidR="00AF7298" w:rsidRDefault="00AF7298" w:rsidP="00AF7298">
      <w:pPr>
        <w:jc w:val="both"/>
        <w:rPr>
          <w:rFonts w:cs="Arial"/>
        </w:rPr>
      </w:pPr>
    </w:p>
    <w:p w:rsidR="00AF7298" w:rsidRDefault="00AF7298" w:rsidP="00AF7298">
      <w:pPr>
        <w:jc w:val="both"/>
        <w:rPr>
          <w:rFonts w:cs="Arial"/>
        </w:rPr>
      </w:pPr>
    </w:p>
    <w:p w:rsidR="00AF7298" w:rsidRDefault="00AF7298" w:rsidP="00AF7298">
      <w:pPr>
        <w:jc w:val="both"/>
        <w:rPr>
          <w:rFonts w:cs="Arial"/>
        </w:rPr>
      </w:pPr>
    </w:p>
    <w:p w:rsidR="00AF7298" w:rsidRDefault="00AF7298" w:rsidP="00AF7298">
      <w:pPr>
        <w:jc w:val="both"/>
        <w:rPr>
          <w:rFonts w:cs="Arial"/>
        </w:rPr>
      </w:pPr>
    </w:p>
    <w:p w:rsidR="00A97362" w:rsidRDefault="00A97362" w:rsidP="00AF7298">
      <w:pPr>
        <w:jc w:val="both"/>
        <w:rPr>
          <w:rFonts w:cs="Arial"/>
        </w:rPr>
      </w:pPr>
    </w:p>
    <w:p w:rsidR="00A97362" w:rsidRDefault="00A97362" w:rsidP="00AF7298">
      <w:pPr>
        <w:jc w:val="both"/>
        <w:rPr>
          <w:rFonts w:cs="Arial"/>
        </w:rPr>
      </w:pPr>
    </w:p>
    <w:p w:rsidR="00A97362" w:rsidRDefault="00A97362" w:rsidP="00AF7298">
      <w:pPr>
        <w:jc w:val="both"/>
        <w:rPr>
          <w:rFonts w:cs="Arial"/>
        </w:rPr>
      </w:pPr>
    </w:p>
    <w:p w:rsidR="00AF7298" w:rsidRDefault="00AF7298" w:rsidP="00654BEC">
      <w:pPr>
        <w:jc w:val="both"/>
        <w:rPr>
          <w:rFonts w:cs="Arial"/>
        </w:rPr>
      </w:pPr>
    </w:p>
    <w:p w:rsidR="00A97362" w:rsidRDefault="00A97362" w:rsidP="00654BEC">
      <w:pPr>
        <w:jc w:val="both"/>
        <w:rPr>
          <w:rFonts w:cs="Arial"/>
        </w:rPr>
      </w:pPr>
    </w:p>
    <w:p w:rsidR="00A97362" w:rsidRDefault="00A97362" w:rsidP="00654BEC">
      <w:pPr>
        <w:jc w:val="both"/>
        <w:rPr>
          <w:rFonts w:cs="Arial"/>
        </w:rPr>
      </w:pPr>
    </w:p>
    <w:p w:rsidR="00A97362" w:rsidRDefault="00A97362" w:rsidP="00654BEC">
      <w:pPr>
        <w:jc w:val="both"/>
        <w:rPr>
          <w:rFonts w:cs="Arial"/>
        </w:rPr>
      </w:pPr>
    </w:p>
    <w:p w:rsidR="00A97362" w:rsidRPr="007E4110" w:rsidRDefault="00A97362" w:rsidP="00A97362">
      <w:pPr>
        <w:rPr>
          <w:rFonts w:cs="Arial"/>
          <w:lang w:val="es-ES"/>
        </w:rPr>
      </w:pPr>
      <w:r>
        <w:rPr>
          <w:rFonts w:cs="Arial"/>
          <w:b/>
        </w:rPr>
        <w:lastRenderedPageBreak/>
        <w:t>Segmento 99.40.24.0</w:t>
      </w:r>
    </w:p>
    <w:p w:rsidR="00A97362" w:rsidRDefault="00A97362" w:rsidP="00A97362">
      <w:pPr>
        <w:rPr>
          <w:rFonts w:cs="Arial"/>
        </w:rPr>
      </w:pPr>
    </w:p>
    <w:p w:rsidR="00A97362" w:rsidRDefault="00A97362" w:rsidP="00A97362">
      <w:pPr>
        <w:jc w:val="center"/>
        <w:rPr>
          <w:rFonts w:cs="Arial"/>
        </w:rPr>
      </w:pPr>
      <w:r w:rsidRPr="00AF7298">
        <w:rPr>
          <w:rFonts w:cs="Arial"/>
          <w:noProof/>
          <w:lang w:val="es-ES" w:eastAsia="es-E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766445</wp:posOffset>
            </wp:positionH>
            <wp:positionV relativeFrom="paragraph">
              <wp:align>top</wp:align>
            </wp:positionV>
            <wp:extent cx="5172075" cy="2686050"/>
            <wp:effectExtent l="19050" t="0" r="9525" b="0"/>
            <wp:wrapSquare wrapText="bothSides"/>
            <wp:docPr id="16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anchor>
        </w:drawing>
      </w:r>
    </w:p>
    <w:p w:rsidR="00A97362" w:rsidRDefault="00A97362" w:rsidP="00A97362">
      <w:pPr>
        <w:rPr>
          <w:rFonts w:cs="Arial"/>
        </w:rPr>
      </w:pPr>
    </w:p>
    <w:p w:rsidR="00A97362" w:rsidRPr="007E4110" w:rsidRDefault="00A97362" w:rsidP="00A97362">
      <w:pPr>
        <w:rPr>
          <w:rFonts w:cs="Arial"/>
          <w:lang w:val="es-ES"/>
        </w:rPr>
      </w:pPr>
    </w:p>
    <w:p w:rsidR="00A97362" w:rsidRDefault="00A97362" w:rsidP="00A97362">
      <w:pPr>
        <w:jc w:val="both"/>
        <w:rPr>
          <w:rFonts w:cs="Arial"/>
        </w:rPr>
      </w:pPr>
    </w:p>
    <w:p w:rsidR="00A97362" w:rsidRDefault="00A97362" w:rsidP="00A97362">
      <w:pPr>
        <w:jc w:val="both"/>
        <w:rPr>
          <w:rFonts w:cs="Arial"/>
        </w:rPr>
      </w:pPr>
    </w:p>
    <w:p w:rsidR="00A97362" w:rsidRDefault="00A97362" w:rsidP="00A97362">
      <w:pPr>
        <w:jc w:val="both"/>
        <w:rPr>
          <w:rFonts w:cs="Arial"/>
        </w:rPr>
      </w:pPr>
    </w:p>
    <w:p w:rsidR="00A97362" w:rsidRDefault="00A97362" w:rsidP="00A97362">
      <w:pPr>
        <w:jc w:val="both"/>
        <w:rPr>
          <w:rFonts w:cs="Arial"/>
        </w:rPr>
      </w:pPr>
    </w:p>
    <w:p w:rsidR="00A97362" w:rsidRDefault="00A97362" w:rsidP="00A97362">
      <w:pPr>
        <w:jc w:val="both"/>
        <w:rPr>
          <w:rFonts w:cs="Arial"/>
        </w:rPr>
      </w:pPr>
    </w:p>
    <w:p w:rsidR="00A97362" w:rsidRDefault="00A97362" w:rsidP="00A97362">
      <w:pPr>
        <w:jc w:val="both"/>
        <w:rPr>
          <w:rFonts w:cs="Arial"/>
        </w:rPr>
      </w:pPr>
    </w:p>
    <w:p w:rsidR="00A97362" w:rsidRDefault="00A97362" w:rsidP="00A97362">
      <w:pPr>
        <w:jc w:val="both"/>
        <w:rPr>
          <w:rFonts w:cs="Arial"/>
        </w:rPr>
      </w:pPr>
    </w:p>
    <w:p w:rsidR="00A97362" w:rsidRDefault="00A97362" w:rsidP="00A97362">
      <w:pPr>
        <w:jc w:val="both"/>
        <w:rPr>
          <w:rFonts w:cs="Arial"/>
        </w:rPr>
      </w:pPr>
    </w:p>
    <w:p w:rsidR="00A97362" w:rsidRDefault="00A97362" w:rsidP="00A97362">
      <w:pPr>
        <w:jc w:val="both"/>
        <w:rPr>
          <w:rFonts w:cs="Arial"/>
        </w:rPr>
      </w:pPr>
    </w:p>
    <w:p w:rsidR="00A97362" w:rsidRDefault="00A97362" w:rsidP="00A97362">
      <w:pPr>
        <w:jc w:val="both"/>
        <w:rPr>
          <w:rFonts w:cs="Arial"/>
        </w:rPr>
      </w:pPr>
    </w:p>
    <w:p w:rsidR="00A97362" w:rsidRDefault="00A97362" w:rsidP="00A97362">
      <w:pPr>
        <w:jc w:val="both"/>
        <w:rPr>
          <w:rFonts w:cs="Arial"/>
        </w:rPr>
      </w:pPr>
    </w:p>
    <w:p w:rsidR="00A97362" w:rsidRDefault="00A97362" w:rsidP="00A97362">
      <w:pPr>
        <w:jc w:val="both"/>
        <w:rPr>
          <w:rFonts w:cs="Arial"/>
        </w:rPr>
      </w:pPr>
    </w:p>
    <w:p w:rsidR="00A97362" w:rsidRDefault="00A97362" w:rsidP="00A97362">
      <w:pPr>
        <w:jc w:val="both"/>
        <w:rPr>
          <w:rFonts w:cs="Arial"/>
        </w:rPr>
      </w:pPr>
    </w:p>
    <w:p w:rsidR="00A97362" w:rsidRDefault="00A97362" w:rsidP="00A97362">
      <w:pPr>
        <w:jc w:val="both"/>
        <w:rPr>
          <w:rFonts w:cs="Arial"/>
        </w:rPr>
      </w:pPr>
    </w:p>
    <w:p w:rsidR="00A97362" w:rsidRDefault="00A97362" w:rsidP="00A97362">
      <w:pPr>
        <w:jc w:val="both"/>
        <w:rPr>
          <w:rFonts w:cs="Arial"/>
        </w:rPr>
      </w:pPr>
    </w:p>
    <w:p w:rsidR="00A97362" w:rsidRDefault="00A97362" w:rsidP="00A97362">
      <w:pPr>
        <w:jc w:val="both"/>
        <w:rPr>
          <w:rFonts w:cs="Arial"/>
        </w:rPr>
      </w:pPr>
    </w:p>
    <w:p w:rsidR="00A97362" w:rsidRDefault="00A97362" w:rsidP="00A97362">
      <w:pPr>
        <w:jc w:val="both"/>
        <w:rPr>
          <w:rFonts w:cs="Arial"/>
        </w:rPr>
      </w:pPr>
    </w:p>
    <w:p w:rsidR="00A97362" w:rsidRPr="007E4110" w:rsidRDefault="00A97362" w:rsidP="00A97362">
      <w:pPr>
        <w:rPr>
          <w:rFonts w:cs="Arial"/>
          <w:lang w:val="es-ES"/>
        </w:rPr>
      </w:pPr>
      <w:r>
        <w:rPr>
          <w:rFonts w:cs="Arial"/>
          <w:b/>
        </w:rPr>
        <w:t>Segmento 99.40.40.0</w:t>
      </w:r>
    </w:p>
    <w:p w:rsidR="00A97362" w:rsidRDefault="00A97362" w:rsidP="00A97362">
      <w:pPr>
        <w:rPr>
          <w:rFonts w:cs="Arial"/>
        </w:rPr>
      </w:pPr>
    </w:p>
    <w:p w:rsidR="00A97362" w:rsidRDefault="00A97362" w:rsidP="00A97362">
      <w:pPr>
        <w:jc w:val="center"/>
        <w:rPr>
          <w:rFonts w:cs="Arial"/>
        </w:rPr>
      </w:pPr>
      <w:r w:rsidRPr="00AF7298">
        <w:rPr>
          <w:rFonts w:cs="Arial"/>
          <w:noProof/>
          <w:lang w:val="es-ES" w:eastAsia="es-E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766445</wp:posOffset>
            </wp:positionH>
            <wp:positionV relativeFrom="paragraph">
              <wp:align>top</wp:align>
            </wp:positionV>
            <wp:extent cx="5172075" cy="2686050"/>
            <wp:effectExtent l="19050" t="0" r="9525" b="0"/>
            <wp:wrapSquare wrapText="bothSides"/>
            <wp:docPr id="17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anchor>
        </w:drawing>
      </w:r>
    </w:p>
    <w:p w:rsidR="00A97362" w:rsidRDefault="00A97362" w:rsidP="00A97362">
      <w:pPr>
        <w:rPr>
          <w:rFonts w:cs="Arial"/>
        </w:rPr>
      </w:pPr>
    </w:p>
    <w:p w:rsidR="00A97362" w:rsidRPr="007E4110" w:rsidRDefault="00A97362" w:rsidP="00A97362">
      <w:pPr>
        <w:rPr>
          <w:rFonts w:cs="Arial"/>
          <w:lang w:val="es-ES"/>
        </w:rPr>
      </w:pPr>
    </w:p>
    <w:p w:rsidR="00A97362" w:rsidRDefault="00A97362" w:rsidP="00A97362">
      <w:pPr>
        <w:jc w:val="both"/>
        <w:rPr>
          <w:rFonts w:cs="Arial"/>
        </w:rPr>
      </w:pPr>
    </w:p>
    <w:p w:rsidR="00A97362" w:rsidRDefault="00A97362" w:rsidP="00A97362">
      <w:pPr>
        <w:jc w:val="both"/>
        <w:rPr>
          <w:rFonts w:cs="Arial"/>
        </w:rPr>
      </w:pPr>
    </w:p>
    <w:p w:rsidR="00A97362" w:rsidRDefault="00A97362" w:rsidP="00A97362">
      <w:pPr>
        <w:jc w:val="both"/>
        <w:rPr>
          <w:rFonts w:cs="Arial"/>
        </w:rPr>
      </w:pPr>
    </w:p>
    <w:p w:rsidR="00A97362" w:rsidRDefault="00A97362" w:rsidP="00A97362">
      <w:pPr>
        <w:jc w:val="both"/>
        <w:rPr>
          <w:rFonts w:cs="Arial"/>
        </w:rPr>
      </w:pPr>
    </w:p>
    <w:p w:rsidR="00A97362" w:rsidRDefault="00A97362" w:rsidP="00A97362">
      <w:pPr>
        <w:jc w:val="both"/>
        <w:rPr>
          <w:rFonts w:cs="Arial"/>
        </w:rPr>
      </w:pPr>
    </w:p>
    <w:p w:rsidR="00A97362" w:rsidRDefault="00A97362" w:rsidP="00A97362">
      <w:pPr>
        <w:jc w:val="both"/>
        <w:rPr>
          <w:rFonts w:cs="Arial"/>
        </w:rPr>
      </w:pPr>
    </w:p>
    <w:p w:rsidR="00A97362" w:rsidRDefault="00A97362" w:rsidP="00A97362">
      <w:pPr>
        <w:jc w:val="both"/>
        <w:rPr>
          <w:rFonts w:cs="Arial"/>
        </w:rPr>
      </w:pPr>
    </w:p>
    <w:p w:rsidR="00A97362" w:rsidRDefault="00A97362" w:rsidP="00A97362">
      <w:pPr>
        <w:jc w:val="both"/>
        <w:rPr>
          <w:rFonts w:cs="Arial"/>
        </w:rPr>
      </w:pPr>
    </w:p>
    <w:p w:rsidR="00A97362" w:rsidRDefault="00A97362" w:rsidP="00A97362">
      <w:pPr>
        <w:jc w:val="both"/>
        <w:rPr>
          <w:rFonts w:cs="Arial"/>
        </w:rPr>
      </w:pPr>
    </w:p>
    <w:p w:rsidR="00A97362" w:rsidRDefault="00A97362" w:rsidP="00A97362">
      <w:pPr>
        <w:jc w:val="both"/>
        <w:rPr>
          <w:rFonts w:cs="Arial"/>
        </w:rPr>
      </w:pPr>
    </w:p>
    <w:p w:rsidR="00A97362" w:rsidRDefault="00A97362" w:rsidP="00A97362">
      <w:pPr>
        <w:jc w:val="both"/>
        <w:rPr>
          <w:rFonts w:cs="Arial"/>
        </w:rPr>
      </w:pPr>
    </w:p>
    <w:p w:rsidR="00A97362" w:rsidRDefault="00A97362" w:rsidP="00A97362">
      <w:pPr>
        <w:jc w:val="both"/>
        <w:rPr>
          <w:rFonts w:cs="Arial"/>
        </w:rPr>
      </w:pPr>
    </w:p>
    <w:p w:rsidR="00A97362" w:rsidRDefault="00A97362" w:rsidP="00A97362">
      <w:pPr>
        <w:jc w:val="both"/>
        <w:rPr>
          <w:rFonts w:cs="Arial"/>
        </w:rPr>
      </w:pPr>
    </w:p>
    <w:p w:rsidR="00A97362" w:rsidRDefault="00A97362" w:rsidP="00A97362">
      <w:pPr>
        <w:jc w:val="both"/>
        <w:rPr>
          <w:rFonts w:cs="Arial"/>
        </w:rPr>
      </w:pPr>
    </w:p>
    <w:p w:rsidR="00A97362" w:rsidRDefault="00A97362" w:rsidP="00A97362">
      <w:pPr>
        <w:jc w:val="both"/>
        <w:rPr>
          <w:rFonts w:cs="Arial"/>
        </w:rPr>
      </w:pPr>
    </w:p>
    <w:p w:rsidR="00A97362" w:rsidRDefault="00A97362" w:rsidP="00A97362">
      <w:pPr>
        <w:jc w:val="both"/>
        <w:rPr>
          <w:rFonts w:cs="Arial"/>
        </w:rPr>
      </w:pPr>
    </w:p>
    <w:p w:rsidR="00A97362" w:rsidRDefault="00A97362" w:rsidP="00A97362">
      <w:pPr>
        <w:jc w:val="both"/>
        <w:rPr>
          <w:rFonts w:cs="Arial"/>
        </w:rPr>
      </w:pPr>
    </w:p>
    <w:p w:rsidR="00A97362" w:rsidRDefault="00A97362" w:rsidP="00654BEC">
      <w:pPr>
        <w:jc w:val="both"/>
        <w:rPr>
          <w:rFonts w:cs="Arial"/>
        </w:rPr>
      </w:pPr>
    </w:p>
    <w:p w:rsidR="00A97362" w:rsidRDefault="00A97362" w:rsidP="00654BEC">
      <w:pPr>
        <w:jc w:val="both"/>
        <w:rPr>
          <w:rFonts w:cs="Arial"/>
        </w:rPr>
      </w:pPr>
    </w:p>
    <w:p w:rsidR="00A97362" w:rsidRDefault="00A97362" w:rsidP="00654BEC">
      <w:pPr>
        <w:jc w:val="both"/>
        <w:rPr>
          <w:rFonts w:cs="Arial"/>
        </w:rPr>
      </w:pPr>
    </w:p>
    <w:p w:rsidR="00FB0D2C" w:rsidRPr="007E4110" w:rsidRDefault="004645A9" w:rsidP="00654BEC">
      <w:pPr>
        <w:jc w:val="both"/>
        <w:rPr>
          <w:rFonts w:cs="Arial"/>
        </w:rPr>
      </w:pPr>
      <w:r w:rsidRPr="007E4110">
        <w:rPr>
          <w:rFonts w:cs="Arial"/>
        </w:rPr>
        <w:t xml:space="preserve">Las vulnerabilidades </w:t>
      </w:r>
      <w:r w:rsidR="00FB0D2C" w:rsidRPr="007E4110">
        <w:rPr>
          <w:rFonts w:cs="Arial"/>
        </w:rPr>
        <w:t xml:space="preserve">de criticidad </w:t>
      </w:r>
      <w:r w:rsidR="00643C94" w:rsidRPr="007E4110">
        <w:rPr>
          <w:rFonts w:cs="Arial"/>
          <w:highlight w:val="yellow"/>
        </w:rPr>
        <w:t>M</w:t>
      </w:r>
      <w:r w:rsidR="00FB0D2C" w:rsidRPr="007E4110">
        <w:rPr>
          <w:rFonts w:cs="Arial"/>
          <w:highlight w:val="yellow"/>
        </w:rPr>
        <w:t>edia</w:t>
      </w:r>
      <w:r w:rsidR="00FB0D2C" w:rsidRPr="007E4110">
        <w:rPr>
          <w:rFonts w:cs="Arial"/>
        </w:rPr>
        <w:t xml:space="preserve"> </w:t>
      </w:r>
      <w:r w:rsidRPr="007E4110">
        <w:rPr>
          <w:rFonts w:cs="Arial"/>
        </w:rPr>
        <w:t>detectadas en esta prueba están relacion</w:t>
      </w:r>
      <w:r w:rsidR="00E75EAB" w:rsidRPr="007E4110">
        <w:rPr>
          <w:rFonts w:cs="Arial"/>
        </w:rPr>
        <w:t xml:space="preserve">adas </w:t>
      </w:r>
      <w:r w:rsidR="00654BEC" w:rsidRPr="007E4110">
        <w:rPr>
          <w:rFonts w:cs="Arial"/>
        </w:rPr>
        <w:t>principalmente con falta de actualizaciones de</w:t>
      </w:r>
      <w:r w:rsidR="001B3C7A" w:rsidRPr="007E4110">
        <w:rPr>
          <w:rFonts w:cs="Arial"/>
        </w:rPr>
        <w:t xml:space="preserve"> </w:t>
      </w:r>
      <w:r w:rsidR="00654BEC" w:rsidRPr="007E4110">
        <w:rPr>
          <w:rFonts w:cs="Arial"/>
        </w:rPr>
        <w:t>aplicaciones</w:t>
      </w:r>
      <w:r w:rsidR="00955E90">
        <w:rPr>
          <w:rFonts w:cs="Arial"/>
        </w:rPr>
        <w:t xml:space="preserve"> y de sistema operativo</w:t>
      </w:r>
      <w:r w:rsidR="00654BEC" w:rsidRPr="007E4110">
        <w:rPr>
          <w:rFonts w:cs="Arial"/>
        </w:rPr>
        <w:t xml:space="preserve">, </w:t>
      </w:r>
      <w:r w:rsidR="001B3C7A" w:rsidRPr="007E4110">
        <w:rPr>
          <w:rFonts w:cs="Arial"/>
        </w:rPr>
        <w:t>malas configuraciones,</w:t>
      </w:r>
      <w:r w:rsidR="00E75EAB" w:rsidRPr="007E4110">
        <w:rPr>
          <w:rFonts w:cs="Arial"/>
        </w:rPr>
        <w:t xml:space="preserve"> </w:t>
      </w:r>
      <w:r w:rsidR="00643C94" w:rsidRPr="007E4110">
        <w:rPr>
          <w:rFonts w:cs="Arial"/>
        </w:rPr>
        <w:t xml:space="preserve">uso de protocolos no seguros y </w:t>
      </w:r>
      <w:r w:rsidR="00227C6B">
        <w:rPr>
          <w:rFonts w:cs="Arial"/>
        </w:rPr>
        <w:t xml:space="preserve">configuraciones por defecto, </w:t>
      </w:r>
      <w:r w:rsidR="00412653" w:rsidRPr="007E4110">
        <w:rPr>
          <w:rFonts w:cs="Arial"/>
        </w:rPr>
        <w:t xml:space="preserve">estas </w:t>
      </w:r>
      <w:r w:rsidR="00FB0D2C" w:rsidRPr="007E4110">
        <w:rPr>
          <w:rFonts w:cs="Arial"/>
        </w:rPr>
        <w:t>puede</w:t>
      </w:r>
      <w:r w:rsidR="00412653" w:rsidRPr="007E4110">
        <w:rPr>
          <w:rFonts w:cs="Arial"/>
        </w:rPr>
        <w:t xml:space="preserve">n ser remediadas a través de </w:t>
      </w:r>
      <w:r w:rsidR="00E75EAB" w:rsidRPr="007E4110">
        <w:rPr>
          <w:rFonts w:cs="Arial"/>
        </w:rPr>
        <w:t>fortalecimiento</w:t>
      </w:r>
      <w:r w:rsidR="009F5963" w:rsidRPr="007E4110">
        <w:rPr>
          <w:rFonts w:cs="Arial"/>
        </w:rPr>
        <w:t>,</w:t>
      </w:r>
      <w:r w:rsidR="00E430D3" w:rsidRPr="007E4110">
        <w:rPr>
          <w:rFonts w:cs="Arial"/>
        </w:rPr>
        <w:t xml:space="preserve"> configuración </w:t>
      </w:r>
      <w:r w:rsidR="00E75EAB" w:rsidRPr="007E4110">
        <w:rPr>
          <w:rFonts w:cs="Arial"/>
        </w:rPr>
        <w:t>de aplicaciones</w:t>
      </w:r>
      <w:r w:rsidR="009F5963" w:rsidRPr="007E4110">
        <w:rPr>
          <w:rFonts w:cs="Arial"/>
        </w:rPr>
        <w:t xml:space="preserve"> </w:t>
      </w:r>
      <w:r w:rsidR="00191261" w:rsidRPr="007E4110">
        <w:rPr>
          <w:rFonts w:cs="Arial"/>
        </w:rPr>
        <w:t>e</w:t>
      </w:r>
      <w:r w:rsidR="00E430D3" w:rsidRPr="007E4110">
        <w:rPr>
          <w:rFonts w:cs="Arial"/>
        </w:rPr>
        <w:t xml:space="preserve"> </w:t>
      </w:r>
      <w:r w:rsidR="00191261" w:rsidRPr="007E4110">
        <w:rPr>
          <w:rFonts w:cs="Arial"/>
        </w:rPr>
        <w:t xml:space="preserve">instalación de </w:t>
      </w:r>
      <w:r w:rsidR="00643C94" w:rsidRPr="007E4110">
        <w:rPr>
          <w:rFonts w:cs="Arial"/>
        </w:rPr>
        <w:t xml:space="preserve">parches a sistemas operativos y a las </w:t>
      </w:r>
      <w:r w:rsidR="00201E7D" w:rsidRPr="007E4110">
        <w:rPr>
          <w:rFonts w:cs="Arial"/>
        </w:rPr>
        <w:t>aplicaciones</w:t>
      </w:r>
      <w:r w:rsidR="00643C94" w:rsidRPr="007E4110">
        <w:rPr>
          <w:rFonts w:cs="Arial"/>
        </w:rPr>
        <w:t xml:space="preserve"> que estos albergan.</w:t>
      </w:r>
    </w:p>
    <w:p w:rsidR="00520C97" w:rsidRDefault="00520C97" w:rsidP="00DC3666">
      <w:pPr>
        <w:rPr>
          <w:rFonts w:cs="Arial"/>
          <w:b/>
        </w:rPr>
      </w:pPr>
    </w:p>
    <w:p w:rsidR="00DC3666" w:rsidRPr="007E4110" w:rsidRDefault="00DC3666" w:rsidP="00DC3666">
      <w:pPr>
        <w:rPr>
          <w:rFonts w:cs="Arial"/>
          <w:color w:val="FFC000"/>
        </w:rPr>
      </w:pPr>
      <w:r w:rsidRPr="007E4110">
        <w:rPr>
          <w:rFonts w:cs="Arial"/>
          <w:b/>
        </w:rPr>
        <w:t>Vulnerabilidades de Riesgo</w:t>
      </w:r>
      <w:r w:rsidRPr="007E4110">
        <w:rPr>
          <w:rFonts w:cs="Arial"/>
        </w:rPr>
        <w:t xml:space="preserve"> </w:t>
      </w:r>
      <w:r w:rsidRPr="007E4110">
        <w:rPr>
          <w:rFonts w:cs="Arial"/>
          <w:b/>
          <w:color w:val="03E719"/>
          <w:u w:val="single"/>
        </w:rPr>
        <w:t>Baj</w:t>
      </w:r>
      <w:r w:rsidR="00593EB9" w:rsidRPr="007E4110">
        <w:rPr>
          <w:rFonts w:cs="Arial"/>
          <w:b/>
          <w:color w:val="03E719"/>
          <w:u w:val="single"/>
        </w:rPr>
        <w:t>o</w:t>
      </w:r>
    </w:p>
    <w:p w:rsidR="00FB0D2C" w:rsidRPr="007E4110" w:rsidRDefault="00FB0D2C" w:rsidP="00745B8F">
      <w:pPr>
        <w:rPr>
          <w:rFonts w:cs="Arial"/>
        </w:rPr>
      </w:pPr>
    </w:p>
    <w:p w:rsidR="00AD2474" w:rsidRPr="007E4110" w:rsidRDefault="00AD2474" w:rsidP="00AD2474">
      <w:pPr>
        <w:rPr>
          <w:rFonts w:cs="Arial"/>
        </w:rPr>
      </w:pPr>
      <w:r w:rsidRPr="007E4110">
        <w:rPr>
          <w:rFonts w:cs="Arial"/>
        </w:rPr>
        <w:t xml:space="preserve">Las vulnerabilidades identificadas con criticidad </w:t>
      </w:r>
      <w:r w:rsidRPr="007E4110">
        <w:rPr>
          <w:rFonts w:cs="Arial"/>
          <w:b/>
          <w:highlight w:val="green"/>
        </w:rPr>
        <w:t>Baja</w:t>
      </w:r>
      <w:r w:rsidRPr="007E4110">
        <w:rPr>
          <w:rFonts w:cs="Arial"/>
        </w:rPr>
        <w:t>, son principalmente causadas por las siguientes razones:</w:t>
      </w:r>
    </w:p>
    <w:p w:rsidR="00AD2474" w:rsidRDefault="00AD2474" w:rsidP="00AD2474">
      <w:pPr>
        <w:rPr>
          <w:rFonts w:cs="Arial"/>
        </w:rPr>
      </w:pPr>
    </w:p>
    <w:p w:rsidR="007C4EA3" w:rsidRPr="00D85964" w:rsidRDefault="00DA22B5" w:rsidP="00D85964">
      <w:pPr>
        <w:rPr>
          <w:rFonts w:cs="Arial"/>
          <w:b/>
          <w:szCs w:val="20"/>
        </w:rPr>
      </w:pPr>
      <w:r>
        <w:rPr>
          <w:rFonts w:cs="Arial"/>
          <w:b/>
          <w:szCs w:val="20"/>
        </w:rPr>
        <w:t>Segmento 99.40</w:t>
      </w:r>
      <w:r w:rsidR="00955549">
        <w:rPr>
          <w:rFonts w:cs="Arial"/>
          <w:b/>
          <w:szCs w:val="20"/>
        </w:rPr>
        <w:t>.16</w:t>
      </w:r>
      <w:r w:rsidR="00976D76">
        <w:rPr>
          <w:rFonts w:cs="Arial"/>
          <w:b/>
          <w:szCs w:val="20"/>
        </w:rPr>
        <w:t>.0</w:t>
      </w:r>
    </w:p>
    <w:p w:rsidR="002D627E" w:rsidRDefault="002D627E" w:rsidP="001D2F7F">
      <w:pPr>
        <w:rPr>
          <w:rFonts w:cs="Arial"/>
          <w:b/>
          <w:noProof/>
          <w:szCs w:val="20"/>
          <w:lang w:val="es-ES" w:eastAsia="es-ES"/>
        </w:rPr>
      </w:pPr>
    </w:p>
    <w:p w:rsidR="00D85964" w:rsidRDefault="00D85964" w:rsidP="0020193C">
      <w:pPr>
        <w:jc w:val="center"/>
        <w:rPr>
          <w:rFonts w:cs="Arial"/>
          <w:b/>
          <w:noProof/>
          <w:szCs w:val="20"/>
          <w:lang w:val="es-ES" w:eastAsia="es-ES"/>
        </w:rPr>
      </w:pPr>
      <w:r w:rsidRPr="00D85964">
        <w:rPr>
          <w:rFonts w:cs="Arial"/>
          <w:b/>
          <w:noProof/>
          <w:szCs w:val="20"/>
          <w:lang w:val="es-ES" w:eastAsia="es-ES"/>
        </w:rPr>
        <w:drawing>
          <wp:inline distT="0" distB="0" distL="0" distR="0">
            <wp:extent cx="5391150" cy="2486025"/>
            <wp:effectExtent l="19050" t="0" r="19050" b="0"/>
            <wp:docPr id="25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976D76" w:rsidRDefault="00976D76" w:rsidP="001D2F7F">
      <w:pPr>
        <w:rPr>
          <w:rFonts w:cs="Arial"/>
          <w:b/>
          <w:noProof/>
          <w:szCs w:val="20"/>
          <w:lang w:val="es-ES" w:eastAsia="es-ES"/>
        </w:rPr>
      </w:pPr>
    </w:p>
    <w:p w:rsidR="00976D76" w:rsidRPr="00D85964" w:rsidRDefault="00DA22B5" w:rsidP="00976D76">
      <w:pPr>
        <w:rPr>
          <w:rFonts w:cs="Arial"/>
          <w:b/>
          <w:szCs w:val="20"/>
        </w:rPr>
      </w:pPr>
      <w:r>
        <w:rPr>
          <w:rFonts w:cs="Arial"/>
          <w:b/>
          <w:szCs w:val="20"/>
        </w:rPr>
        <w:t>Segmento 99.40</w:t>
      </w:r>
      <w:r w:rsidR="00976D76">
        <w:rPr>
          <w:rFonts w:cs="Arial"/>
          <w:b/>
          <w:szCs w:val="20"/>
        </w:rPr>
        <w:t>.</w:t>
      </w:r>
      <w:r>
        <w:rPr>
          <w:rFonts w:cs="Arial"/>
          <w:b/>
          <w:szCs w:val="20"/>
        </w:rPr>
        <w:t>20</w:t>
      </w:r>
      <w:r w:rsidR="00955549">
        <w:rPr>
          <w:rFonts w:cs="Arial"/>
          <w:b/>
          <w:szCs w:val="20"/>
        </w:rPr>
        <w:t>.</w:t>
      </w:r>
      <w:r w:rsidR="00976D76">
        <w:rPr>
          <w:rFonts w:cs="Arial"/>
          <w:b/>
          <w:szCs w:val="20"/>
        </w:rPr>
        <w:t>0</w:t>
      </w:r>
    </w:p>
    <w:p w:rsidR="00976D76" w:rsidRDefault="00976D76" w:rsidP="00976D76">
      <w:pPr>
        <w:rPr>
          <w:rFonts w:cs="Arial"/>
          <w:b/>
          <w:noProof/>
          <w:szCs w:val="20"/>
          <w:lang w:val="es-ES" w:eastAsia="es-ES"/>
        </w:rPr>
      </w:pPr>
    </w:p>
    <w:p w:rsidR="00976D76" w:rsidRDefault="00976D76" w:rsidP="00976D76">
      <w:pPr>
        <w:jc w:val="center"/>
        <w:rPr>
          <w:rFonts w:cs="Arial"/>
          <w:b/>
          <w:noProof/>
          <w:szCs w:val="20"/>
          <w:lang w:val="es-ES" w:eastAsia="es-ES"/>
        </w:rPr>
      </w:pPr>
      <w:r w:rsidRPr="00D85964">
        <w:rPr>
          <w:rFonts w:cs="Arial"/>
          <w:b/>
          <w:noProof/>
          <w:szCs w:val="20"/>
          <w:lang w:val="es-ES" w:eastAsia="es-ES"/>
        </w:rPr>
        <w:drawing>
          <wp:inline distT="0" distB="0" distL="0" distR="0">
            <wp:extent cx="5391150" cy="2486025"/>
            <wp:effectExtent l="19050" t="0" r="19050" b="0"/>
            <wp:docPr id="15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976D76" w:rsidRDefault="00976D76" w:rsidP="001D2F7F">
      <w:pPr>
        <w:rPr>
          <w:rFonts w:cs="Arial"/>
          <w:b/>
          <w:noProof/>
          <w:szCs w:val="20"/>
          <w:lang w:val="es-ES" w:eastAsia="es-ES"/>
        </w:rPr>
      </w:pPr>
    </w:p>
    <w:p w:rsidR="00976D76" w:rsidRDefault="00976D76" w:rsidP="001D2F7F">
      <w:pPr>
        <w:rPr>
          <w:rFonts w:cs="Arial"/>
          <w:b/>
          <w:noProof/>
          <w:szCs w:val="20"/>
          <w:lang w:val="es-ES" w:eastAsia="es-ES"/>
        </w:rPr>
      </w:pPr>
    </w:p>
    <w:p w:rsidR="00DA22B5" w:rsidRDefault="00DA22B5" w:rsidP="001D2F7F">
      <w:pPr>
        <w:rPr>
          <w:rFonts w:cs="Arial"/>
          <w:b/>
          <w:noProof/>
          <w:szCs w:val="20"/>
          <w:lang w:val="es-ES" w:eastAsia="es-ES"/>
        </w:rPr>
      </w:pPr>
    </w:p>
    <w:p w:rsidR="00DA22B5" w:rsidRDefault="00DA22B5" w:rsidP="001D2F7F">
      <w:pPr>
        <w:rPr>
          <w:rFonts w:cs="Arial"/>
          <w:b/>
          <w:noProof/>
          <w:szCs w:val="20"/>
          <w:lang w:val="es-ES" w:eastAsia="es-ES"/>
        </w:rPr>
      </w:pPr>
    </w:p>
    <w:p w:rsidR="00DA22B5" w:rsidRDefault="00DA22B5" w:rsidP="001D2F7F">
      <w:pPr>
        <w:rPr>
          <w:rFonts w:cs="Arial"/>
          <w:b/>
          <w:noProof/>
          <w:szCs w:val="20"/>
          <w:lang w:val="es-ES" w:eastAsia="es-ES"/>
        </w:rPr>
      </w:pPr>
    </w:p>
    <w:p w:rsidR="00DA22B5" w:rsidRDefault="00DA22B5" w:rsidP="001D2F7F">
      <w:pPr>
        <w:rPr>
          <w:rFonts w:cs="Arial"/>
          <w:b/>
          <w:noProof/>
          <w:szCs w:val="20"/>
          <w:lang w:val="es-ES" w:eastAsia="es-ES"/>
        </w:rPr>
      </w:pPr>
    </w:p>
    <w:p w:rsidR="00DA22B5" w:rsidRDefault="00DA22B5" w:rsidP="001D2F7F">
      <w:pPr>
        <w:rPr>
          <w:rFonts w:cs="Arial"/>
          <w:b/>
          <w:noProof/>
          <w:szCs w:val="20"/>
          <w:lang w:val="es-ES" w:eastAsia="es-ES"/>
        </w:rPr>
      </w:pPr>
    </w:p>
    <w:p w:rsidR="00DA22B5" w:rsidRDefault="00DA22B5" w:rsidP="001D2F7F">
      <w:pPr>
        <w:rPr>
          <w:rFonts w:cs="Arial"/>
          <w:b/>
          <w:noProof/>
          <w:szCs w:val="20"/>
          <w:lang w:val="es-ES" w:eastAsia="es-ES"/>
        </w:rPr>
      </w:pPr>
    </w:p>
    <w:p w:rsidR="00DA22B5" w:rsidRPr="00D85964" w:rsidRDefault="00DA22B5" w:rsidP="00DA22B5">
      <w:pPr>
        <w:rPr>
          <w:rFonts w:cs="Arial"/>
          <w:b/>
          <w:szCs w:val="20"/>
        </w:rPr>
      </w:pPr>
      <w:r>
        <w:rPr>
          <w:rFonts w:cs="Arial"/>
          <w:b/>
          <w:szCs w:val="20"/>
        </w:rPr>
        <w:t>Segmento 99.40.</w:t>
      </w:r>
      <w:r w:rsidR="00243A2A">
        <w:rPr>
          <w:rFonts w:cs="Arial"/>
          <w:b/>
          <w:szCs w:val="20"/>
        </w:rPr>
        <w:t>24</w:t>
      </w:r>
      <w:r>
        <w:rPr>
          <w:rFonts w:cs="Arial"/>
          <w:b/>
          <w:szCs w:val="20"/>
        </w:rPr>
        <w:t>.0</w:t>
      </w:r>
    </w:p>
    <w:p w:rsidR="00DA22B5" w:rsidRDefault="00DA22B5" w:rsidP="00DA22B5">
      <w:pPr>
        <w:rPr>
          <w:rFonts w:cs="Arial"/>
          <w:b/>
          <w:noProof/>
          <w:szCs w:val="20"/>
          <w:lang w:val="es-ES" w:eastAsia="es-ES"/>
        </w:rPr>
      </w:pPr>
    </w:p>
    <w:p w:rsidR="00DA22B5" w:rsidRDefault="00DA22B5" w:rsidP="00DA22B5">
      <w:pPr>
        <w:jc w:val="center"/>
        <w:rPr>
          <w:rFonts w:cs="Arial"/>
          <w:b/>
          <w:noProof/>
          <w:szCs w:val="20"/>
          <w:lang w:val="es-ES" w:eastAsia="es-ES"/>
        </w:rPr>
      </w:pPr>
      <w:r w:rsidRPr="00D85964">
        <w:rPr>
          <w:rFonts w:cs="Arial"/>
          <w:b/>
          <w:noProof/>
          <w:szCs w:val="20"/>
          <w:lang w:val="es-ES" w:eastAsia="es-ES"/>
        </w:rPr>
        <w:drawing>
          <wp:inline distT="0" distB="0" distL="0" distR="0">
            <wp:extent cx="5391150" cy="2486025"/>
            <wp:effectExtent l="19050" t="0" r="19050" b="0"/>
            <wp:docPr id="1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DA22B5" w:rsidRDefault="00DA22B5" w:rsidP="00DA22B5">
      <w:pPr>
        <w:rPr>
          <w:rFonts w:cs="Arial"/>
          <w:b/>
          <w:noProof/>
          <w:szCs w:val="20"/>
          <w:lang w:val="es-ES" w:eastAsia="es-ES"/>
        </w:rPr>
      </w:pPr>
    </w:p>
    <w:p w:rsidR="00DA22B5" w:rsidRDefault="00DA22B5" w:rsidP="00DA22B5">
      <w:pPr>
        <w:rPr>
          <w:rFonts w:cs="Arial"/>
          <w:b/>
          <w:noProof/>
          <w:szCs w:val="20"/>
          <w:lang w:val="es-ES" w:eastAsia="es-ES"/>
        </w:rPr>
      </w:pPr>
    </w:p>
    <w:p w:rsidR="00DA22B5" w:rsidRDefault="00DA22B5" w:rsidP="001D2F7F">
      <w:pPr>
        <w:rPr>
          <w:rFonts w:cs="Arial"/>
          <w:b/>
          <w:noProof/>
          <w:szCs w:val="20"/>
          <w:lang w:val="es-ES" w:eastAsia="es-ES"/>
        </w:rPr>
      </w:pPr>
    </w:p>
    <w:p w:rsidR="00243A2A" w:rsidRPr="00D85964" w:rsidRDefault="00243A2A" w:rsidP="00243A2A">
      <w:pPr>
        <w:rPr>
          <w:rFonts w:cs="Arial"/>
          <w:b/>
          <w:szCs w:val="20"/>
        </w:rPr>
      </w:pPr>
      <w:r>
        <w:rPr>
          <w:rFonts w:cs="Arial"/>
          <w:b/>
          <w:szCs w:val="20"/>
        </w:rPr>
        <w:t>Segmento 99.40.40.0</w:t>
      </w:r>
    </w:p>
    <w:p w:rsidR="00243A2A" w:rsidRDefault="00243A2A" w:rsidP="00243A2A">
      <w:pPr>
        <w:rPr>
          <w:rFonts w:cs="Arial"/>
          <w:b/>
          <w:noProof/>
          <w:szCs w:val="20"/>
          <w:lang w:val="es-ES" w:eastAsia="es-ES"/>
        </w:rPr>
      </w:pPr>
    </w:p>
    <w:p w:rsidR="00243A2A" w:rsidRDefault="00243A2A" w:rsidP="00243A2A">
      <w:pPr>
        <w:jc w:val="center"/>
        <w:rPr>
          <w:rFonts w:cs="Arial"/>
          <w:b/>
          <w:noProof/>
          <w:szCs w:val="20"/>
          <w:lang w:val="es-ES" w:eastAsia="es-ES"/>
        </w:rPr>
      </w:pPr>
      <w:r w:rsidRPr="00D85964">
        <w:rPr>
          <w:rFonts w:cs="Arial"/>
          <w:b/>
          <w:noProof/>
          <w:szCs w:val="20"/>
          <w:lang w:val="es-ES" w:eastAsia="es-ES"/>
        </w:rPr>
        <w:drawing>
          <wp:inline distT="0" distB="0" distL="0" distR="0">
            <wp:extent cx="5391150" cy="2486025"/>
            <wp:effectExtent l="19050" t="0" r="19050" b="0"/>
            <wp:docPr id="19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243A2A" w:rsidRDefault="00243A2A" w:rsidP="00243A2A">
      <w:pPr>
        <w:rPr>
          <w:rFonts w:cs="Arial"/>
          <w:b/>
          <w:noProof/>
          <w:szCs w:val="20"/>
          <w:lang w:val="es-ES" w:eastAsia="es-ES"/>
        </w:rPr>
      </w:pPr>
    </w:p>
    <w:p w:rsidR="00243A2A" w:rsidRDefault="00243A2A" w:rsidP="00243A2A">
      <w:pPr>
        <w:rPr>
          <w:rFonts w:cs="Arial"/>
          <w:b/>
          <w:noProof/>
          <w:szCs w:val="20"/>
          <w:lang w:val="es-ES" w:eastAsia="es-ES"/>
        </w:rPr>
      </w:pPr>
    </w:p>
    <w:p w:rsidR="00243A2A" w:rsidRDefault="00243A2A" w:rsidP="00243A2A">
      <w:pPr>
        <w:rPr>
          <w:rFonts w:cs="Arial"/>
          <w:b/>
          <w:noProof/>
          <w:szCs w:val="20"/>
          <w:lang w:val="es-ES" w:eastAsia="es-ES"/>
        </w:rPr>
      </w:pPr>
    </w:p>
    <w:p w:rsidR="00243A2A" w:rsidRDefault="00243A2A" w:rsidP="001D2F7F">
      <w:pPr>
        <w:rPr>
          <w:rFonts w:cs="Arial"/>
          <w:b/>
          <w:noProof/>
          <w:szCs w:val="20"/>
          <w:lang w:val="es-ES" w:eastAsia="es-ES"/>
        </w:rPr>
      </w:pPr>
    </w:p>
    <w:p w:rsidR="00243A2A" w:rsidRDefault="00243A2A" w:rsidP="001D2F7F">
      <w:pPr>
        <w:rPr>
          <w:rFonts w:cs="Arial"/>
          <w:b/>
          <w:noProof/>
          <w:szCs w:val="20"/>
          <w:lang w:val="es-ES" w:eastAsia="es-ES"/>
        </w:rPr>
      </w:pPr>
    </w:p>
    <w:p w:rsidR="00243A2A" w:rsidRDefault="00243A2A" w:rsidP="001D2F7F">
      <w:pPr>
        <w:rPr>
          <w:rFonts w:cs="Arial"/>
          <w:b/>
          <w:noProof/>
          <w:szCs w:val="20"/>
          <w:lang w:val="es-ES" w:eastAsia="es-ES"/>
        </w:rPr>
      </w:pPr>
    </w:p>
    <w:p w:rsidR="00DA22B5" w:rsidRDefault="00DA22B5" w:rsidP="001D2F7F">
      <w:pPr>
        <w:rPr>
          <w:rFonts w:cs="Arial"/>
          <w:b/>
          <w:noProof/>
          <w:szCs w:val="20"/>
          <w:lang w:val="es-ES" w:eastAsia="es-ES"/>
        </w:rPr>
      </w:pPr>
    </w:p>
    <w:p w:rsidR="00122ECC" w:rsidRDefault="00122ECC" w:rsidP="00955549">
      <w:pPr>
        <w:jc w:val="both"/>
      </w:pPr>
      <w:bookmarkStart w:id="23" w:name="_Toc179635448"/>
      <w:bookmarkStart w:id="24" w:name="_Toc179635515"/>
      <w:r w:rsidRPr="00544775">
        <w:rPr>
          <w:rFonts w:cs="Arial"/>
        </w:rPr>
        <w:t xml:space="preserve">La mayoría de las vulnerabilidades de criticidad </w:t>
      </w:r>
      <w:r w:rsidRPr="00544775">
        <w:rPr>
          <w:rFonts w:cs="Arial"/>
          <w:highlight w:val="green"/>
        </w:rPr>
        <w:t>Baja</w:t>
      </w:r>
      <w:r w:rsidRPr="00544775">
        <w:rPr>
          <w:rFonts w:cs="Arial"/>
        </w:rPr>
        <w:t xml:space="preserve"> encontradas están relacionadas con</w:t>
      </w:r>
      <w:r>
        <w:rPr>
          <w:rFonts w:cs="Arial"/>
        </w:rPr>
        <w:t xml:space="preserve"> problemas de protocolo, mala configuración </w:t>
      </w:r>
      <w:r w:rsidRPr="00544775">
        <w:rPr>
          <w:rFonts w:cs="Arial"/>
        </w:rPr>
        <w:t xml:space="preserve">y pueden ser remediadas a través de fortalecimiento al sistema operativo, además se recomienda </w:t>
      </w:r>
      <w:r w:rsidRPr="00544775">
        <w:rPr>
          <w:rFonts w:cs="Arial"/>
        </w:rPr>
        <w:lastRenderedPageBreak/>
        <w:t>revisar la configuración de aplicaciones y sistema operativo y evaluando que los factores configurados no obedezcan configuraciones por defecto y que reflejen un nivel de seguridad que permita resguardad la CIA de la información.</w:t>
      </w:r>
    </w:p>
    <w:p w:rsidR="003500E9" w:rsidRDefault="003500E9">
      <w:pPr>
        <w:rPr>
          <w:rFonts w:cs="Arial"/>
          <w:b/>
          <w:bCs/>
          <w:i/>
          <w:iCs/>
          <w:sz w:val="24"/>
          <w:szCs w:val="28"/>
        </w:rPr>
      </w:pPr>
    </w:p>
    <w:p w:rsidR="00415B39" w:rsidRPr="007E4110" w:rsidRDefault="00DB001B" w:rsidP="00415B39">
      <w:pPr>
        <w:pStyle w:val="Ttulo2"/>
      </w:pPr>
      <w:bookmarkStart w:id="25" w:name="_Toc346884182"/>
      <w:r w:rsidRPr="007E4110">
        <w:t>Sección B</w:t>
      </w:r>
      <w:r w:rsidR="00B45DD2" w:rsidRPr="007E4110">
        <w:t>.   Lista de equipos escaneados</w:t>
      </w:r>
      <w:bookmarkEnd w:id="25"/>
    </w:p>
    <w:p w:rsidR="00B45DD2" w:rsidRPr="007E4110" w:rsidRDefault="00B45DD2" w:rsidP="00B45DD2">
      <w:pPr>
        <w:rPr>
          <w:rFonts w:cs="Arial"/>
          <w:szCs w:val="20"/>
        </w:rPr>
      </w:pPr>
    </w:p>
    <w:p w:rsidR="00B45DD2" w:rsidRPr="007E4110" w:rsidRDefault="00B45DD2" w:rsidP="00671A21">
      <w:pPr>
        <w:jc w:val="both"/>
        <w:rPr>
          <w:rFonts w:cs="Arial"/>
          <w:szCs w:val="20"/>
        </w:rPr>
      </w:pPr>
      <w:bookmarkStart w:id="26" w:name="_Lista_de_equipos_escaneados"/>
      <w:bookmarkEnd w:id="26"/>
      <w:r w:rsidRPr="007E4110">
        <w:rPr>
          <w:rFonts w:cs="Arial"/>
          <w:szCs w:val="20"/>
        </w:rPr>
        <w:t xml:space="preserve">La siguiente tabla lista los equipos que fueron escaneados, a continuación se </w:t>
      </w:r>
      <w:r w:rsidR="00631DA5" w:rsidRPr="007E4110">
        <w:rPr>
          <w:rFonts w:cs="Arial"/>
          <w:szCs w:val="20"/>
        </w:rPr>
        <w:t>proporcionan</w:t>
      </w:r>
      <w:r w:rsidRPr="007E4110">
        <w:rPr>
          <w:rFonts w:cs="Arial"/>
          <w:szCs w:val="20"/>
        </w:rPr>
        <w:t xml:space="preserve"> una breve descripción de los campos que conforma la tabla que a continuación se presenta:</w:t>
      </w:r>
    </w:p>
    <w:p w:rsidR="00B45DD2" w:rsidRPr="007E4110" w:rsidRDefault="00B45DD2" w:rsidP="00B45DD2">
      <w:pPr>
        <w:rPr>
          <w:rFonts w:cs="Arial"/>
          <w:szCs w:val="20"/>
        </w:rPr>
      </w:pPr>
    </w:p>
    <w:p w:rsidR="00B45DD2" w:rsidRPr="007E4110" w:rsidRDefault="00B45DD2" w:rsidP="00B45DD2">
      <w:pPr>
        <w:numPr>
          <w:ilvl w:val="0"/>
          <w:numId w:val="11"/>
        </w:numPr>
        <w:rPr>
          <w:rFonts w:cs="Arial"/>
          <w:szCs w:val="20"/>
        </w:rPr>
      </w:pPr>
      <w:r w:rsidRPr="007E4110">
        <w:rPr>
          <w:rFonts w:cs="Arial"/>
          <w:b/>
          <w:szCs w:val="20"/>
        </w:rPr>
        <w:t>IP:</w:t>
      </w:r>
      <w:r w:rsidRPr="007E4110">
        <w:rPr>
          <w:rFonts w:cs="Arial"/>
          <w:szCs w:val="20"/>
        </w:rPr>
        <w:t xml:space="preserve"> Dirección IP de equipo analizado.</w:t>
      </w:r>
    </w:p>
    <w:p w:rsidR="00955E90" w:rsidRPr="00CD5A55" w:rsidRDefault="00B45DD2" w:rsidP="00CD5A55">
      <w:pPr>
        <w:numPr>
          <w:ilvl w:val="0"/>
          <w:numId w:val="11"/>
        </w:numPr>
        <w:rPr>
          <w:rFonts w:cs="Arial"/>
          <w:szCs w:val="20"/>
        </w:rPr>
      </w:pPr>
      <w:r w:rsidRPr="007E4110">
        <w:rPr>
          <w:rFonts w:cs="Arial"/>
          <w:b/>
          <w:szCs w:val="20"/>
        </w:rPr>
        <w:t>Nombre:</w:t>
      </w:r>
      <w:r w:rsidRPr="007E4110">
        <w:rPr>
          <w:rFonts w:cs="Arial"/>
          <w:szCs w:val="20"/>
        </w:rPr>
        <w:t xml:space="preserve"> Muestra el nombre del dispositivo evaluado.</w:t>
      </w:r>
    </w:p>
    <w:p w:rsidR="00667726" w:rsidRDefault="00667726">
      <w:pPr>
        <w:rPr>
          <w:rFonts w:cs="Arial"/>
          <w:szCs w:val="20"/>
        </w:rPr>
      </w:pPr>
    </w:p>
    <w:tbl>
      <w:tblPr>
        <w:tblStyle w:val="Tablaconcuadrcula"/>
        <w:tblW w:w="0" w:type="auto"/>
        <w:jc w:val="center"/>
        <w:tblLayout w:type="fixed"/>
        <w:tblLook w:val="04A0"/>
      </w:tblPr>
      <w:tblGrid>
        <w:gridCol w:w="4350"/>
        <w:gridCol w:w="29"/>
        <w:gridCol w:w="4380"/>
      </w:tblGrid>
      <w:tr w:rsidR="00243A2A" w:rsidRPr="00A455BB" w:rsidTr="000B450D">
        <w:trPr>
          <w:trHeight w:val="145"/>
          <w:jc w:val="center"/>
        </w:trPr>
        <w:tc>
          <w:tcPr>
            <w:tcW w:w="4379" w:type="dxa"/>
            <w:gridSpan w:val="2"/>
            <w:shd w:val="clear" w:color="auto" w:fill="365F91" w:themeFill="accent1" w:themeFillShade="BF"/>
          </w:tcPr>
          <w:p w:rsidR="00243A2A" w:rsidRPr="00FF1F9C" w:rsidRDefault="00243A2A" w:rsidP="000B450D">
            <w:pPr>
              <w:jc w:val="center"/>
              <w:rPr>
                <w:b/>
                <w:color w:val="FFFFFF" w:themeColor="background1"/>
              </w:rPr>
            </w:pPr>
            <w:r w:rsidRPr="00FF1F9C">
              <w:rPr>
                <w:b/>
                <w:color w:val="FFFFFF" w:themeColor="background1"/>
              </w:rPr>
              <w:t>IP</w:t>
            </w:r>
          </w:p>
        </w:tc>
        <w:tc>
          <w:tcPr>
            <w:tcW w:w="4380" w:type="dxa"/>
            <w:shd w:val="clear" w:color="auto" w:fill="365F91" w:themeFill="accent1" w:themeFillShade="BF"/>
          </w:tcPr>
          <w:p w:rsidR="00243A2A" w:rsidRPr="00FF1F9C" w:rsidRDefault="00243A2A" w:rsidP="000B450D">
            <w:pPr>
              <w:tabs>
                <w:tab w:val="left" w:pos="1239"/>
                <w:tab w:val="center" w:pos="2082"/>
              </w:tabs>
              <w:rPr>
                <w:b/>
                <w:color w:val="FFFFFF" w:themeColor="background1"/>
              </w:rPr>
            </w:pPr>
            <w:r w:rsidRPr="00FF1F9C">
              <w:rPr>
                <w:b/>
                <w:color w:val="FFFFFF" w:themeColor="background1"/>
              </w:rPr>
              <w:tab/>
            </w:r>
            <w:r w:rsidRPr="00FF1F9C">
              <w:rPr>
                <w:b/>
                <w:color w:val="FFFFFF" w:themeColor="background1"/>
              </w:rPr>
              <w:tab/>
              <w:t>NOMBRE</w:t>
            </w:r>
          </w:p>
        </w:tc>
      </w:tr>
      <w:tr w:rsidR="00243A2A" w:rsidRPr="0020193C" w:rsidTr="000B450D">
        <w:trPr>
          <w:trHeight w:val="145"/>
          <w:jc w:val="center"/>
        </w:trPr>
        <w:tc>
          <w:tcPr>
            <w:tcW w:w="8759" w:type="dxa"/>
            <w:gridSpan w:val="3"/>
            <w:tcBorders>
              <w:bottom w:val="single" w:sz="4" w:space="0" w:color="auto"/>
            </w:tcBorders>
          </w:tcPr>
          <w:p w:rsidR="00243A2A" w:rsidRPr="009E5FB6" w:rsidRDefault="00243A2A" w:rsidP="000B450D">
            <w:pPr>
              <w:jc w:val="center"/>
              <w:rPr>
                <w:b/>
                <w:lang w:val="es-ES"/>
              </w:rPr>
            </w:pPr>
            <w:r w:rsidRPr="009E5FB6">
              <w:rPr>
                <w:b/>
                <w:lang w:val="es-ES"/>
              </w:rPr>
              <w:t>99.</w:t>
            </w:r>
            <w:r>
              <w:rPr>
                <w:b/>
                <w:lang w:val="es-ES"/>
              </w:rPr>
              <w:t>40</w:t>
            </w:r>
            <w:r w:rsidRPr="009E5FB6">
              <w:rPr>
                <w:b/>
                <w:lang w:val="es-ES"/>
              </w:rPr>
              <w:t>.16.0</w:t>
            </w:r>
          </w:p>
        </w:tc>
      </w:tr>
      <w:tr w:rsidR="00243A2A" w:rsidRPr="0020193C" w:rsidTr="000B450D">
        <w:trPr>
          <w:trHeight w:val="270"/>
          <w:jc w:val="center"/>
        </w:trPr>
        <w:tc>
          <w:tcPr>
            <w:tcW w:w="4350" w:type="dxa"/>
          </w:tcPr>
          <w:p w:rsidR="00243A2A" w:rsidRPr="003E739E" w:rsidRDefault="00243A2A" w:rsidP="000B450D">
            <w:pPr>
              <w:jc w:val="center"/>
            </w:pPr>
            <w:r w:rsidRPr="003E739E">
              <w:t>99.40.16.61</w:t>
            </w:r>
          </w:p>
        </w:tc>
        <w:tc>
          <w:tcPr>
            <w:tcW w:w="4409" w:type="dxa"/>
            <w:gridSpan w:val="2"/>
          </w:tcPr>
          <w:p w:rsidR="00243A2A" w:rsidRPr="00812D01" w:rsidRDefault="009D2219" w:rsidP="000B450D">
            <w:pPr>
              <w:jc w:val="center"/>
            </w:pPr>
            <w:r>
              <w:t xml:space="preserve"> </w:t>
            </w:r>
          </w:p>
        </w:tc>
      </w:tr>
      <w:tr w:rsidR="00243A2A" w:rsidRPr="0020193C" w:rsidTr="000B450D">
        <w:trPr>
          <w:trHeight w:val="221"/>
          <w:jc w:val="center"/>
        </w:trPr>
        <w:tc>
          <w:tcPr>
            <w:tcW w:w="4350" w:type="dxa"/>
          </w:tcPr>
          <w:p w:rsidR="00243A2A" w:rsidRPr="003E739E" w:rsidRDefault="00243A2A" w:rsidP="000B450D">
            <w:pPr>
              <w:jc w:val="center"/>
            </w:pPr>
            <w:r w:rsidRPr="003E739E">
              <w:t>99.40.16.102</w:t>
            </w:r>
          </w:p>
        </w:tc>
        <w:tc>
          <w:tcPr>
            <w:tcW w:w="4409" w:type="dxa"/>
            <w:gridSpan w:val="2"/>
          </w:tcPr>
          <w:p w:rsidR="00243A2A" w:rsidRPr="00812D01" w:rsidRDefault="009D2219" w:rsidP="000B450D">
            <w:pPr>
              <w:jc w:val="center"/>
            </w:pPr>
            <w:r>
              <w:t xml:space="preserve"> </w:t>
            </w:r>
          </w:p>
        </w:tc>
      </w:tr>
    </w:tbl>
    <w:p w:rsidR="00D30B13" w:rsidRDefault="00D30B13" w:rsidP="001A757F">
      <w:pPr>
        <w:pStyle w:val="Ttulo2"/>
      </w:pPr>
    </w:p>
    <w:p w:rsidR="00D30B13" w:rsidRDefault="00D30B13" w:rsidP="00D30B13">
      <w:pPr>
        <w:rPr>
          <w:rFonts w:cs="Arial"/>
          <w:sz w:val="24"/>
          <w:szCs w:val="28"/>
        </w:rPr>
      </w:pPr>
      <w:r>
        <w:br w:type="page"/>
      </w:r>
    </w:p>
    <w:p w:rsidR="001A757F" w:rsidRPr="007E4110" w:rsidRDefault="00AF7298" w:rsidP="001A757F">
      <w:pPr>
        <w:pStyle w:val="Ttulo2"/>
      </w:pPr>
      <w:bookmarkStart w:id="27" w:name="_Toc346884183"/>
      <w:r>
        <w:lastRenderedPageBreak/>
        <w:t>S</w:t>
      </w:r>
      <w:r w:rsidR="00DB001B" w:rsidRPr="007E4110">
        <w:t>ección C</w:t>
      </w:r>
      <w:r w:rsidR="001A757F" w:rsidRPr="007E4110">
        <w:t>.   Recomendaciones</w:t>
      </w:r>
      <w:bookmarkEnd w:id="23"/>
      <w:bookmarkEnd w:id="24"/>
      <w:bookmarkEnd w:id="27"/>
    </w:p>
    <w:p w:rsidR="00B53295" w:rsidRPr="007E4110" w:rsidRDefault="00B53295" w:rsidP="00B53295">
      <w:pPr>
        <w:pStyle w:val="Ttulo2"/>
        <w:numPr>
          <w:ilvl w:val="0"/>
          <w:numId w:val="12"/>
        </w:numPr>
      </w:pPr>
      <w:bookmarkStart w:id="28" w:name="_Toc346884184"/>
      <w:r w:rsidRPr="007E4110">
        <w:t>Tecnología</w:t>
      </w:r>
      <w:bookmarkEnd w:id="28"/>
    </w:p>
    <w:p w:rsidR="00B53295" w:rsidRPr="007E4110" w:rsidRDefault="00B53295" w:rsidP="00F75FFC">
      <w:pPr>
        <w:ind w:left="720"/>
        <w:jc w:val="both"/>
        <w:rPr>
          <w:rFonts w:cs="Arial"/>
          <w:szCs w:val="20"/>
        </w:rPr>
      </w:pPr>
    </w:p>
    <w:p w:rsidR="00587B99" w:rsidRPr="007E4110" w:rsidRDefault="00587B99" w:rsidP="00F600D6">
      <w:pPr>
        <w:ind w:left="720"/>
        <w:jc w:val="both"/>
        <w:rPr>
          <w:rFonts w:cs="Arial"/>
          <w:szCs w:val="20"/>
          <w:lang w:val="es-ES"/>
        </w:rPr>
      </w:pPr>
      <w:r w:rsidRPr="007E4110">
        <w:rPr>
          <w:rFonts w:cs="Arial"/>
          <w:szCs w:val="20"/>
          <w:lang w:val="es-ES"/>
        </w:rPr>
        <w:t>Durante la realización del análisis</w:t>
      </w:r>
      <w:r w:rsidR="00F600D6">
        <w:rPr>
          <w:rFonts w:cs="Arial"/>
          <w:szCs w:val="20"/>
          <w:lang w:val="es-ES"/>
        </w:rPr>
        <w:t xml:space="preserve"> </w:t>
      </w:r>
      <w:r w:rsidR="009C7FF3">
        <w:rPr>
          <w:rFonts w:cs="Arial"/>
          <w:szCs w:val="20"/>
          <w:lang w:val="es-ES"/>
        </w:rPr>
        <w:t xml:space="preserve">de vulnerabilidades del mes de </w:t>
      </w:r>
      <w:r w:rsidR="00243A2A">
        <w:rPr>
          <w:rFonts w:cs="Arial"/>
          <w:szCs w:val="20"/>
          <w:lang w:val="es-ES"/>
        </w:rPr>
        <w:t>enero</w:t>
      </w:r>
      <w:r w:rsidRPr="007E4110">
        <w:rPr>
          <w:rFonts w:cs="Arial"/>
          <w:szCs w:val="20"/>
          <w:lang w:val="es-ES"/>
        </w:rPr>
        <w:t xml:space="preserve"> de</w:t>
      </w:r>
      <w:r w:rsidR="00243A2A">
        <w:rPr>
          <w:rFonts w:cs="Arial"/>
          <w:szCs w:val="20"/>
          <w:lang w:val="es-ES"/>
        </w:rPr>
        <w:t xml:space="preserve"> 2013</w:t>
      </w:r>
      <w:r w:rsidRPr="007E4110">
        <w:rPr>
          <w:rFonts w:cs="Arial"/>
          <w:szCs w:val="20"/>
          <w:lang w:val="es-ES"/>
        </w:rPr>
        <w:t xml:space="preserve">, se pudieron identificar vulnerabilidades de nivel, Alto, Medio y Bajo. Las vulnerabilidades afectan </w:t>
      </w:r>
      <w:r w:rsidR="00EE2BCB" w:rsidRPr="007E4110">
        <w:rPr>
          <w:rFonts w:cs="Arial"/>
          <w:szCs w:val="20"/>
          <w:lang w:val="es-ES"/>
        </w:rPr>
        <w:t xml:space="preserve">tanto </w:t>
      </w:r>
      <w:r w:rsidRPr="007E4110">
        <w:rPr>
          <w:rFonts w:cs="Arial"/>
          <w:szCs w:val="20"/>
          <w:lang w:val="es-ES"/>
        </w:rPr>
        <w:t>a sistemas operativos</w:t>
      </w:r>
      <w:r w:rsidR="00355DE3" w:rsidRPr="007E4110">
        <w:rPr>
          <w:rFonts w:cs="Arial"/>
          <w:szCs w:val="20"/>
          <w:lang w:val="es-ES"/>
        </w:rPr>
        <w:t xml:space="preserve"> </w:t>
      </w:r>
      <w:r w:rsidR="00EE2BCB" w:rsidRPr="007E4110">
        <w:rPr>
          <w:rFonts w:cs="Arial"/>
          <w:szCs w:val="20"/>
          <w:lang w:val="es-ES"/>
        </w:rPr>
        <w:t xml:space="preserve">como </w:t>
      </w:r>
      <w:r w:rsidR="00355DE3" w:rsidRPr="007E4110">
        <w:rPr>
          <w:rFonts w:cs="Arial"/>
          <w:szCs w:val="20"/>
          <w:lang w:val="es-ES"/>
        </w:rPr>
        <w:t>a</w:t>
      </w:r>
      <w:r w:rsidR="00875B4E" w:rsidRPr="007E4110">
        <w:rPr>
          <w:rFonts w:cs="Arial"/>
          <w:szCs w:val="20"/>
          <w:lang w:val="es-ES"/>
        </w:rPr>
        <w:t xml:space="preserve"> </w:t>
      </w:r>
      <w:r w:rsidRPr="007E4110">
        <w:rPr>
          <w:rFonts w:cs="Arial"/>
          <w:szCs w:val="20"/>
          <w:lang w:val="es-ES"/>
        </w:rPr>
        <w:t xml:space="preserve"> </w:t>
      </w:r>
      <w:r w:rsidR="00355DE3" w:rsidRPr="007E4110">
        <w:rPr>
          <w:rFonts w:cs="Arial"/>
          <w:szCs w:val="20"/>
          <w:lang w:val="es-ES"/>
        </w:rPr>
        <w:t xml:space="preserve">las </w:t>
      </w:r>
      <w:r w:rsidRPr="007E4110">
        <w:rPr>
          <w:rFonts w:cs="Arial"/>
          <w:szCs w:val="20"/>
          <w:lang w:val="es-ES"/>
        </w:rPr>
        <w:t>aplicaciones que se encuentran en los mismos.</w:t>
      </w:r>
    </w:p>
    <w:p w:rsidR="00587B99" w:rsidRPr="007E4110" w:rsidRDefault="00587B99" w:rsidP="00587B99">
      <w:pPr>
        <w:jc w:val="both"/>
        <w:rPr>
          <w:rFonts w:cs="Arial"/>
          <w:szCs w:val="20"/>
          <w:lang w:val="es-ES"/>
        </w:rPr>
      </w:pPr>
    </w:p>
    <w:p w:rsidR="00587B99" w:rsidRPr="007E4110" w:rsidRDefault="00587B99" w:rsidP="00587B99">
      <w:pPr>
        <w:ind w:left="720"/>
        <w:jc w:val="both"/>
        <w:rPr>
          <w:rFonts w:cs="Arial"/>
          <w:szCs w:val="20"/>
          <w:lang w:val="es-ES"/>
        </w:rPr>
      </w:pPr>
      <w:r w:rsidRPr="007E4110">
        <w:rPr>
          <w:rFonts w:cs="Arial"/>
          <w:szCs w:val="20"/>
          <w:lang w:val="es-ES"/>
        </w:rPr>
        <w:t>La mayoría de las vulnerabilidades descubiertas pueden remediarse con las siguientes acciones:</w:t>
      </w:r>
    </w:p>
    <w:p w:rsidR="00587B99" w:rsidRPr="007E4110" w:rsidRDefault="00587B99" w:rsidP="00587B99">
      <w:pPr>
        <w:jc w:val="both"/>
        <w:rPr>
          <w:rFonts w:cs="Arial"/>
          <w:szCs w:val="20"/>
          <w:lang w:val="es-ES"/>
        </w:rPr>
      </w:pPr>
    </w:p>
    <w:p w:rsidR="00F10806" w:rsidRPr="007E4110" w:rsidRDefault="00F10806" w:rsidP="00F10806">
      <w:pPr>
        <w:numPr>
          <w:ilvl w:val="0"/>
          <w:numId w:val="7"/>
        </w:numPr>
        <w:jc w:val="both"/>
        <w:rPr>
          <w:rFonts w:cs="Arial"/>
          <w:szCs w:val="20"/>
          <w:lang w:val="es-ES"/>
        </w:rPr>
      </w:pPr>
      <w:r w:rsidRPr="007E4110">
        <w:rPr>
          <w:rFonts w:cs="Arial"/>
          <w:szCs w:val="20"/>
          <w:lang w:val="es-ES"/>
        </w:rPr>
        <w:t>Instalación de parches y actualizaciones más recientes en aplicaciones, equipos y s</w:t>
      </w:r>
      <w:r w:rsidR="00D756A6">
        <w:rPr>
          <w:rFonts w:cs="Arial"/>
          <w:szCs w:val="20"/>
          <w:lang w:val="es-ES"/>
        </w:rPr>
        <w:t>istemas operativos</w:t>
      </w:r>
      <w:r w:rsidRPr="007E4110">
        <w:rPr>
          <w:rFonts w:cs="Arial"/>
          <w:szCs w:val="20"/>
          <w:lang w:val="es-ES"/>
        </w:rPr>
        <w:t>.</w:t>
      </w:r>
    </w:p>
    <w:p w:rsidR="00F10806" w:rsidRPr="007E4110" w:rsidRDefault="00F10806" w:rsidP="00F10806">
      <w:pPr>
        <w:numPr>
          <w:ilvl w:val="0"/>
          <w:numId w:val="7"/>
        </w:numPr>
        <w:jc w:val="both"/>
        <w:rPr>
          <w:rFonts w:cs="Arial"/>
          <w:szCs w:val="20"/>
          <w:lang w:val="es-ES"/>
        </w:rPr>
      </w:pPr>
      <w:r w:rsidRPr="007E4110">
        <w:rPr>
          <w:rFonts w:cs="Arial"/>
          <w:szCs w:val="20"/>
          <w:lang w:val="es-ES"/>
        </w:rPr>
        <w:t>Determinar los parámetros necesarios para evitar una mala configuración o configuración por defecto en equipos.</w:t>
      </w:r>
    </w:p>
    <w:p w:rsidR="00F10806" w:rsidRPr="007E4110" w:rsidRDefault="00F10806" w:rsidP="00F10806">
      <w:pPr>
        <w:numPr>
          <w:ilvl w:val="0"/>
          <w:numId w:val="7"/>
        </w:numPr>
        <w:jc w:val="both"/>
        <w:rPr>
          <w:rFonts w:cs="Arial"/>
          <w:szCs w:val="20"/>
          <w:lang w:val="es-ES"/>
        </w:rPr>
      </w:pPr>
      <w:r w:rsidRPr="007E4110">
        <w:rPr>
          <w:rFonts w:cs="Arial"/>
          <w:szCs w:val="20"/>
          <w:lang w:val="es-ES"/>
        </w:rPr>
        <w:t>Determinar si el servicio de Terminal Services es necesario de lo contrario deshabilitarlo.</w:t>
      </w:r>
    </w:p>
    <w:p w:rsidR="00A00218" w:rsidRPr="007E4110" w:rsidRDefault="00A00218" w:rsidP="00A00218">
      <w:pPr>
        <w:jc w:val="both"/>
        <w:rPr>
          <w:rFonts w:cs="Arial"/>
          <w:szCs w:val="20"/>
          <w:lang w:val="es-ES"/>
        </w:rPr>
      </w:pPr>
    </w:p>
    <w:p w:rsidR="00587B99" w:rsidRPr="007E4110" w:rsidRDefault="00587B99" w:rsidP="00587B99">
      <w:pPr>
        <w:ind w:left="720"/>
        <w:jc w:val="both"/>
        <w:rPr>
          <w:rFonts w:cs="Arial"/>
          <w:szCs w:val="20"/>
          <w:lang w:val="es-ES"/>
        </w:rPr>
      </w:pPr>
      <w:r w:rsidRPr="007E4110">
        <w:rPr>
          <w:rFonts w:cs="Arial"/>
          <w:szCs w:val="20"/>
          <w:lang w:val="es-ES"/>
        </w:rPr>
        <w:t>Es importante mencionar que las mejores prácticas nos indican que antes de poder instalar un parche de seguridad o fortalece</w:t>
      </w:r>
      <w:r w:rsidR="007429FC">
        <w:rPr>
          <w:rFonts w:cs="Arial"/>
          <w:szCs w:val="20"/>
          <w:lang w:val="es-ES"/>
        </w:rPr>
        <w:t>r</w:t>
      </w:r>
      <w:r w:rsidRPr="007E4110">
        <w:rPr>
          <w:rFonts w:cs="Arial"/>
          <w:szCs w:val="20"/>
          <w:lang w:val="es-ES"/>
        </w:rPr>
        <w:t xml:space="preserve"> cualquier servicio o sistema, los cambios deben ser verificados en ambientes de desarrollo para la validación del funcionamiento. Después de esto ya deben ser aplicados a los sistemas en producción. También antes de instalar cualquier actualización es importante la revisión de las políticas de seguridad de la organización, esto para la validación de los cambios correspondiente.</w:t>
      </w:r>
    </w:p>
    <w:p w:rsidR="00587B99" w:rsidRPr="007E4110" w:rsidRDefault="00587B99" w:rsidP="00587B99">
      <w:pPr>
        <w:jc w:val="both"/>
        <w:rPr>
          <w:rFonts w:cs="Arial"/>
          <w:szCs w:val="20"/>
          <w:lang w:val="es-ES"/>
        </w:rPr>
      </w:pPr>
    </w:p>
    <w:p w:rsidR="00587B99" w:rsidRPr="007E4110" w:rsidRDefault="00587B99" w:rsidP="00587B99">
      <w:pPr>
        <w:ind w:left="720"/>
        <w:jc w:val="both"/>
        <w:rPr>
          <w:rFonts w:cs="Arial"/>
          <w:szCs w:val="20"/>
          <w:lang w:val="es-ES"/>
        </w:rPr>
      </w:pPr>
      <w:r w:rsidRPr="007E4110">
        <w:rPr>
          <w:rFonts w:cs="Arial"/>
          <w:szCs w:val="20"/>
          <w:lang w:val="es-ES"/>
        </w:rPr>
        <w:t xml:space="preserve">Dar prioridad a los equipos que muestran vulnerabilidades de tipo </w:t>
      </w:r>
      <w:r w:rsidRPr="007E4110">
        <w:rPr>
          <w:rFonts w:cs="Arial"/>
          <w:szCs w:val="20"/>
          <w:highlight w:val="red"/>
          <w:lang w:val="es-ES"/>
        </w:rPr>
        <w:t>ALTA</w:t>
      </w:r>
      <w:r w:rsidRPr="007E4110">
        <w:rPr>
          <w:rFonts w:cs="Arial"/>
          <w:szCs w:val="20"/>
          <w:lang w:val="es-ES"/>
        </w:rPr>
        <w:t xml:space="preserve"> y </w:t>
      </w:r>
      <w:r w:rsidRPr="007E4110">
        <w:rPr>
          <w:rFonts w:cs="Arial"/>
          <w:szCs w:val="20"/>
          <w:highlight w:val="yellow"/>
          <w:lang w:val="es-ES"/>
        </w:rPr>
        <w:t>MEDIA</w:t>
      </w:r>
      <w:r w:rsidRPr="007E4110">
        <w:rPr>
          <w:rFonts w:cs="Arial"/>
          <w:szCs w:val="20"/>
          <w:lang w:val="es-ES"/>
        </w:rPr>
        <w:t xml:space="preserve"> en el mediano plazo, llevando a cabo las siguientes recomendaciones:</w:t>
      </w:r>
    </w:p>
    <w:p w:rsidR="00587B99" w:rsidRPr="007E4110" w:rsidRDefault="00587B99" w:rsidP="00587B99">
      <w:pPr>
        <w:ind w:left="720"/>
        <w:jc w:val="both"/>
        <w:rPr>
          <w:rFonts w:cs="Arial"/>
          <w:szCs w:val="20"/>
          <w:lang w:val="es-ES"/>
        </w:rPr>
      </w:pPr>
    </w:p>
    <w:p w:rsidR="00587B99" w:rsidRPr="007E4110" w:rsidRDefault="00587B99" w:rsidP="00587B99">
      <w:pPr>
        <w:ind w:left="720"/>
        <w:jc w:val="both"/>
        <w:rPr>
          <w:rFonts w:cs="Arial"/>
          <w:szCs w:val="20"/>
          <w:lang w:val="es-ES"/>
        </w:rPr>
      </w:pPr>
    </w:p>
    <w:p w:rsidR="006447F4" w:rsidRPr="007E4110" w:rsidRDefault="006447F4" w:rsidP="006447F4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jc w:val="both"/>
        <w:rPr>
          <w:rFonts w:cs="Arial"/>
          <w:szCs w:val="20"/>
          <w:lang w:val="es-ES"/>
        </w:rPr>
      </w:pPr>
      <w:r w:rsidRPr="007E4110">
        <w:rPr>
          <w:rFonts w:cs="Arial"/>
          <w:szCs w:val="20"/>
          <w:lang w:val="es-ES"/>
        </w:rPr>
        <w:t xml:space="preserve">Actualizar los parches necesarios para el </w:t>
      </w:r>
      <w:r w:rsidR="00904ABF" w:rsidRPr="007E4110">
        <w:rPr>
          <w:rFonts w:cs="Arial"/>
          <w:szCs w:val="20"/>
          <w:lang w:val="es-ES"/>
        </w:rPr>
        <w:t>sistema operativo</w:t>
      </w:r>
      <w:r w:rsidR="00717D92" w:rsidRPr="007E4110">
        <w:rPr>
          <w:rFonts w:cs="Arial"/>
          <w:szCs w:val="20"/>
          <w:lang w:val="es-ES"/>
        </w:rPr>
        <w:t xml:space="preserve"> y aplicaciones albergadas en los mismos</w:t>
      </w:r>
      <w:r w:rsidRPr="007E4110">
        <w:rPr>
          <w:rFonts w:cs="Arial"/>
          <w:szCs w:val="20"/>
          <w:lang w:val="es-ES"/>
        </w:rPr>
        <w:t>.</w:t>
      </w:r>
    </w:p>
    <w:p w:rsidR="00587B99" w:rsidRPr="007E4110" w:rsidRDefault="00587B99" w:rsidP="00587B99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jc w:val="both"/>
        <w:rPr>
          <w:rFonts w:cs="Arial"/>
          <w:szCs w:val="20"/>
          <w:lang w:val="es-ES"/>
        </w:rPr>
      </w:pPr>
      <w:r w:rsidRPr="007E4110">
        <w:rPr>
          <w:rFonts w:cs="Arial"/>
          <w:szCs w:val="20"/>
          <w:lang w:val="es-ES"/>
        </w:rPr>
        <w:t xml:space="preserve">Deshabilitar servicios no seguros en caso de no ser necesarios, o en su defecto manejar servicios alternativos que manejen cifrado de las comunicaciones. </w:t>
      </w:r>
    </w:p>
    <w:p w:rsidR="00587B99" w:rsidRPr="007E4110" w:rsidRDefault="00587B99" w:rsidP="00587B99">
      <w:pPr>
        <w:pStyle w:val="Ttulo2"/>
        <w:numPr>
          <w:ilvl w:val="0"/>
          <w:numId w:val="12"/>
        </w:numPr>
        <w:rPr>
          <w:bCs w:val="0"/>
        </w:rPr>
      </w:pPr>
      <w:bookmarkStart w:id="29" w:name="_Toc134521631"/>
      <w:bookmarkStart w:id="30" w:name="_Toc157320841"/>
      <w:bookmarkStart w:id="31" w:name="_Toc158702387"/>
      <w:bookmarkStart w:id="32" w:name="_Toc179633799"/>
      <w:bookmarkStart w:id="33" w:name="_Toc179635450"/>
      <w:bookmarkStart w:id="34" w:name="_Toc179635517"/>
      <w:bookmarkStart w:id="35" w:name="_Toc146021923"/>
      <w:bookmarkStart w:id="36" w:name="_Toc346884185"/>
      <w:r w:rsidRPr="007E4110">
        <w:rPr>
          <w:bCs w:val="0"/>
        </w:rPr>
        <w:t>P</w:t>
      </w:r>
      <w:bookmarkEnd w:id="29"/>
      <w:bookmarkEnd w:id="30"/>
      <w:bookmarkEnd w:id="31"/>
      <w:bookmarkEnd w:id="32"/>
      <w:bookmarkEnd w:id="33"/>
      <w:bookmarkEnd w:id="34"/>
      <w:r w:rsidRPr="007E4110">
        <w:rPr>
          <w:bCs w:val="0"/>
        </w:rPr>
        <w:t>rocesos</w:t>
      </w:r>
      <w:bookmarkEnd w:id="35"/>
      <w:bookmarkEnd w:id="36"/>
    </w:p>
    <w:p w:rsidR="00587B99" w:rsidRPr="007E4110" w:rsidRDefault="00587B99" w:rsidP="00587B99">
      <w:pPr>
        <w:ind w:left="360"/>
        <w:jc w:val="both"/>
        <w:rPr>
          <w:rFonts w:cs="Arial"/>
          <w:szCs w:val="20"/>
          <w:lang w:val="es-ES"/>
        </w:rPr>
      </w:pPr>
    </w:p>
    <w:p w:rsidR="00D2092F" w:rsidRDefault="00F10806" w:rsidP="00F10806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jc w:val="both"/>
        <w:rPr>
          <w:rFonts w:cs="Arial"/>
          <w:szCs w:val="20"/>
          <w:lang w:val="es-ES"/>
        </w:rPr>
      </w:pPr>
      <w:r w:rsidRPr="007E4110">
        <w:rPr>
          <w:rFonts w:cs="Arial"/>
          <w:szCs w:val="20"/>
          <w:lang w:val="es-ES"/>
        </w:rPr>
        <w:t xml:space="preserve">Crear un procedimiento que evalúe los sistemas operativos a utilizar y realice pruebas de compatibilidad </w:t>
      </w:r>
    </w:p>
    <w:p w:rsidR="00D2092F" w:rsidRDefault="00D2092F">
      <w:pPr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br w:type="page"/>
      </w:r>
    </w:p>
    <w:p w:rsidR="00F10806" w:rsidRPr="007E4110" w:rsidRDefault="00F10806" w:rsidP="00F10806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jc w:val="both"/>
        <w:rPr>
          <w:rFonts w:cs="Arial"/>
          <w:szCs w:val="20"/>
          <w:u w:val="single"/>
          <w:lang w:val="es-ES"/>
        </w:rPr>
      </w:pPr>
      <w:r w:rsidRPr="007E4110">
        <w:rPr>
          <w:rFonts w:cs="Arial"/>
          <w:szCs w:val="20"/>
          <w:lang w:val="es-ES"/>
        </w:rPr>
        <w:lastRenderedPageBreak/>
        <w:t>con actualizaciones para mantener una configuración base (security baseline) que permita al servidor contar con una seguridad mínima aceptable.</w:t>
      </w:r>
    </w:p>
    <w:p w:rsidR="00F10806" w:rsidRPr="007E4110" w:rsidRDefault="00F10806" w:rsidP="00F10806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jc w:val="both"/>
        <w:rPr>
          <w:rFonts w:cs="Arial"/>
          <w:szCs w:val="20"/>
          <w:u w:val="single"/>
          <w:lang w:val="es-ES"/>
        </w:rPr>
      </w:pPr>
      <w:r w:rsidRPr="007E4110">
        <w:rPr>
          <w:rFonts w:cs="Arial"/>
          <w:szCs w:val="20"/>
          <w:lang w:val="es-ES"/>
        </w:rPr>
        <w:t>Ejecutar periódicamente pruebas de penetración para descubrir nuevos huecos de seguridad en las aplicaciones.</w:t>
      </w:r>
    </w:p>
    <w:p w:rsidR="00F10806" w:rsidRPr="007E4110" w:rsidRDefault="00F10806" w:rsidP="00F10806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jc w:val="both"/>
        <w:rPr>
          <w:rFonts w:cs="Arial"/>
          <w:szCs w:val="20"/>
          <w:u w:val="single"/>
          <w:lang w:val="es-ES"/>
        </w:rPr>
      </w:pPr>
      <w:r w:rsidRPr="007E4110">
        <w:rPr>
          <w:rFonts w:cs="Arial"/>
          <w:szCs w:val="20"/>
          <w:lang w:val="es-ES"/>
        </w:rPr>
        <w:t>Establecer una política de actualización de aplicaciones en equipos y servidores.</w:t>
      </w:r>
    </w:p>
    <w:p w:rsidR="0098684E" w:rsidRPr="007E4110" w:rsidRDefault="00F10806" w:rsidP="00F10806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jc w:val="both"/>
        <w:rPr>
          <w:rFonts w:cs="Arial"/>
          <w:szCs w:val="20"/>
          <w:u w:val="single"/>
          <w:lang w:val="es-ES"/>
        </w:rPr>
      </w:pPr>
      <w:r w:rsidRPr="007E4110">
        <w:rPr>
          <w:rFonts w:cs="Arial"/>
          <w:szCs w:val="20"/>
          <w:lang w:val="es-ES"/>
        </w:rPr>
        <w:t>Establecer y/o difundir y/o auditar una política de contraseñas para evitar contraseñas débiles, por defecto o en blanco.</w:t>
      </w:r>
    </w:p>
    <w:sectPr w:rsidR="0098684E" w:rsidRPr="007E4110" w:rsidSect="001A757F">
      <w:headerReference w:type="default" r:id="rId27"/>
      <w:footerReference w:type="default" r:id="rId28"/>
      <w:pgSz w:w="12240" w:h="15840" w:code="1"/>
      <w:pgMar w:top="1440" w:right="731" w:bottom="1440" w:left="907" w:header="720" w:footer="84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75B9" w:rsidRDefault="00AF75B9">
      <w:r>
        <w:separator/>
      </w:r>
    </w:p>
  </w:endnote>
  <w:endnote w:type="continuationSeparator" w:id="1">
    <w:p w:rsidR="00AF75B9" w:rsidRDefault="00AF75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5FE" w:rsidRPr="00A55EF9" w:rsidRDefault="00BD75FE" w:rsidP="001A757F">
    <w:pPr>
      <w:pStyle w:val="Piedepgina"/>
      <w:pBdr>
        <w:top w:val="single" w:sz="4" w:space="0" w:color="auto"/>
      </w:pBdr>
      <w:jc w:val="center"/>
      <w:rPr>
        <w:rStyle w:val="Nmerodepgina"/>
      </w:rPr>
    </w:pPr>
    <w:r>
      <w:rPr>
        <w:noProof/>
        <w:lang w:val="es-ES" w:eastAsia="es-ES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5764470</wp:posOffset>
          </wp:positionH>
          <wp:positionV relativeFrom="paragraph">
            <wp:posOffset>-10363</wp:posOffset>
          </wp:positionV>
          <wp:extent cx="966159" cy="370936"/>
          <wp:effectExtent l="0" t="0" r="0" b="0"/>
          <wp:wrapNone/>
          <wp:docPr id="6" name="Imagen 1" descr="C:\Inf Paola\paola ladron\Mis documentos\paola\PAOLA\Mis imágenes\LOGOS DE EMPRESAS\Logos\logoDS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:\Inf Paola\paola ladron\Mis documentos\paola\PAOLA\Mis imágenes\LOGOS DE EMPRESAS\Logos\logoDS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6159" cy="37093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17780</wp:posOffset>
          </wp:positionV>
          <wp:extent cx="936625" cy="314325"/>
          <wp:effectExtent l="19050" t="0" r="0" b="0"/>
          <wp:wrapSquare wrapText="bothSides"/>
          <wp:docPr id="5" name="Imagen 1" descr="nvo%20scitum%20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nvo%20scitum%20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6625" cy="314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Style w:val="Nmerodepgina"/>
        <w:rFonts w:cs="Arial"/>
      </w:rPr>
      <w:t>Página</w:t>
    </w:r>
    <w:r w:rsidRPr="00A55EF9">
      <w:rPr>
        <w:rStyle w:val="Nmerodepgina"/>
        <w:rFonts w:cs="Arial"/>
        <w:lang w:val="es-ES"/>
      </w:rPr>
      <w:t xml:space="preserve"> </w:t>
    </w:r>
    <w:r w:rsidR="009B40B4">
      <w:rPr>
        <w:rStyle w:val="Nmerodepgina"/>
        <w:rFonts w:cs="Arial"/>
      </w:rPr>
      <w:fldChar w:fldCharType="begin"/>
    </w:r>
    <w:r w:rsidRPr="00A55EF9">
      <w:rPr>
        <w:rStyle w:val="Nmerodepgina"/>
        <w:rFonts w:cs="Arial"/>
        <w:lang w:val="es-ES"/>
      </w:rPr>
      <w:instrText xml:space="preserve"> PAGE </w:instrText>
    </w:r>
    <w:r w:rsidR="009B40B4">
      <w:rPr>
        <w:rStyle w:val="Nmerodepgina"/>
        <w:rFonts w:cs="Arial"/>
      </w:rPr>
      <w:fldChar w:fldCharType="separate"/>
    </w:r>
    <w:r w:rsidR="009D2219">
      <w:rPr>
        <w:rStyle w:val="Nmerodepgina"/>
        <w:rFonts w:cs="Arial"/>
        <w:noProof/>
        <w:lang w:val="es-ES"/>
      </w:rPr>
      <w:t>1</w:t>
    </w:r>
    <w:r w:rsidR="009B40B4">
      <w:rPr>
        <w:rStyle w:val="Nmerodepgina"/>
        <w:rFonts w:cs="Arial"/>
      </w:rPr>
      <w:fldChar w:fldCharType="end"/>
    </w:r>
    <w:r w:rsidRPr="00A55EF9">
      <w:rPr>
        <w:rStyle w:val="Nmerodepgina"/>
        <w:rFonts w:cs="Arial"/>
        <w:lang w:val="es-ES"/>
      </w:rPr>
      <w:t xml:space="preserve"> de </w:t>
    </w:r>
    <w:r w:rsidR="009B40B4">
      <w:rPr>
        <w:rStyle w:val="Nmerodepgina"/>
        <w:rFonts w:cs="Arial"/>
      </w:rPr>
      <w:fldChar w:fldCharType="begin"/>
    </w:r>
    <w:r w:rsidRPr="00A55EF9">
      <w:rPr>
        <w:rStyle w:val="Nmerodepgina"/>
        <w:rFonts w:cs="Arial"/>
        <w:lang w:val="es-ES"/>
      </w:rPr>
      <w:instrText xml:space="preserve"> NUMPAGES </w:instrText>
    </w:r>
    <w:r w:rsidR="009B40B4">
      <w:rPr>
        <w:rStyle w:val="Nmerodepgina"/>
        <w:rFonts w:cs="Arial"/>
      </w:rPr>
      <w:fldChar w:fldCharType="separate"/>
    </w:r>
    <w:r w:rsidR="009D2219">
      <w:rPr>
        <w:rStyle w:val="Nmerodepgina"/>
        <w:rFonts w:cs="Arial"/>
        <w:noProof/>
        <w:lang w:val="es-ES"/>
      </w:rPr>
      <w:t>20</w:t>
    </w:r>
    <w:r w:rsidR="009B40B4">
      <w:rPr>
        <w:rStyle w:val="Nmerodepgina"/>
        <w:rFonts w:cs="Arial"/>
      </w:rPr>
      <w:fldChar w:fldCharType="end"/>
    </w:r>
  </w:p>
  <w:p w:rsidR="00BD75FE" w:rsidRPr="006F4AB7" w:rsidRDefault="00BD75FE" w:rsidP="001A757F">
    <w:pPr>
      <w:pStyle w:val="Piedepgina"/>
      <w:pBdr>
        <w:top w:val="single" w:sz="4" w:space="0" w:color="auto"/>
      </w:pBdr>
      <w:jc w:val="center"/>
      <w:rPr>
        <w:rFonts w:cs="Arial"/>
        <w:lang w:val="es-ES"/>
      </w:rPr>
    </w:pPr>
    <w:r>
      <w:rPr>
        <w:rStyle w:val="Nmerodepgina"/>
        <w:rFonts w:cs="Arial"/>
        <w:lang w:val="es-ES"/>
      </w:rPr>
      <w:t>Para uso exclusivo del</w:t>
    </w:r>
    <w:r w:rsidRPr="005428B8">
      <w:rPr>
        <w:rStyle w:val="Nmerodepgina"/>
        <w:rFonts w:cs="Arial"/>
        <w:lang w:val="es-ES"/>
      </w:rPr>
      <w:t xml:space="preserve"> </w:t>
    </w:r>
    <w:r w:rsidR="009D2219">
      <w:rPr>
        <w:rStyle w:val="Nmerodepgina"/>
        <w:rFonts w:cs="Arial"/>
        <w:lang w:val="es-ES"/>
      </w:rPr>
      <w:t>CLIENTE</w:t>
    </w:r>
    <w:r>
      <w:rPr>
        <w:rStyle w:val="Nmerodepgina"/>
        <w:rFonts w:cs="Arial"/>
        <w:b/>
        <w:color w:val="FF0000"/>
        <w:lang w:val="es-ES"/>
      </w:rPr>
      <w:t xml:space="preserve">                                                                             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5FE" w:rsidRPr="00A55EF9" w:rsidRDefault="00BD75FE" w:rsidP="001A757F">
    <w:pPr>
      <w:pStyle w:val="Piedepgina"/>
      <w:pBdr>
        <w:top w:val="single" w:sz="4" w:space="0" w:color="auto"/>
      </w:pBdr>
      <w:jc w:val="center"/>
      <w:rPr>
        <w:rStyle w:val="Nmerodepgina"/>
      </w:rPr>
    </w:pPr>
    <w:r>
      <w:rPr>
        <w:rFonts w:cs="Arial"/>
        <w:noProof/>
        <w:lang w:val="es-ES"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5643701</wp:posOffset>
          </wp:positionH>
          <wp:positionV relativeFrom="paragraph">
            <wp:posOffset>15516</wp:posOffset>
          </wp:positionV>
          <wp:extent cx="1155939" cy="439947"/>
          <wp:effectExtent l="0" t="0" r="0" b="0"/>
          <wp:wrapNone/>
          <wp:docPr id="3" name="Imagen 1" descr="C:\Inf Paola\paola ladron\Mis documentos\paola\PAOLA\Mis imágenes\LOGOS DE EMPRESAS\Logos\logoDS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:\Inf Paola\paola ladron\Mis documentos\paola\PAOLA\Mis imágenes\LOGOS DE EMPRESAS\Logos\logoDS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5939" cy="43994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17780</wp:posOffset>
          </wp:positionV>
          <wp:extent cx="936625" cy="314325"/>
          <wp:effectExtent l="19050" t="0" r="0" b="0"/>
          <wp:wrapSquare wrapText="bothSides"/>
          <wp:docPr id="2" name="Imagen 2" descr="nvo%20scitum%20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nvo%20scitum%20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6625" cy="314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Style w:val="Nmerodepgina"/>
        <w:rFonts w:cs="Arial"/>
      </w:rPr>
      <w:t>Página</w:t>
    </w:r>
    <w:r w:rsidRPr="00A55EF9">
      <w:rPr>
        <w:rStyle w:val="Nmerodepgina"/>
        <w:rFonts w:cs="Arial"/>
        <w:lang w:val="es-ES"/>
      </w:rPr>
      <w:t xml:space="preserve"> </w:t>
    </w:r>
    <w:r w:rsidR="009B40B4">
      <w:rPr>
        <w:rStyle w:val="Nmerodepgina"/>
        <w:rFonts w:cs="Arial"/>
      </w:rPr>
      <w:fldChar w:fldCharType="begin"/>
    </w:r>
    <w:r w:rsidRPr="00A55EF9">
      <w:rPr>
        <w:rStyle w:val="Nmerodepgina"/>
        <w:rFonts w:cs="Arial"/>
        <w:lang w:val="es-ES"/>
      </w:rPr>
      <w:instrText xml:space="preserve"> PAGE </w:instrText>
    </w:r>
    <w:r w:rsidR="009B40B4">
      <w:rPr>
        <w:rStyle w:val="Nmerodepgina"/>
        <w:rFonts w:cs="Arial"/>
      </w:rPr>
      <w:fldChar w:fldCharType="separate"/>
    </w:r>
    <w:r w:rsidR="009D2219">
      <w:rPr>
        <w:rStyle w:val="Nmerodepgina"/>
        <w:rFonts w:cs="Arial"/>
        <w:noProof/>
        <w:lang w:val="es-ES"/>
      </w:rPr>
      <w:t>13</w:t>
    </w:r>
    <w:r w:rsidR="009B40B4">
      <w:rPr>
        <w:rStyle w:val="Nmerodepgina"/>
        <w:rFonts w:cs="Arial"/>
      </w:rPr>
      <w:fldChar w:fldCharType="end"/>
    </w:r>
    <w:r w:rsidRPr="00A55EF9">
      <w:rPr>
        <w:rStyle w:val="Nmerodepgina"/>
        <w:rFonts w:cs="Arial"/>
        <w:lang w:val="es-ES"/>
      </w:rPr>
      <w:t xml:space="preserve"> de </w:t>
    </w:r>
    <w:r w:rsidR="009B40B4">
      <w:rPr>
        <w:rStyle w:val="Nmerodepgina"/>
        <w:rFonts w:cs="Arial"/>
      </w:rPr>
      <w:fldChar w:fldCharType="begin"/>
    </w:r>
    <w:r w:rsidRPr="00A55EF9">
      <w:rPr>
        <w:rStyle w:val="Nmerodepgina"/>
        <w:rFonts w:cs="Arial"/>
        <w:lang w:val="es-ES"/>
      </w:rPr>
      <w:instrText xml:space="preserve"> NUMPAGES </w:instrText>
    </w:r>
    <w:r w:rsidR="009B40B4">
      <w:rPr>
        <w:rStyle w:val="Nmerodepgina"/>
        <w:rFonts w:cs="Arial"/>
      </w:rPr>
      <w:fldChar w:fldCharType="separate"/>
    </w:r>
    <w:r w:rsidR="009D2219">
      <w:rPr>
        <w:rStyle w:val="Nmerodepgina"/>
        <w:rFonts w:cs="Arial"/>
        <w:noProof/>
        <w:lang w:val="es-ES"/>
      </w:rPr>
      <w:t>18</w:t>
    </w:r>
    <w:r w:rsidR="009B40B4">
      <w:rPr>
        <w:rStyle w:val="Nmerodepgina"/>
        <w:rFonts w:cs="Arial"/>
      </w:rPr>
      <w:fldChar w:fldCharType="end"/>
    </w:r>
  </w:p>
  <w:p w:rsidR="00BD75FE" w:rsidRPr="006F4AB7" w:rsidRDefault="00BD75FE" w:rsidP="001A757F">
    <w:pPr>
      <w:pStyle w:val="Piedepgina"/>
      <w:pBdr>
        <w:top w:val="single" w:sz="4" w:space="0" w:color="auto"/>
      </w:pBdr>
      <w:jc w:val="center"/>
      <w:rPr>
        <w:rFonts w:cs="Arial"/>
        <w:lang w:val="es-ES"/>
      </w:rPr>
    </w:pPr>
    <w:r>
      <w:rPr>
        <w:rStyle w:val="Nmerodepgina"/>
        <w:rFonts w:cs="Arial"/>
        <w:lang w:val="es-ES"/>
      </w:rPr>
      <w:t>Para uso exclusivo del</w:t>
    </w:r>
    <w:r w:rsidRPr="007223FE">
      <w:rPr>
        <w:rStyle w:val="Nmerodepgina"/>
        <w:rFonts w:cs="Arial"/>
        <w:lang w:val="es-ES"/>
      </w:rPr>
      <w:t xml:space="preserve"> </w:t>
    </w:r>
    <w:r w:rsidR="009D2219">
      <w:rPr>
        <w:rStyle w:val="Nmerodepgina"/>
        <w:rFonts w:cs="Arial"/>
        <w:lang w:val="es-ES"/>
      </w:rPr>
      <w:t>CLIENTE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75B9" w:rsidRDefault="00AF75B9">
      <w:r>
        <w:separator/>
      </w:r>
    </w:p>
  </w:footnote>
  <w:footnote w:type="continuationSeparator" w:id="1">
    <w:p w:rsidR="00AF75B9" w:rsidRDefault="00AF75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5FE" w:rsidRDefault="00BD75FE"/>
  <w:p w:rsidR="00BD75FE" w:rsidRDefault="00BD75FE"/>
  <w:p w:rsidR="00BD75FE" w:rsidRDefault="00BD75FE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52" w:type="dxa"/>
      <w:tblLayout w:type="fixed"/>
      <w:tblLook w:val="0000"/>
    </w:tblPr>
    <w:tblGrid>
      <w:gridCol w:w="2656"/>
      <w:gridCol w:w="8"/>
      <w:gridCol w:w="2664"/>
      <w:gridCol w:w="2664"/>
      <w:gridCol w:w="2664"/>
    </w:tblGrid>
    <w:tr w:rsidR="00BD75FE">
      <w:trPr>
        <w:cantSplit/>
        <w:trHeight w:hRule="exact" w:val="1433"/>
      </w:trPr>
      <w:tc>
        <w:tcPr>
          <w:tcW w:w="2664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BD75FE" w:rsidRDefault="00BD75FE" w:rsidP="001A757F">
          <w:pPr>
            <w:jc w:val="center"/>
            <w:rPr>
              <w:rFonts w:cs="Arial"/>
              <w:sz w:val="24"/>
            </w:rPr>
          </w:pPr>
        </w:p>
      </w:tc>
      <w:tc>
        <w:tcPr>
          <w:tcW w:w="2664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</w:tcPr>
        <w:p w:rsidR="00BD75FE" w:rsidRDefault="00BD75FE" w:rsidP="001A757F">
          <w:pPr>
            <w:jc w:val="center"/>
            <w:rPr>
              <w:b/>
              <w:bCs/>
              <w:sz w:val="24"/>
            </w:rPr>
          </w:pPr>
          <w:r>
            <w:rPr>
              <w:b/>
              <w:bCs/>
              <w:sz w:val="24"/>
            </w:rPr>
            <w:t>Tipo de</w:t>
          </w:r>
        </w:p>
        <w:p w:rsidR="00BD75FE" w:rsidRDefault="00BD75FE" w:rsidP="001A757F">
          <w:pPr>
            <w:jc w:val="center"/>
          </w:pPr>
          <w:r>
            <w:rPr>
              <w:b/>
              <w:bCs/>
              <w:sz w:val="24"/>
            </w:rPr>
            <w:t>documento:</w:t>
          </w:r>
        </w:p>
        <w:p w:rsidR="00BD75FE" w:rsidRDefault="00BD75FE" w:rsidP="001A757F">
          <w:pPr>
            <w:jc w:val="center"/>
            <w:rPr>
              <w:sz w:val="24"/>
            </w:rPr>
          </w:pPr>
        </w:p>
        <w:p w:rsidR="00BD75FE" w:rsidRPr="006F4AB7" w:rsidRDefault="00BD75FE" w:rsidP="001A757F">
          <w:pPr>
            <w:jc w:val="center"/>
            <w:rPr>
              <w:rFonts w:cs="Arial"/>
              <w:bCs/>
              <w:sz w:val="24"/>
            </w:rPr>
          </w:pPr>
          <w:r w:rsidRPr="006F4AB7">
            <w:rPr>
              <w:rFonts w:cs="Arial"/>
              <w:bCs/>
              <w:sz w:val="24"/>
            </w:rPr>
            <w:t>Reporte</w:t>
          </w:r>
        </w:p>
      </w:tc>
      <w:tc>
        <w:tcPr>
          <w:tcW w:w="2664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</w:tcPr>
        <w:p w:rsidR="00BD75FE" w:rsidRDefault="00BD75FE" w:rsidP="001A757F">
          <w:pPr>
            <w:jc w:val="center"/>
            <w:rPr>
              <w:b/>
              <w:bCs/>
              <w:sz w:val="24"/>
            </w:rPr>
          </w:pPr>
          <w:r>
            <w:rPr>
              <w:b/>
              <w:bCs/>
              <w:sz w:val="24"/>
            </w:rPr>
            <w:t>Status del documento:</w:t>
          </w:r>
        </w:p>
        <w:p w:rsidR="00BD75FE" w:rsidRDefault="00BD75FE" w:rsidP="001A757F">
          <w:pPr>
            <w:jc w:val="center"/>
            <w:rPr>
              <w:rFonts w:cs="Arial"/>
              <w:sz w:val="24"/>
            </w:rPr>
          </w:pPr>
        </w:p>
        <w:p w:rsidR="00BD75FE" w:rsidRPr="005428B8" w:rsidRDefault="00BD75FE" w:rsidP="001A757F">
          <w:pPr>
            <w:jc w:val="center"/>
            <w:rPr>
              <w:rFonts w:cs="Arial"/>
              <w:bCs/>
              <w:sz w:val="24"/>
            </w:rPr>
          </w:pPr>
          <w:r w:rsidRPr="005428B8">
            <w:rPr>
              <w:rFonts w:cs="Arial"/>
              <w:sz w:val="24"/>
            </w:rPr>
            <w:t>Elaboración</w:t>
          </w:r>
        </w:p>
      </w:tc>
      <w:tc>
        <w:tcPr>
          <w:tcW w:w="2664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</w:tcPr>
        <w:p w:rsidR="00BD75FE" w:rsidRPr="005428B8" w:rsidRDefault="00BD75FE" w:rsidP="001A757F">
          <w:pPr>
            <w:jc w:val="center"/>
            <w:rPr>
              <w:b/>
              <w:bCs/>
              <w:sz w:val="24"/>
            </w:rPr>
          </w:pPr>
          <w:r w:rsidRPr="005428B8">
            <w:rPr>
              <w:b/>
              <w:bCs/>
              <w:sz w:val="24"/>
            </w:rPr>
            <w:t>Versión del documento:</w:t>
          </w:r>
        </w:p>
        <w:p w:rsidR="00BD75FE" w:rsidRPr="005428B8" w:rsidRDefault="00BD75FE" w:rsidP="001A757F">
          <w:pPr>
            <w:jc w:val="center"/>
            <w:rPr>
              <w:rFonts w:cs="Arial"/>
              <w:b/>
              <w:bCs/>
              <w:sz w:val="24"/>
            </w:rPr>
          </w:pPr>
        </w:p>
        <w:p w:rsidR="00BD75FE" w:rsidRPr="005428B8" w:rsidRDefault="00BD75FE" w:rsidP="001A757F">
          <w:pPr>
            <w:jc w:val="center"/>
            <w:rPr>
              <w:rFonts w:cs="Arial"/>
              <w:sz w:val="24"/>
            </w:rPr>
          </w:pPr>
          <w:r w:rsidRPr="005428B8">
            <w:rPr>
              <w:rFonts w:cs="Arial"/>
              <w:sz w:val="24"/>
            </w:rPr>
            <w:t>1</w:t>
          </w:r>
        </w:p>
      </w:tc>
    </w:tr>
    <w:tr w:rsidR="00BD75FE">
      <w:trPr>
        <w:cantSplit/>
        <w:trHeight w:hRule="exact" w:val="1446"/>
      </w:trPr>
      <w:tc>
        <w:tcPr>
          <w:tcW w:w="2664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center"/>
        </w:tcPr>
        <w:p w:rsidR="00BD75FE" w:rsidRDefault="00BD75FE" w:rsidP="001A757F">
          <w:pPr>
            <w:jc w:val="center"/>
            <w:rPr>
              <w:rFonts w:cs="Arial"/>
              <w:b/>
              <w:bCs/>
              <w:sz w:val="24"/>
            </w:rPr>
          </w:pPr>
          <w:r>
            <w:rPr>
              <w:rFonts w:cs="Arial"/>
              <w:b/>
              <w:bCs/>
              <w:sz w:val="24"/>
            </w:rPr>
            <w:t>Dueño responsable del documento:</w:t>
          </w:r>
        </w:p>
        <w:p w:rsidR="00BD75FE" w:rsidRDefault="00BD75FE" w:rsidP="001A757F">
          <w:pPr>
            <w:jc w:val="center"/>
            <w:rPr>
              <w:rFonts w:cs="Arial"/>
              <w:b/>
              <w:bCs/>
              <w:sz w:val="24"/>
            </w:rPr>
          </w:pPr>
        </w:p>
        <w:p w:rsidR="00BD75FE" w:rsidRPr="00843864" w:rsidRDefault="00BD75FE" w:rsidP="001A757F">
          <w:pPr>
            <w:jc w:val="center"/>
            <w:rPr>
              <w:rFonts w:cs="Arial"/>
              <w:sz w:val="24"/>
            </w:rPr>
          </w:pPr>
          <w:r>
            <w:rPr>
              <w:rFonts w:cs="Arial"/>
              <w:sz w:val="24"/>
            </w:rPr>
            <w:t>DSA – Tiger Team</w:t>
          </w:r>
        </w:p>
        <w:p w:rsidR="00BD75FE" w:rsidRPr="00843864" w:rsidRDefault="00BD75FE" w:rsidP="001A757F">
          <w:pPr>
            <w:jc w:val="center"/>
            <w:rPr>
              <w:rFonts w:cs="Arial"/>
              <w:sz w:val="18"/>
              <w:szCs w:val="18"/>
            </w:rPr>
          </w:pPr>
        </w:p>
        <w:p w:rsidR="00BD75FE" w:rsidRDefault="00BD75FE" w:rsidP="001A757F">
          <w:pPr>
            <w:jc w:val="center"/>
            <w:rPr>
              <w:rFonts w:cs="Arial"/>
              <w:b/>
              <w:bCs/>
              <w:sz w:val="24"/>
            </w:rPr>
          </w:pPr>
        </w:p>
      </w:tc>
      <w:tc>
        <w:tcPr>
          <w:tcW w:w="2664" w:type="dxa"/>
          <w:tcBorders>
            <w:top w:val="single" w:sz="6" w:space="0" w:color="auto"/>
            <w:left w:val="single" w:sz="6" w:space="0" w:color="auto"/>
          </w:tcBorders>
        </w:tcPr>
        <w:p w:rsidR="00BD75FE" w:rsidRDefault="00BD75FE" w:rsidP="005428B8">
          <w:pPr>
            <w:jc w:val="center"/>
            <w:rPr>
              <w:rFonts w:cs="Arial"/>
              <w:b/>
              <w:bCs/>
              <w:sz w:val="24"/>
            </w:rPr>
          </w:pPr>
          <w:r>
            <w:rPr>
              <w:rFonts w:cs="Arial"/>
              <w:b/>
              <w:bCs/>
              <w:sz w:val="24"/>
            </w:rPr>
            <w:t>Elaboró</w:t>
          </w:r>
        </w:p>
        <w:p w:rsidR="00BD75FE" w:rsidRDefault="00BD75FE" w:rsidP="005428B8">
          <w:pPr>
            <w:jc w:val="center"/>
            <w:rPr>
              <w:rFonts w:cs="Arial"/>
              <w:b/>
              <w:bCs/>
              <w:sz w:val="24"/>
            </w:rPr>
          </w:pPr>
        </w:p>
        <w:p w:rsidR="00BD75FE" w:rsidRPr="00C178B6" w:rsidRDefault="00BD75FE" w:rsidP="002D0E9A">
          <w:pPr>
            <w:jc w:val="center"/>
            <w:rPr>
              <w:rFonts w:cs="Arial"/>
              <w:bCs/>
              <w:sz w:val="24"/>
            </w:rPr>
          </w:pPr>
          <w:r>
            <w:rPr>
              <w:rFonts w:cs="Arial"/>
              <w:sz w:val="24"/>
            </w:rPr>
            <w:t>Armin García</w:t>
          </w:r>
        </w:p>
      </w:tc>
      <w:tc>
        <w:tcPr>
          <w:tcW w:w="2664" w:type="dxa"/>
          <w:tcBorders>
            <w:top w:val="single" w:sz="6" w:space="0" w:color="auto"/>
            <w:left w:val="single" w:sz="6" w:space="0" w:color="auto"/>
          </w:tcBorders>
        </w:tcPr>
        <w:p w:rsidR="00BD75FE" w:rsidRDefault="00BD75FE" w:rsidP="005428B8">
          <w:pPr>
            <w:jc w:val="center"/>
            <w:rPr>
              <w:rFonts w:cs="Arial"/>
              <w:b/>
              <w:bCs/>
              <w:sz w:val="24"/>
            </w:rPr>
          </w:pPr>
          <w:r>
            <w:rPr>
              <w:rFonts w:cs="Arial"/>
              <w:b/>
              <w:bCs/>
              <w:sz w:val="24"/>
            </w:rPr>
            <w:t>Revisó</w:t>
          </w:r>
        </w:p>
        <w:p w:rsidR="00BD75FE" w:rsidRDefault="00BD75FE" w:rsidP="005428B8">
          <w:pPr>
            <w:jc w:val="center"/>
            <w:rPr>
              <w:rFonts w:cs="Arial"/>
              <w:b/>
              <w:bCs/>
              <w:sz w:val="24"/>
            </w:rPr>
          </w:pPr>
        </w:p>
        <w:p w:rsidR="00BD75FE" w:rsidRDefault="00BD75FE" w:rsidP="005428B8">
          <w:pPr>
            <w:jc w:val="center"/>
            <w:rPr>
              <w:rFonts w:cs="Arial"/>
              <w:b/>
              <w:bCs/>
              <w:sz w:val="24"/>
            </w:rPr>
          </w:pPr>
          <w:r>
            <w:rPr>
              <w:rFonts w:cs="Arial"/>
              <w:bCs/>
              <w:sz w:val="24"/>
            </w:rPr>
            <w:t>Frank Ortiz</w:t>
          </w:r>
        </w:p>
      </w:tc>
      <w:tc>
        <w:tcPr>
          <w:tcW w:w="266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D75FE" w:rsidRDefault="00BD75FE" w:rsidP="005428B8">
          <w:pPr>
            <w:jc w:val="center"/>
            <w:rPr>
              <w:rFonts w:cs="Arial"/>
              <w:b/>
              <w:bCs/>
              <w:sz w:val="24"/>
            </w:rPr>
          </w:pPr>
          <w:r>
            <w:rPr>
              <w:rFonts w:cs="Arial"/>
              <w:b/>
              <w:bCs/>
              <w:sz w:val="24"/>
            </w:rPr>
            <w:t>Aprobó</w:t>
          </w:r>
        </w:p>
        <w:p w:rsidR="00BD75FE" w:rsidRDefault="00BD75FE" w:rsidP="005428B8">
          <w:pPr>
            <w:jc w:val="center"/>
            <w:rPr>
              <w:rFonts w:cs="Arial"/>
              <w:b/>
              <w:bCs/>
              <w:sz w:val="24"/>
            </w:rPr>
          </w:pPr>
        </w:p>
        <w:p w:rsidR="00BD75FE" w:rsidRDefault="00BD75FE" w:rsidP="005428B8">
          <w:pPr>
            <w:jc w:val="center"/>
            <w:rPr>
              <w:rFonts w:cs="Arial"/>
              <w:b/>
              <w:bCs/>
              <w:sz w:val="24"/>
            </w:rPr>
          </w:pPr>
          <w:r>
            <w:rPr>
              <w:rFonts w:cs="Arial"/>
              <w:sz w:val="24"/>
            </w:rPr>
            <w:t>Alberto Arce</w:t>
          </w:r>
        </w:p>
      </w:tc>
    </w:tr>
    <w:tr w:rsidR="00BD75FE" w:rsidRPr="00620D63">
      <w:trPr>
        <w:cantSplit/>
        <w:trHeight w:hRule="exact" w:val="901"/>
      </w:trPr>
      <w:tc>
        <w:tcPr>
          <w:tcW w:w="2656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BD75FE" w:rsidRPr="00285A47" w:rsidRDefault="00BD75FE" w:rsidP="001A757F">
          <w:pPr>
            <w:rPr>
              <w:rFonts w:cs="Arial"/>
              <w:b/>
              <w:sz w:val="24"/>
            </w:rPr>
          </w:pPr>
          <w:r w:rsidRPr="00285A47">
            <w:rPr>
              <w:rFonts w:cs="Arial"/>
              <w:b/>
              <w:sz w:val="24"/>
            </w:rPr>
            <w:t>Mes Correspondiente:</w:t>
          </w:r>
        </w:p>
      </w:tc>
      <w:tc>
        <w:tcPr>
          <w:tcW w:w="8000" w:type="dxa"/>
          <w:gridSpan w:val="4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BD75FE" w:rsidRPr="00D37761" w:rsidRDefault="00BD75FE" w:rsidP="00E06B9D">
          <w:pPr>
            <w:tabs>
              <w:tab w:val="left" w:pos="1840"/>
            </w:tabs>
            <w:rPr>
              <w:rFonts w:cs="Arial"/>
              <w:b/>
              <w:sz w:val="24"/>
              <w:lang w:val="fr-FR"/>
            </w:rPr>
          </w:pPr>
          <w:r>
            <w:rPr>
              <w:rFonts w:cs="Arial"/>
              <w:b/>
              <w:sz w:val="24"/>
            </w:rPr>
            <w:t>Enero</w:t>
          </w:r>
          <w:r>
            <w:rPr>
              <w:rFonts w:cs="Arial"/>
              <w:b/>
              <w:sz w:val="24"/>
              <w:lang w:val="fr-FR"/>
            </w:rPr>
            <w:t xml:space="preserve"> 2013</w:t>
          </w:r>
        </w:p>
      </w:tc>
    </w:tr>
    <w:tr w:rsidR="00BD75FE">
      <w:trPr>
        <w:cantSplit/>
        <w:trHeight w:hRule="exact" w:val="2508"/>
      </w:trPr>
      <w:tc>
        <w:tcPr>
          <w:tcW w:w="2656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BD75FE" w:rsidRDefault="00BD75FE" w:rsidP="001A757F">
          <w:pPr>
            <w:rPr>
              <w:rFonts w:cs="Arial"/>
              <w:b/>
              <w:bCs/>
              <w:sz w:val="24"/>
            </w:rPr>
          </w:pPr>
          <w:r>
            <w:rPr>
              <w:rFonts w:cs="Arial"/>
              <w:b/>
              <w:bCs/>
              <w:sz w:val="24"/>
            </w:rPr>
            <w:t>Título del Documento:</w:t>
          </w:r>
        </w:p>
      </w:tc>
      <w:tc>
        <w:tcPr>
          <w:tcW w:w="8000" w:type="dxa"/>
          <w:gridSpan w:val="4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BD75FE" w:rsidRPr="00EE4A5F" w:rsidRDefault="00BD75FE" w:rsidP="009D2219">
          <w:pPr>
            <w:rPr>
              <w:rFonts w:cs="Arial"/>
              <w:sz w:val="52"/>
              <w:szCs w:val="52"/>
            </w:rPr>
          </w:pPr>
          <w:r>
            <w:rPr>
              <w:bCs/>
              <w:sz w:val="52"/>
              <w:szCs w:val="52"/>
            </w:rPr>
            <w:t xml:space="preserve">Reporte ejecutivo de escaneo de vulnerabilidades </w:t>
          </w:r>
          <w:r w:rsidR="009D2219">
            <w:rPr>
              <w:b/>
              <w:bCs/>
              <w:sz w:val="52"/>
              <w:szCs w:val="52"/>
            </w:rPr>
            <w:t>CLIENTE</w:t>
          </w:r>
        </w:p>
      </w:tc>
    </w:tr>
  </w:tbl>
  <w:p w:rsidR="00BD75FE" w:rsidRPr="001E5123" w:rsidRDefault="00BD75FE" w:rsidP="001A757F">
    <w:pPr>
      <w:pStyle w:val="Encabezado"/>
      <w:rPr>
        <w:lang w:val="es-MX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7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448"/>
      <w:gridCol w:w="2880"/>
      <w:gridCol w:w="2700"/>
      <w:gridCol w:w="2700"/>
    </w:tblGrid>
    <w:tr w:rsidR="00BD75FE">
      <w:trPr>
        <w:cantSplit/>
      </w:trPr>
      <w:tc>
        <w:tcPr>
          <w:tcW w:w="2448" w:type="dxa"/>
          <w:vMerge w:val="restart"/>
          <w:vAlign w:val="center"/>
        </w:tcPr>
        <w:p w:rsidR="00BD75FE" w:rsidRPr="006F4AB7" w:rsidRDefault="00BD75FE" w:rsidP="001A757F">
          <w:pPr>
            <w:pStyle w:val="Encabezado"/>
            <w:jc w:val="center"/>
            <w:rPr>
              <w:color w:val="FF0000"/>
              <w:lang w:val="es-MX"/>
            </w:rPr>
          </w:pPr>
        </w:p>
      </w:tc>
      <w:tc>
        <w:tcPr>
          <w:tcW w:w="2880" w:type="dxa"/>
        </w:tcPr>
        <w:p w:rsidR="00BD75FE" w:rsidRDefault="00BD75FE" w:rsidP="001A757F">
          <w:pPr>
            <w:pStyle w:val="Encabezado"/>
            <w:jc w:val="center"/>
            <w:rPr>
              <w:b/>
              <w:bCs/>
              <w:lang w:val="es-MX"/>
            </w:rPr>
          </w:pPr>
          <w:r>
            <w:rPr>
              <w:b/>
              <w:bCs/>
              <w:lang w:val="es-MX"/>
            </w:rPr>
            <w:t>Tipo de documento:</w:t>
          </w:r>
        </w:p>
        <w:p w:rsidR="00BD75FE" w:rsidRDefault="00BD75FE" w:rsidP="001A757F">
          <w:pPr>
            <w:pStyle w:val="Encabezado"/>
            <w:jc w:val="center"/>
            <w:rPr>
              <w:b/>
              <w:bCs/>
              <w:lang w:val="es-MX"/>
            </w:rPr>
          </w:pPr>
        </w:p>
        <w:p w:rsidR="00BD75FE" w:rsidRPr="006F4AB7" w:rsidRDefault="00BD75FE" w:rsidP="001A757F">
          <w:pPr>
            <w:pStyle w:val="Encabezado"/>
            <w:jc w:val="center"/>
            <w:rPr>
              <w:lang w:val="es-MX"/>
            </w:rPr>
          </w:pPr>
          <w:r w:rsidRPr="006F4AB7">
            <w:rPr>
              <w:lang w:val="es-MX"/>
            </w:rPr>
            <w:t>Reporte</w:t>
          </w:r>
        </w:p>
      </w:tc>
      <w:tc>
        <w:tcPr>
          <w:tcW w:w="2700" w:type="dxa"/>
        </w:tcPr>
        <w:p w:rsidR="00BD75FE" w:rsidRDefault="00BD75FE" w:rsidP="001A757F">
          <w:pPr>
            <w:pStyle w:val="Encabezado"/>
            <w:jc w:val="center"/>
            <w:rPr>
              <w:b/>
              <w:lang w:val="es-MX"/>
            </w:rPr>
          </w:pPr>
          <w:r>
            <w:rPr>
              <w:b/>
              <w:lang w:val="es-MX"/>
            </w:rPr>
            <w:t>Status del documento:</w:t>
          </w:r>
        </w:p>
        <w:p w:rsidR="00BD75FE" w:rsidRDefault="00BD75FE" w:rsidP="001A757F">
          <w:pPr>
            <w:pStyle w:val="Encabezado"/>
            <w:jc w:val="center"/>
            <w:rPr>
              <w:lang w:val="es-MX"/>
            </w:rPr>
          </w:pPr>
        </w:p>
        <w:p w:rsidR="00BD75FE" w:rsidRPr="005428B8" w:rsidRDefault="00BD75FE" w:rsidP="001A757F">
          <w:pPr>
            <w:pStyle w:val="Encabezado"/>
            <w:jc w:val="center"/>
            <w:rPr>
              <w:lang w:val="es-MX"/>
            </w:rPr>
          </w:pPr>
          <w:r w:rsidRPr="005428B8">
            <w:rPr>
              <w:lang w:val="es-MX"/>
            </w:rPr>
            <w:t>Elaboración</w:t>
          </w:r>
        </w:p>
      </w:tc>
      <w:tc>
        <w:tcPr>
          <w:tcW w:w="2700" w:type="dxa"/>
        </w:tcPr>
        <w:p w:rsidR="00BD75FE" w:rsidRPr="005428B8" w:rsidRDefault="00BD75FE" w:rsidP="001A757F">
          <w:pPr>
            <w:pStyle w:val="Encabezado"/>
            <w:jc w:val="center"/>
            <w:rPr>
              <w:b/>
              <w:lang w:val="es-MX"/>
            </w:rPr>
          </w:pPr>
          <w:r w:rsidRPr="005428B8">
            <w:rPr>
              <w:b/>
              <w:lang w:val="es-MX"/>
            </w:rPr>
            <w:t>Versión del documento:</w:t>
          </w:r>
        </w:p>
        <w:p w:rsidR="00BD75FE" w:rsidRPr="005428B8" w:rsidRDefault="00BD75FE" w:rsidP="001A757F">
          <w:pPr>
            <w:pStyle w:val="Encabezado"/>
            <w:jc w:val="center"/>
            <w:rPr>
              <w:lang w:val="es-MX"/>
            </w:rPr>
          </w:pPr>
        </w:p>
        <w:p w:rsidR="00BD75FE" w:rsidRPr="005428B8" w:rsidRDefault="00BD75FE" w:rsidP="001A757F">
          <w:pPr>
            <w:pStyle w:val="Encabezado"/>
            <w:jc w:val="center"/>
            <w:rPr>
              <w:b/>
              <w:bCs/>
              <w:lang w:val="es-MX"/>
            </w:rPr>
          </w:pPr>
          <w:r w:rsidRPr="005428B8">
            <w:rPr>
              <w:lang w:val="es-MX"/>
            </w:rPr>
            <w:t>1</w:t>
          </w:r>
        </w:p>
      </w:tc>
    </w:tr>
    <w:tr w:rsidR="00BD75FE">
      <w:trPr>
        <w:cantSplit/>
      </w:trPr>
      <w:tc>
        <w:tcPr>
          <w:tcW w:w="2448" w:type="dxa"/>
          <w:vMerge/>
        </w:tcPr>
        <w:p w:rsidR="00BD75FE" w:rsidRDefault="00BD75FE" w:rsidP="001A757F">
          <w:pPr>
            <w:pStyle w:val="Encabezado"/>
            <w:rPr>
              <w:lang w:val="es-MX"/>
            </w:rPr>
          </w:pPr>
        </w:p>
      </w:tc>
      <w:tc>
        <w:tcPr>
          <w:tcW w:w="2880" w:type="dxa"/>
        </w:tcPr>
        <w:p w:rsidR="00BD75FE" w:rsidRDefault="00BD75FE" w:rsidP="005428B8">
          <w:pPr>
            <w:pStyle w:val="Encabezado"/>
            <w:jc w:val="center"/>
            <w:rPr>
              <w:b/>
              <w:lang w:val="es-MX"/>
            </w:rPr>
          </w:pPr>
          <w:r>
            <w:rPr>
              <w:b/>
              <w:lang w:val="es-MX"/>
            </w:rPr>
            <w:t>Elaboró:</w:t>
          </w:r>
        </w:p>
        <w:p w:rsidR="00BD75FE" w:rsidRDefault="00BD75FE" w:rsidP="005428B8">
          <w:pPr>
            <w:pStyle w:val="Encabezado"/>
            <w:jc w:val="center"/>
            <w:rPr>
              <w:lang w:val="es-MX"/>
            </w:rPr>
          </w:pPr>
        </w:p>
        <w:p w:rsidR="00BD75FE" w:rsidRDefault="00BD75FE" w:rsidP="002D01C0">
          <w:pPr>
            <w:pStyle w:val="Encabezado"/>
            <w:jc w:val="center"/>
            <w:rPr>
              <w:lang w:val="es-MX"/>
            </w:rPr>
          </w:pPr>
          <w:r>
            <w:rPr>
              <w:lang w:val="es-MX"/>
            </w:rPr>
            <w:t>Armin García</w:t>
          </w:r>
        </w:p>
      </w:tc>
      <w:tc>
        <w:tcPr>
          <w:tcW w:w="2700" w:type="dxa"/>
        </w:tcPr>
        <w:p w:rsidR="00BD75FE" w:rsidRDefault="00BD75FE" w:rsidP="005428B8">
          <w:pPr>
            <w:pStyle w:val="Encabezado"/>
            <w:jc w:val="center"/>
            <w:rPr>
              <w:b/>
              <w:lang w:val="es-MX"/>
            </w:rPr>
          </w:pPr>
          <w:r>
            <w:rPr>
              <w:b/>
              <w:lang w:val="es-MX"/>
            </w:rPr>
            <w:t>Revisó:</w:t>
          </w:r>
        </w:p>
        <w:p w:rsidR="00BD75FE" w:rsidRDefault="00BD75FE" w:rsidP="005428B8">
          <w:pPr>
            <w:pStyle w:val="Encabezado"/>
            <w:jc w:val="center"/>
            <w:rPr>
              <w:lang w:val="es-MX"/>
            </w:rPr>
          </w:pPr>
        </w:p>
        <w:p w:rsidR="00BD75FE" w:rsidRDefault="00BD75FE" w:rsidP="005428B8">
          <w:pPr>
            <w:pStyle w:val="Encabezado"/>
            <w:jc w:val="center"/>
            <w:rPr>
              <w:lang w:val="es-MX"/>
            </w:rPr>
          </w:pPr>
          <w:r>
            <w:rPr>
              <w:lang w:val="es-MX"/>
            </w:rPr>
            <w:t>Frank Ortiz</w:t>
          </w:r>
        </w:p>
      </w:tc>
      <w:tc>
        <w:tcPr>
          <w:tcW w:w="2700" w:type="dxa"/>
        </w:tcPr>
        <w:p w:rsidR="00BD75FE" w:rsidRDefault="00BD75FE" w:rsidP="005428B8">
          <w:pPr>
            <w:pStyle w:val="Encabezado"/>
            <w:jc w:val="center"/>
            <w:rPr>
              <w:b/>
              <w:lang w:val="es-MX"/>
            </w:rPr>
          </w:pPr>
          <w:r>
            <w:rPr>
              <w:b/>
              <w:lang w:val="es-MX"/>
            </w:rPr>
            <w:t>Aprobó:</w:t>
          </w:r>
        </w:p>
        <w:p w:rsidR="00BD75FE" w:rsidRDefault="00BD75FE" w:rsidP="005428B8">
          <w:pPr>
            <w:pStyle w:val="Encabezado"/>
            <w:jc w:val="center"/>
            <w:rPr>
              <w:lang w:val="es-MX"/>
            </w:rPr>
          </w:pPr>
        </w:p>
        <w:p w:rsidR="00BD75FE" w:rsidRDefault="00BD75FE" w:rsidP="005428B8">
          <w:pPr>
            <w:pStyle w:val="Encabezado"/>
            <w:jc w:val="center"/>
            <w:rPr>
              <w:lang w:val="es-MX"/>
            </w:rPr>
          </w:pPr>
          <w:r>
            <w:rPr>
              <w:lang w:val="es-MX"/>
            </w:rPr>
            <w:t>Alberto Arce</w:t>
          </w:r>
        </w:p>
      </w:tc>
    </w:tr>
    <w:tr w:rsidR="00BD75FE">
      <w:tc>
        <w:tcPr>
          <w:tcW w:w="10728" w:type="dxa"/>
          <w:gridSpan w:val="4"/>
        </w:tcPr>
        <w:p w:rsidR="00BD75FE" w:rsidRDefault="00BD75FE" w:rsidP="004F7F6F">
          <w:pPr>
            <w:pStyle w:val="Encabezado"/>
            <w:rPr>
              <w:lang w:val="es-MX"/>
            </w:rPr>
          </w:pPr>
          <w:r>
            <w:rPr>
              <w:b/>
              <w:lang w:val="es-MX"/>
            </w:rPr>
            <w:t xml:space="preserve">Nombre del documento: </w:t>
          </w:r>
          <w:r>
            <w:rPr>
              <w:lang w:val="es-MX"/>
            </w:rPr>
            <w:t>Reporte ejecutivo de escaneo de vulnerabilidades</w:t>
          </w:r>
        </w:p>
      </w:tc>
    </w:tr>
  </w:tbl>
  <w:p w:rsidR="00BD75FE" w:rsidRPr="001E5123" w:rsidRDefault="00BD75FE" w:rsidP="001A757F">
    <w:pPr>
      <w:pStyle w:val="Encabezado"/>
      <w:rPr>
        <w:lang w:val="es-MX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pt;height:11.2pt" o:bullet="t">
        <v:imagedata r:id="rId1" o:title="msoA"/>
      </v:shape>
    </w:pict>
  </w:numPicBullet>
  <w:abstractNum w:abstractNumId="0">
    <w:nsid w:val="026E5773"/>
    <w:multiLevelType w:val="hybridMultilevel"/>
    <w:tmpl w:val="39AE1E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B1277"/>
    <w:multiLevelType w:val="hybridMultilevel"/>
    <w:tmpl w:val="FFB8BC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261EB2"/>
    <w:multiLevelType w:val="hybridMultilevel"/>
    <w:tmpl w:val="B48E3758"/>
    <w:lvl w:ilvl="0" w:tplc="1A2C4B32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B718D2"/>
    <w:multiLevelType w:val="hybridMultilevel"/>
    <w:tmpl w:val="914CAD6E"/>
    <w:lvl w:ilvl="0" w:tplc="23B666F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591A2C"/>
    <w:multiLevelType w:val="hybridMultilevel"/>
    <w:tmpl w:val="ADB8F0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9CC2A73"/>
    <w:multiLevelType w:val="hybridMultilevel"/>
    <w:tmpl w:val="56D0BF5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B43769A"/>
    <w:multiLevelType w:val="singleLevel"/>
    <w:tmpl w:val="D4EC0FFA"/>
    <w:lvl w:ilvl="0">
      <w:start w:val="1"/>
      <w:numFmt w:val="bullet"/>
      <w:pStyle w:val="BulletText1"/>
      <w:lvlText w:val=""/>
      <w:lvlJc w:val="left"/>
      <w:pPr>
        <w:tabs>
          <w:tab w:val="num" w:pos="0"/>
        </w:tabs>
        <w:ind w:left="187" w:hanging="187"/>
      </w:pPr>
      <w:rPr>
        <w:rFonts w:ascii="Symbol" w:hAnsi="Symbol" w:hint="default"/>
      </w:rPr>
    </w:lvl>
  </w:abstractNum>
  <w:abstractNum w:abstractNumId="7">
    <w:nsid w:val="31D912D2"/>
    <w:multiLevelType w:val="hybridMultilevel"/>
    <w:tmpl w:val="6374F53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24658B8"/>
    <w:multiLevelType w:val="hybridMultilevel"/>
    <w:tmpl w:val="EF42644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5495E33"/>
    <w:multiLevelType w:val="hybridMultilevel"/>
    <w:tmpl w:val="2844135A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6216D3B"/>
    <w:multiLevelType w:val="hybridMultilevel"/>
    <w:tmpl w:val="784A0E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6622757"/>
    <w:multiLevelType w:val="hybridMultilevel"/>
    <w:tmpl w:val="D5D606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9F97D8C"/>
    <w:multiLevelType w:val="hybridMultilevel"/>
    <w:tmpl w:val="526C80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0C7270"/>
    <w:multiLevelType w:val="hybridMultilevel"/>
    <w:tmpl w:val="F3243032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6A1732B3"/>
    <w:multiLevelType w:val="hybridMultilevel"/>
    <w:tmpl w:val="7C5084B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B1E3F4A"/>
    <w:multiLevelType w:val="hybridMultilevel"/>
    <w:tmpl w:val="8EA037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364E97"/>
    <w:multiLevelType w:val="hybridMultilevel"/>
    <w:tmpl w:val="99A6122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142436D"/>
    <w:multiLevelType w:val="hybridMultilevel"/>
    <w:tmpl w:val="ECECB4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0C3F9A"/>
    <w:multiLevelType w:val="hybridMultilevel"/>
    <w:tmpl w:val="5824CFE0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7BBE0C4C"/>
    <w:multiLevelType w:val="hybridMultilevel"/>
    <w:tmpl w:val="DA08FB4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C5804A6"/>
    <w:multiLevelType w:val="hybridMultilevel"/>
    <w:tmpl w:val="E76A689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F564B10"/>
    <w:multiLevelType w:val="hybridMultilevel"/>
    <w:tmpl w:val="EDC2D06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0"/>
  </w:num>
  <w:num w:numId="5">
    <w:abstractNumId w:val="11"/>
  </w:num>
  <w:num w:numId="6">
    <w:abstractNumId w:val="20"/>
  </w:num>
  <w:num w:numId="7">
    <w:abstractNumId w:val="18"/>
  </w:num>
  <w:num w:numId="8">
    <w:abstractNumId w:val="4"/>
  </w:num>
  <w:num w:numId="9">
    <w:abstractNumId w:val="16"/>
  </w:num>
  <w:num w:numId="10">
    <w:abstractNumId w:val="5"/>
  </w:num>
  <w:num w:numId="11">
    <w:abstractNumId w:val="13"/>
  </w:num>
  <w:num w:numId="12">
    <w:abstractNumId w:val="19"/>
  </w:num>
  <w:num w:numId="13">
    <w:abstractNumId w:val="6"/>
  </w:num>
  <w:num w:numId="14">
    <w:abstractNumId w:val="9"/>
  </w:num>
  <w:num w:numId="15">
    <w:abstractNumId w:val="3"/>
  </w:num>
  <w:num w:numId="16">
    <w:abstractNumId w:val="21"/>
  </w:num>
  <w:num w:numId="17">
    <w:abstractNumId w:val="1"/>
  </w:num>
  <w:num w:numId="18">
    <w:abstractNumId w:val="17"/>
  </w:num>
  <w:num w:numId="19">
    <w:abstractNumId w:val="15"/>
  </w:num>
  <w:num w:numId="20">
    <w:abstractNumId w:val="12"/>
  </w:num>
  <w:num w:numId="21">
    <w:abstractNumId w:val="0"/>
  </w:num>
  <w:num w:numId="22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ttachedTemplate r:id="rId1"/>
  <w:stylePaneFormatFilter w:val="3701"/>
  <w:doNotTrackMoves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58767F"/>
    <w:rsid w:val="00000332"/>
    <w:rsid w:val="00000400"/>
    <w:rsid w:val="000023BB"/>
    <w:rsid w:val="000029F9"/>
    <w:rsid w:val="00002BA1"/>
    <w:rsid w:val="00003B85"/>
    <w:rsid w:val="00006412"/>
    <w:rsid w:val="0000652F"/>
    <w:rsid w:val="000065CC"/>
    <w:rsid w:val="00007DAA"/>
    <w:rsid w:val="000118B5"/>
    <w:rsid w:val="00013CAD"/>
    <w:rsid w:val="00014F34"/>
    <w:rsid w:val="00017586"/>
    <w:rsid w:val="0002193D"/>
    <w:rsid w:val="00021AB1"/>
    <w:rsid w:val="0002233F"/>
    <w:rsid w:val="000232E1"/>
    <w:rsid w:val="00023F2F"/>
    <w:rsid w:val="00024232"/>
    <w:rsid w:val="0002465B"/>
    <w:rsid w:val="00024A21"/>
    <w:rsid w:val="00027097"/>
    <w:rsid w:val="000306A8"/>
    <w:rsid w:val="0003149D"/>
    <w:rsid w:val="00032065"/>
    <w:rsid w:val="0003296F"/>
    <w:rsid w:val="0003536A"/>
    <w:rsid w:val="000400A2"/>
    <w:rsid w:val="00040AF2"/>
    <w:rsid w:val="000421AC"/>
    <w:rsid w:val="00043D2F"/>
    <w:rsid w:val="00047141"/>
    <w:rsid w:val="0004733F"/>
    <w:rsid w:val="0005022C"/>
    <w:rsid w:val="000511DB"/>
    <w:rsid w:val="00052396"/>
    <w:rsid w:val="0005367B"/>
    <w:rsid w:val="000549D4"/>
    <w:rsid w:val="00054C58"/>
    <w:rsid w:val="0005595F"/>
    <w:rsid w:val="00055F46"/>
    <w:rsid w:val="000561FB"/>
    <w:rsid w:val="0005652B"/>
    <w:rsid w:val="00057021"/>
    <w:rsid w:val="000632F8"/>
    <w:rsid w:val="00064B32"/>
    <w:rsid w:val="00064C9F"/>
    <w:rsid w:val="00064FCE"/>
    <w:rsid w:val="00065340"/>
    <w:rsid w:val="00066884"/>
    <w:rsid w:val="000669B1"/>
    <w:rsid w:val="00070862"/>
    <w:rsid w:val="00071060"/>
    <w:rsid w:val="000732FC"/>
    <w:rsid w:val="00073665"/>
    <w:rsid w:val="0007419A"/>
    <w:rsid w:val="00074750"/>
    <w:rsid w:val="00074D91"/>
    <w:rsid w:val="00074F21"/>
    <w:rsid w:val="000751D0"/>
    <w:rsid w:val="0007552D"/>
    <w:rsid w:val="00075C40"/>
    <w:rsid w:val="0007681F"/>
    <w:rsid w:val="00077A57"/>
    <w:rsid w:val="00083656"/>
    <w:rsid w:val="00083876"/>
    <w:rsid w:val="00083A24"/>
    <w:rsid w:val="000840DF"/>
    <w:rsid w:val="00084928"/>
    <w:rsid w:val="00085D5F"/>
    <w:rsid w:val="0008649E"/>
    <w:rsid w:val="00091AB3"/>
    <w:rsid w:val="00091CA8"/>
    <w:rsid w:val="00094161"/>
    <w:rsid w:val="000949CE"/>
    <w:rsid w:val="000959E2"/>
    <w:rsid w:val="00095A4D"/>
    <w:rsid w:val="0009638B"/>
    <w:rsid w:val="000A5998"/>
    <w:rsid w:val="000A5DFC"/>
    <w:rsid w:val="000A6BB5"/>
    <w:rsid w:val="000A75A4"/>
    <w:rsid w:val="000A7863"/>
    <w:rsid w:val="000A7B3B"/>
    <w:rsid w:val="000B018D"/>
    <w:rsid w:val="000B2F43"/>
    <w:rsid w:val="000B385D"/>
    <w:rsid w:val="000B4F32"/>
    <w:rsid w:val="000B64BA"/>
    <w:rsid w:val="000B68AB"/>
    <w:rsid w:val="000B7246"/>
    <w:rsid w:val="000C021D"/>
    <w:rsid w:val="000C0DA8"/>
    <w:rsid w:val="000C15A9"/>
    <w:rsid w:val="000C488A"/>
    <w:rsid w:val="000C4CAC"/>
    <w:rsid w:val="000C5831"/>
    <w:rsid w:val="000C76F5"/>
    <w:rsid w:val="000D0319"/>
    <w:rsid w:val="000D2A25"/>
    <w:rsid w:val="000D5803"/>
    <w:rsid w:val="000D63E5"/>
    <w:rsid w:val="000D656C"/>
    <w:rsid w:val="000E2510"/>
    <w:rsid w:val="000E4617"/>
    <w:rsid w:val="000E4EBB"/>
    <w:rsid w:val="000E6BD1"/>
    <w:rsid w:val="000E7253"/>
    <w:rsid w:val="000F098B"/>
    <w:rsid w:val="000F11AA"/>
    <w:rsid w:val="000F1468"/>
    <w:rsid w:val="000F1851"/>
    <w:rsid w:val="000F7170"/>
    <w:rsid w:val="0010257E"/>
    <w:rsid w:val="001026A7"/>
    <w:rsid w:val="00102DFB"/>
    <w:rsid w:val="0010303B"/>
    <w:rsid w:val="00104C9C"/>
    <w:rsid w:val="00105431"/>
    <w:rsid w:val="0010563E"/>
    <w:rsid w:val="001056A5"/>
    <w:rsid w:val="00105DC0"/>
    <w:rsid w:val="001069F2"/>
    <w:rsid w:val="00110751"/>
    <w:rsid w:val="00110EEA"/>
    <w:rsid w:val="001126E7"/>
    <w:rsid w:val="001133AE"/>
    <w:rsid w:val="001147AC"/>
    <w:rsid w:val="00117AAF"/>
    <w:rsid w:val="00121D24"/>
    <w:rsid w:val="00122B05"/>
    <w:rsid w:val="00122ECC"/>
    <w:rsid w:val="0012304E"/>
    <w:rsid w:val="001239E9"/>
    <w:rsid w:val="00126DBE"/>
    <w:rsid w:val="0013095A"/>
    <w:rsid w:val="00133528"/>
    <w:rsid w:val="00133C4A"/>
    <w:rsid w:val="00134BEA"/>
    <w:rsid w:val="00134DAA"/>
    <w:rsid w:val="00137E92"/>
    <w:rsid w:val="00140003"/>
    <w:rsid w:val="0014038C"/>
    <w:rsid w:val="00140983"/>
    <w:rsid w:val="00140992"/>
    <w:rsid w:val="00141031"/>
    <w:rsid w:val="00141665"/>
    <w:rsid w:val="00145F25"/>
    <w:rsid w:val="00152BBA"/>
    <w:rsid w:val="00153EE0"/>
    <w:rsid w:val="00156B02"/>
    <w:rsid w:val="00157A3D"/>
    <w:rsid w:val="00157AAF"/>
    <w:rsid w:val="00157EBA"/>
    <w:rsid w:val="00160418"/>
    <w:rsid w:val="0016299F"/>
    <w:rsid w:val="00163264"/>
    <w:rsid w:val="00165A52"/>
    <w:rsid w:val="00166221"/>
    <w:rsid w:val="00172526"/>
    <w:rsid w:val="00173D1E"/>
    <w:rsid w:val="00174086"/>
    <w:rsid w:val="001745DA"/>
    <w:rsid w:val="00174ACC"/>
    <w:rsid w:val="00176A74"/>
    <w:rsid w:val="0018025C"/>
    <w:rsid w:val="00181D07"/>
    <w:rsid w:val="001821E7"/>
    <w:rsid w:val="001831B3"/>
    <w:rsid w:val="00183AD4"/>
    <w:rsid w:val="001842C2"/>
    <w:rsid w:val="00184339"/>
    <w:rsid w:val="00185815"/>
    <w:rsid w:val="00191261"/>
    <w:rsid w:val="001924FD"/>
    <w:rsid w:val="001937AC"/>
    <w:rsid w:val="00193AF6"/>
    <w:rsid w:val="00193FF9"/>
    <w:rsid w:val="00194254"/>
    <w:rsid w:val="001956E5"/>
    <w:rsid w:val="00195C86"/>
    <w:rsid w:val="00197F22"/>
    <w:rsid w:val="001A1041"/>
    <w:rsid w:val="001A1977"/>
    <w:rsid w:val="001A4A6A"/>
    <w:rsid w:val="001A5A1E"/>
    <w:rsid w:val="001A5E3D"/>
    <w:rsid w:val="001A757F"/>
    <w:rsid w:val="001A77B9"/>
    <w:rsid w:val="001B174E"/>
    <w:rsid w:val="001B3C7A"/>
    <w:rsid w:val="001B3F59"/>
    <w:rsid w:val="001B48C9"/>
    <w:rsid w:val="001B4C34"/>
    <w:rsid w:val="001B6D90"/>
    <w:rsid w:val="001B7BDB"/>
    <w:rsid w:val="001C4661"/>
    <w:rsid w:val="001C4878"/>
    <w:rsid w:val="001C4FCC"/>
    <w:rsid w:val="001C7123"/>
    <w:rsid w:val="001D2F7F"/>
    <w:rsid w:val="001D5AAB"/>
    <w:rsid w:val="001E0FB9"/>
    <w:rsid w:val="001E1571"/>
    <w:rsid w:val="001E19A2"/>
    <w:rsid w:val="001E2D8E"/>
    <w:rsid w:val="001E3C39"/>
    <w:rsid w:val="001E400F"/>
    <w:rsid w:val="001E4275"/>
    <w:rsid w:val="001E4B04"/>
    <w:rsid w:val="001E78D1"/>
    <w:rsid w:val="001F0014"/>
    <w:rsid w:val="001F2817"/>
    <w:rsid w:val="001F32C2"/>
    <w:rsid w:val="001F4653"/>
    <w:rsid w:val="001F4EF8"/>
    <w:rsid w:val="001F4F39"/>
    <w:rsid w:val="001F5289"/>
    <w:rsid w:val="001F5B58"/>
    <w:rsid w:val="001F7878"/>
    <w:rsid w:val="001F7C21"/>
    <w:rsid w:val="00200504"/>
    <w:rsid w:val="0020193C"/>
    <w:rsid w:val="00201E7D"/>
    <w:rsid w:val="00202D44"/>
    <w:rsid w:val="002057A2"/>
    <w:rsid w:val="00206653"/>
    <w:rsid w:val="00206804"/>
    <w:rsid w:val="00206F71"/>
    <w:rsid w:val="00207D6C"/>
    <w:rsid w:val="00210B31"/>
    <w:rsid w:val="00214291"/>
    <w:rsid w:val="002149A4"/>
    <w:rsid w:val="00214E2A"/>
    <w:rsid w:val="00216CFA"/>
    <w:rsid w:val="002218C5"/>
    <w:rsid w:val="002221C8"/>
    <w:rsid w:val="00222C7B"/>
    <w:rsid w:val="00226709"/>
    <w:rsid w:val="00226B86"/>
    <w:rsid w:val="00227BD6"/>
    <w:rsid w:val="00227C6B"/>
    <w:rsid w:val="002326EE"/>
    <w:rsid w:val="00232DA1"/>
    <w:rsid w:val="00233E9A"/>
    <w:rsid w:val="002345A4"/>
    <w:rsid w:val="00236EF8"/>
    <w:rsid w:val="0024031E"/>
    <w:rsid w:val="0024234B"/>
    <w:rsid w:val="002436BB"/>
    <w:rsid w:val="00243A2A"/>
    <w:rsid w:val="00244939"/>
    <w:rsid w:val="00245926"/>
    <w:rsid w:val="002465B6"/>
    <w:rsid w:val="00247341"/>
    <w:rsid w:val="002475C0"/>
    <w:rsid w:val="00250DBB"/>
    <w:rsid w:val="00250F2C"/>
    <w:rsid w:val="00251A86"/>
    <w:rsid w:val="002522C7"/>
    <w:rsid w:val="002524C5"/>
    <w:rsid w:val="002526C2"/>
    <w:rsid w:val="00253BD4"/>
    <w:rsid w:val="0025466E"/>
    <w:rsid w:val="00260966"/>
    <w:rsid w:val="0026101E"/>
    <w:rsid w:val="00264923"/>
    <w:rsid w:val="00265F48"/>
    <w:rsid w:val="0026668A"/>
    <w:rsid w:val="00270A90"/>
    <w:rsid w:val="002712DA"/>
    <w:rsid w:val="00273A66"/>
    <w:rsid w:val="00273A93"/>
    <w:rsid w:val="00275026"/>
    <w:rsid w:val="00275976"/>
    <w:rsid w:val="002811CC"/>
    <w:rsid w:val="00282CDB"/>
    <w:rsid w:val="00285992"/>
    <w:rsid w:val="00292105"/>
    <w:rsid w:val="0029216F"/>
    <w:rsid w:val="00292843"/>
    <w:rsid w:val="00293AFB"/>
    <w:rsid w:val="00295DB0"/>
    <w:rsid w:val="00296CBB"/>
    <w:rsid w:val="00296F6B"/>
    <w:rsid w:val="002A42FE"/>
    <w:rsid w:val="002A5211"/>
    <w:rsid w:val="002A74A1"/>
    <w:rsid w:val="002A7D89"/>
    <w:rsid w:val="002B14B7"/>
    <w:rsid w:val="002B1E55"/>
    <w:rsid w:val="002B2C07"/>
    <w:rsid w:val="002B471D"/>
    <w:rsid w:val="002B7433"/>
    <w:rsid w:val="002C0002"/>
    <w:rsid w:val="002C0B22"/>
    <w:rsid w:val="002C104B"/>
    <w:rsid w:val="002C26E9"/>
    <w:rsid w:val="002C33A5"/>
    <w:rsid w:val="002C3FEE"/>
    <w:rsid w:val="002C4125"/>
    <w:rsid w:val="002C70CE"/>
    <w:rsid w:val="002C7130"/>
    <w:rsid w:val="002C794F"/>
    <w:rsid w:val="002D01C0"/>
    <w:rsid w:val="002D0E9A"/>
    <w:rsid w:val="002D0F6C"/>
    <w:rsid w:val="002D1660"/>
    <w:rsid w:val="002D1EAC"/>
    <w:rsid w:val="002D2E0B"/>
    <w:rsid w:val="002D2FFB"/>
    <w:rsid w:val="002D30A9"/>
    <w:rsid w:val="002D45E2"/>
    <w:rsid w:val="002D627E"/>
    <w:rsid w:val="002D6362"/>
    <w:rsid w:val="002D7399"/>
    <w:rsid w:val="002D7E23"/>
    <w:rsid w:val="002E1867"/>
    <w:rsid w:val="002E359A"/>
    <w:rsid w:val="002E41C2"/>
    <w:rsid w:val="002E472C"/>
    <w:rsid w:val="002F1821"/>
    <w:rsid w:val="002F5EAA"/>
    <w:rsid w:val="002F626E"/>
    <w:rsid w:val="002F670B"/>
    <w:rsid w:val="003003A7"/>
    <w:rsid w:val="00304D83"/>
    <w:rsid w:val="00305BBC"/>
    <w:rsid w:val="00306FDD"/>
    <w:rsid w:val="00307A25"/>
    <w:rsid w:val="00307EBC"/>
    <w:rsid w:val="003108F2"/>
    <w:rsid w:val="00313A7C"/>
    <w:rsid w:val="00313FDF"/>
    <w:rsid w:val="0031488A"/>
    <w:rsid w:val="00320B03"/>
    <w:rsid w:val="00321578"/>
    <w:rsid w:val="003218E3"/>
    <w:rsid w:val="003218F7"/>
    <w:rsid w:val="00321EFC"/>
    <w:rsid w:val="003220B7"/>
    <w:rsid w:val="00322B13"/>
    <w:rsid w:val="0032356A"/>
    <w:rsid w:val="003248C1"/>
    <w:rsid w:val="00324F3D"/>
    <w:rsid w:val="00325DE0"/>
    <w:rsid w:val="00326762"/>
    <w:rsid w:val="00326FE2"/>
    <w:rsid w:val="00327235"/>
    <w:rsid w:val="00327887"/>
    <w:rsid w:val="00331084"/>
    <w:rsid w:val="00331DFE"/>
    <w:rsid w:val="00337842"/>
    <w:rsid w:val="00337ECB"/>
    <w:rsid w:val="0034159D"/>
    <w:rsid w:val="00342DE2"/>
    <w:rsid w:val="0034350B"/>
    <w:rsid w:val="00343A5A"/>
    <w:rsid w:val="00344150"/>
    <w:rsid w:val="00344E68"/>
    <w:rsid w:val="003450A6"/>
    <w:rsid w:val="0034552C"/>
    <w:rsid w:val="0034652F"/>
    <w:rsid w:val="003500E9"/>
    <w:rsid w:val="00351F54"/>
    <w:rsid w:val="003530E1"/>
    <w:rsid w:val="003531F9"/>
    <w:rsid w:val="003548D2"/>
    <w:rsid w:val="00354CD4"/>
    <w:rsid w:val="00355DE3"/>
    <w:rsid w:val="00357437"/>
    <w:rsid w:val="00357734"/>
    <w:rsid w:val="00357DED"/>
    <w:rsid w:val="0036030D"/>
    <w:rsid w:val="00361D31"/>
    <w:rsid w:val="00362F85"/>
    <w:rsid w:val="003645F7"/>
    <w:rsid w:val="00364E1F"/>
    <w:rsid w:val="00371351"/>
    <w:rsid w:val="00371AC3"/>
    <w:rsid w:val="003722FC"/>
    <w:rsid w:val="00372736"/>
    <w:rsid w:val="00372B17"/>
    <w:rsid w:val="00372BCA"/>
    <w:rsid w:val="00372C08"/>
    <w:rsid w:val="00374400"/>
    <w:rsid w:val="00375EA3"/>
    <w:rsid w:val="003802FA"/>
    <w:rsid w:val="00382D06"/>
    <w:rsid w:val="0038459F"/>
    <w:rsid w:val="003845B7"/>
    <w:rsid w:val="00390D82"/>
    <w:rsid w:val="003934E8"/>
    <w:rsid w:val="003944E9"/>
    <w:rsid w:val="0039496A"/>
    <w:rsid w:val="00396367"/>
    <w:rsid w:val="003A06B1"/>
    <w:rsid w:val="003A4002"/>
    <w:rsid w:val="003A6665"/>
    <w:rsid w:val="003B0519"/>
    <w:rsid w:val="003B05AB"/>
    <w:rsid w:val="003B069C"/>
    <w:rsid w:val="003B091B"/>
    <w:rsid w:val="003B175F"/>
    <w:rsid w:val="003B2896"/>
    <w:rsid w:val="003B2E2B"/>
    <w:rsid w:val="003B3510"/>
    <w:rsid w:val="003B3B79"/>
    <w:rsid w:val="003B438E"/>
    <w:rsid w:val="003B5EBD"/>
    <w:rsid w:val="003B680C"/>
    <w:rsid w:val="003B702E"/>
    <w:rsid w:val="003B7056"/>
    <w:rsid w:val="003B7296"/>
    <w:rsid w:val="003B7EF1"/>
    <w:rsid w:val="003C14C0"/>
    <w:rsid w:val="003C14C2"/>
    <w:rsid w:val="003C1617"/>
    <w:rsid w:val="003C1984"/>
    <w:rsid w:val="003C5D33"/>
    <w:rsid w:val="003C68E0"/>
    <w:rsid w:val="003C76AF"/>
    <w:rsid w:val="003D01EF"/>
    <w:rsid w:val="003D0FAC"/>
    <w:rsid w:val="003D2490"/>
    <w:rsid w:val="003D3000"/>
    <w:rsid w:val="003D3104"/>
    <w:rsid w:val="003D430A"/>
    <w:rsid w:val="003D567D"/>
    <w:rsid w:val="003E06DA"/>
    <w:rsid w:val="003E16FB"/>
    <w:rsid w:val="003E1DAB"/>
    <w:rsid w:val="003E4B4C"/>
    <w:rsid w:val="003E5736"/>
    <w:rsid w:val="003E7266"/>
    <w:rsid w:val="003F0CCE"/>
    <w:rsid w:val="003F125D"/>
    <w:rsid w:val="003F2083"/>
    <w:rsid w:val="003F4535"/>
    <w:rsid w:val="003F487E"/>
    <w:rsid w:val="003F4977"/>
    <w:rsid w:val="003F5BB8"/>
    <w:rsid w:val="003F7A6A"/>
    <w:rsid w:val="0040180F"/>
    <w:rsid w:val="00403276"/>
    <w:rsid w:val="004059A3"/>
    <w:rsid w:val="004072EA"/>
    <w:rsid w:val="00407302"/>
    <w:rsid w:val="004121C8"/>
    <w:rsid w:val="00412653"/>
    <w:rsid w:val="00412BE4"/>
    <w:rsid w:val="004135E1"/>
    <w:rsid w:val="00415B39"/>
    <w:rsid w:val="00416710"/>
    <w:rsid w:val="0042111E"/>
    <w:rsid w:val="00423049"/>
    <w:rsid w:val="004244AB"/>
    <w:rsid w:val="00427F11"/>
    <w:rsid w:val="004333A9"/>
    <w:rsid w:val="00433898"/>
    <w:rsid w:val="00434E87"/>
    <w:rsid w:val="00435EDE"/>
    <w:rsid w:val="0043688B"/>
    <w:rsid w:val="00437AEC"/>
    <w:rsid w:val="0044117D"/>
    <w:rsid w:val="00443B4C"/>
    <w:rsid w:val="004440F9"/>
    <w:rsid w:val="0044497E"/>
    <w:rsid w:val="004457A4"/>
    <w:rsid w:val="00452E82"/>
    <w:rsid w:val="00453675"/>
    <w:rsid w:val="004558BC"/>
    <w:rsid w:val="004563E4"/>
    <w:rsid w:val="00456766"/>
    <w:rsid w:val="00460294"/>
    <w:rsid w:val="0046044B"/>
    <w:rsid w:val="004622D5"/>
    <w:rsid w:val="004645A9"/>
    <w:rsid w:val="004650FC"/>
    <w:rsid w:val="004655C1"/>
    <w:rsid w:val="00466267"/>
    <w:rsid w:val="00472478"/>
    <w:rsid w:val="00474A54"/>
    <w:rsid w:val="0048131D"/>
    <w:rsid w:val="00481440"/>
    <w:rsid w:val="00481472"/>
    <w:rsid w:val="00482283"/>
    <w:rsid w:val="00483B53"/>
    <w:rsid w:val="00483D7A"/>
    <w:rsid w:val="00485319"/>
    <w:rsid w:val="00486A17"/>
    <w:rsid w:val="00487BB7"/>
    <w:rsid w:val="0049220F"/>
    <w:rsid w:val="00497693"/>
    <w:rsid w:val="004A0DE2"/>
    <w:rsid w:val="004A0DEC"/>
    <w:rsid w:val="004A1305"/>
    <w:rsid w:val="004A5195"/>
    <w:rsid w:val="004A7081"/>
    <w:rsid w:val="004A7086"/>
    <w:rsid w:val="004A7395"/>
    <w:rsid w:val="004A74AE"/>
    <w:rsid w:val="004B1615"/>
    <w:rsid w:val="004B30BD"/>
    <w:rsid w:val="004B3748"/>
    <w:rsid w:val="004B43D8"/>
    <w:rsid w:val="004B5907"/>
    <w:rsid w:val="004B6B9B"/>
    <w:rsid w:val="004B71AD"/>
    <w:rsid w:val="004C1612"/>
    <w:rsid w:val="004C1A71"/>
    <w:rsid w:val="004C3F0B"/>
    <w:rsid w:val="004C535A"/>
    <w:rsid w:val="004C77F8"/>
    <w:rsid w:val="004D3D8F"/>
    <w:rsid w:val="004D449B"/>
    <w:rsid w:val="004D4EEB"/>
    <w:rsid w:val="004D5CDC"/>
    <w:rsid w:val="004D600C"/>
    <w:rsid w:val="004D7560"/>
    <w:rsid w:val="004E1E54"/>
    <w:rsid w:val="004E2361"/>
    <w:rsid w:val="004E37ED"/>
    <w:rsid w:val="004E3847"/>
    <w:rsid w:val="004E5BA4"/>
    <w:rsid w:val="004E6879"/>
    <w:rsid w:val="004E7B1F"/>
    <w:rsid w:val="004F1BE0"/>
    <w:rsid w:val="004F2CCE"/>
    <w:rsid w:val="004F2FB5"/>
    <w:rsid w:val="004F2FDD"/>
    <w:rsid w:val="004F498A"/>
    <w:rsid w:val="004F5D5C"/>
    <w:rsid w:val="004F6D64"/>
    <w:rsid w:val="004F6F10"/>
    <w:rsid w:val="004F7F6F"/>
    <w:rsid w:val="00501A7A"/>
    <w:rsid w:val="00505B79"/>
    <w:rsid w:val="005115F7"/>
    <w:rsid w:val="00511D81"/>
    <w:rsid w:val="00513A53"/>
    <w:rsid w:val="00516241"/>
    <w:rsid w:val="005169D3"/>
    <w:rsid w:val="00520C97"/>
    <w:rsid w:val="005224A5"/>
    <w:rsid w:val="00523608"/>
    <w:rsid w:val="00524DFB"/>
    <w:rsid w:val="00524F79"/>
    <w:rsid w:val="00530E44"/>
    <w:rsid w:val="00533118"/>
    <w:rsid w:val="005353B4"/>
    <w:rsid w:val="00535444"/>
    <w:rsid w:val="00535777"/>
    <w:rsid w:val="00535CE4"/>
    <w:rsid w:val="00535D68"/>
    <w:rsid w:val="00535D77"/>
    <w:rsid w:val="0054051A"/>
    <w:rsid w:val="005423BB"/>
    <w:rsid w:val="005428B8"/>
    <w:rsid w:val="00542B9F"/>
    <w:rsid w:val="005441B4"/>
    <w:rsid w:val="00546CAB"/>
    <w:rsid w:val="00553412"/>
    <w:rsid w:val="0055374F"/>
    <w:rsid w:val="005547C0"/>
    <w:rsid w:val="005567F2"/>
    <w:rsid w:val="00556F20"/>
    <w:rsid w:val="00562C1A"/>
    <w:rsid w:val="00562FE9"/>
    <w:rsid w:val="00563DC8"/>
    <w:rsid w:val="00573482"/>
    <w:rsid w:val="00577AC2"/>
    <w:rsid w:val="005803C1"/>
    <w:rsid w:val="005808FE"/>
    <w:rsid w:val="00583984"/>
    <w:rsid w:val="0058581D"/>
    <w:rsid w:val="0058621C"/>
    <w:rsid w:val="0058767F"/>
    <w:rsid w:val="00587B99"/>
    <w:rsid w:val="0059098E"/>
    <w:rsid w:val="005930FF"/>
    <w:rsid w:val="00593EB9"/>
    <w:rsid w:val="0059449B"/>
    <w:rsid w:val="005949C9"/>
    <w:rsid w:val="0059526A"/>
    <w:rsid w:val="00595973"/>
    <w:rsid w:val="0059619E"/>
    <w:rsid w:val="0059633B"/>
    <w:rsid w:val="00596434"/>
    <w:rsid w:val="00596464"/>
    <w:rsid w:val="00596467"/>
    <w:rsid w:val="00597D71"/>
    <w:rsid w:val="005A6660"/>
    <w:rsid w:val="005B172A"/>
    <w:rsid w:val="005B20B5"/>
    <w:rsid w:val="005B2291"/>
    <w:rsid w:val="005B2AE2"/>
    <w:rsid w:val="005B3D00"/>
    <w:rsid w:val="005C0058"/>
    <w:rsid w:val="005C0195"/>
    <w:rsid w:val="005C03DC"/>
    <w:rsid w:val="005C12B0"/>
    <w:rsid w:val="005C20C9"/>
    <w:rsid w:val="005C2E64"/>
    <w:rsid w:val="005C46E4"/>
    <w:rsid w:val="005C5D6B"/>
    <w:rsid w:val="005C5F15"/>
    <w:rsid w:val="005C79DE"/>
    <w:rsid w:val="005D2283"/>
    <w:rsid w:val="005D281F"/>
    <w:rsid w:val="005D5F9A"/>
    <w:rsid w:val="005D6CCB"/>
    <w:rsid w:val="005D7027"/>
    <w:rsid w:val="005D7293"/>
    <w:rsid w:val="005E0434"/>
    <w:rsid w:val="005E2C36"/>
    <w:rsid w:val="005E2F97"/>
    <w:rsid w:val="005E3D7E"/>
    <w:rsid w:val="005E4064"/>
    <w:rsid w:val="005E5D3F"/>
    <w:rsid w:val="005F0186"/>
    <w:rsid w:val="005F089D"/>
    <w:rsid w:val="005F0D23"/>
    <w:rsid w:val="005F11E1"/>
    <w:rsid w:val="005F2663"/>
    <w:rsid w:val="005F30D7"/>
    <w:rsid w:val="005F342C"/>
    <w:rsid w:val="005F67B9"/>
    <w:rsid w:val="005F6E7E"/>
    <w:rsid w:val="005F7A89"/>
    <w:rsid w:val="0060150C"/>
    <w:rsid w:val="00601B60"/>
    <w:rsid w:val="00603272"/>
    <w:rsid w:val="0060405D"/>
    <w:rsid w:val="00604439"/>
    <w:rsid w:val="00605434"/>
    <w:rsid w:val="0060677F"/>
    <w:rsid w:val="00607634"/>
    <w:rsid w:val="00607D5A"/>
    <w:rsid w:val="00611AD1"/>
    <w:rsid w:val="00611E0F"/>
    <w:rsid w:val="00612C5B"/>
    <w:rsid w:val="00613F46"/>
    <w:rsid w:val="00614F6F"/>
    <w:rsid w:val="00616F8D"/>
    <w:rsid w:val="006227C9"/>
    <w:rsid w:val="00623B87"/>
    <w:rsid w:val="006257E0"/>
    <w:rsid w:val="00625F2D"/>
    <w:rsid w:val="006264D8"/>
    <w:rsid w:val="00631DA5"/>
    <w:rsid w:val="006329BF"/>
    <w:rsid w:val="0063346E"/>
    <w:rsid w:val="006339E2"/>
    <w:rsid w:val="00633BC0"/>
    <w:rsid w:val="00635AA9"/>
    <w:rsid w:val="0064115E"/>
    <w:rsid w:val="00641C07"/>
    <w:rsid w:val="00643C94"/>
    <w:rsid w:val="0064428E"/>
    <w:rsid w:val="00644300"/>
    <w:rsid w:val="00644527"/>
    <w:rsid w:val="006447F4"/>
    <w:rsid w:val="0064691B"/>
    <w:rsid w:val="006475A7"/>
    <w:rsid w:val="00647977"/>
    <w:rsid w:val="00650B21"/>
    <w:rsid w:val="0065326B"/>
    <w:rsid w:val="00654BEC"/>
    <w:rsid w:val="006579DF"/>
    <w:rsid w:val="00661476"/>
    <w:rsid w:val="00661E4A"/>
    <w:rsid w:val="00662C06"/>
    <w:rsid w:val="00663323"/>
    <w:rsid w:val="00666880"/>
    <w:rsid w:val="0066724E"/>
    <w:rsid w:val="00667726"/>
    <w:rsid w:val="00667C14"/>
    <w:rsid w:val="006700A5"/>
    <w:rsid w:val="00671A21"/>
    <w:rsid w:val="00674C9C"/>
    <w:rsid w:val="00674E78"/>
    <w:rsid w:val="00675153"/>
    <w:rsid w:val="00675CFF"/>
    <w:rsid w:val="00677A70"/>
    <w:rsid w:val="00680E84"/>
    <w:rsid w:val="00681AEE"/>
    <w:rsid w:val="00682E9E"/>
    <w:rsid w:val="006838A3"/>
    <w:rsid w:val="006841C3"/>
    <w:rsid w:val="0068661B"/>
    <w:rsid w:val="00686713"/>
    <w:rsid w:val="0068794B"/>
    <w:rsid w:val="00695145"/>
    <w:rsid w:val="006956BD"/>
    <w:rsid w:val="00695CE4"/>
    <w:rsid w:val="00695E5E"/>
    <w:rsid w:val="00695E74"/>
    <w:rsid w:val="00696EA8"/>
    <w:rsid w:val="006B0207"/>
    <w:rsid w:val="006B12CF"/>
    <w:rsid w:val="006B1B7E"/>
    <w:rsid w:val="006B3427"/>
    <w:rsid w:val="006B3E89"/>
    <w:rsid w:val="006B4115"/>
    <w:rsid w:val="006B4531"/>
    <w:rsid w:val="006B4D23"/>
    <w:rsid w:val="006B66AB"/>
    <w:rsid w:val="006B6EBD"/>
    <w:rsid w:val="006B7746"/>
    <w:rsid w:val="006C067F"/>
    <w:rsid w:val="006C20A0"/>
    <w:rsid w:val="006C3285"/>
    <w:rsid w:val="006C32B5"/>
    <w:rsid w:val="006C5DED"/>
    <w:rsid w:val="006C5E3E"/>
    <w:rsid w:val="006C7F9A"/>
    <w:rsid w:val="006D0815"/>
    <w:rsid w:val="006D1849"/>
    <w:rsid w:val="006D1A92"/>
    <w:rsid w:val="006D2BA0"/>
    <w:rsid w:val="006D304B"/>
    <w:rsid w:val="006D3218"/>
    <w:rsid w:val="006D4697"/>
    <w:rsid w:val="006D4F36"/>
    <w:rsid w:val="006D547B"/>
    <w:rsid w:val="006E00F8"/>
    <w:rsid w:val="006E29DB"/>
    <w:rsid w:val="006E4970"/>
    <w:rsid w:val="006E5EC9"/>
    <w:rsid w:val="006E640E"/>
    <w:rsid w:val="006E6E27"/>
    <w:rsid w:val="006E7344"/>
    <w:rsid w:val="006E7E5C"/>
    <w:rsid w:val="006F1719"/>
    <w:rsid w:val="006F3AC9"/>
    <w:rsid w:val="006F423B"/>
    <w:rsid w:val="006F4622"/>
    <w:rsid w:val="006F48BC"/>
    <w:rsid w:val="006F4E7E"/>
    <w:rsid w:val="006F522E"/>
    <w:rsid w:val="006F5EEA"/>
    <w:rsid w:val="006F619F"/>
    <w:rsid w:val="006F67E0"/>
    <w:rsid w:val="006F7CE7"/>
    <w:rsid w:val="00702BF2"/>
    <w:rsid w:val="00705ADA"/>
    <w:rsid w:val="00706608"/>
    <w:rsid w:val="00706650"/>
    <w:rsid w:val="007070DC"/>
    <w:rsid w:val="00707E20"/>
    <w:rsid w:val="0071100F"/>
    <w:rsid w:val="00714C87"/>
    <w:rsid w:val="00717AC0"/>
    <w:rsid w:val="00717D92"/>
    <w:rsid w:val="00720061"/>
    <w:rsid w:val="00721EAD"/>
    <w:rsid w:val="00722383"/>
    <w:rsid w:val="007223FE"/>
    <w:rsid w:val="00722EC8"/>
    <w:rsid w:val="00723007"/>
    <w:rsid w:val="007230E7"/>
    <w:rsid w:val="00724C3F"/>
    <w:rsid w:val="007250FA"/>
    <w:rsid w:val="00725661"/>
    <w:rsid w:val="007277FB"/>
    <w:rsid w:val="007305A4"/>
    <w:rsid w:val="007307A0"/>
    <w:rsid w:val="00731687"/>
    <w:rsid w:val="00731E06"/>
    <w:rsid w:val="0073396D"/>
    <w:rsid w:val="00733CEF"/>
    <w:rsid w:val="007340DF"/>
    <w:rsid w:val="007346F4"/>
    <w:rsid w:val="00734AF4"/>
    <w:rsid w:val="00735495"/>
    <w:rsid w:val="007400FB"/>
    <w:rsid w:val="00741DA2"/>
    <w:rsid w:val="007429FC"/>
    <w:rsid w:val="0074460C"/>
    <w:rsid w:val="00745B8F"/>
    <w:rsid w:val="00751491"/>
    <w:rsid w:val="00751FD5"/>
    <w:rsid w:val="007570FE"/>
    <w:rsid w:val="00761440"/>
    <w:rsid w:val="00761EC7"/>
    <w:rsid w:val="00762A65"/>
    <w:rsid w:val="007638D7"/>
    <w:rsid w:val="00764E14"/>
    <w:rsid w:val="00765DBF"/>
    <w:rsid w:val="00766378"/>
    <w:rsid w:val="00771FED"/>
    <w:rsid w:val="00772C4E"/>
    <w:rsid w:val="0077313B"/>
    <w:rsid w:val="00773E88"/>
    <w:rsid w:val="0077694E"/>
    <w:rsid w:val="00776EF2"/>
    <w:rsid w:val="00777EA8"/>
    <w:rsid w:val="00781D4B"/>
    <w:rsid w:val="00782365"/>
    <w:rsid w:val="00782867"/>
    <w:rsid w:val="007836EA"/>
    <w:rsid w:val="00784E7A"/>
    <w:rsid w:val="00785DF9"/>
    <w:rsid w:val="00785F72"/>
    <w:rsid w:val="00786C6B"/>
    <w:rsid w:val="00790BD9"/>
    <w:rsid w:val="00794468"/>
    <w:rsid w:val="00794913"/>
    <w:rsid w:val="00794C1F"/>
    <w:rsid w:val="00795A91"/>
    <w:rsid w:val="00796DE4"/>
    <w:rsid w:val="00796FEA"/>
    <w:rsid w:val="00797445"/>
    <w:rsid w:val="007A0D2F"/>
    <w:rsid w:val="007A144B"/>
    <w:rsid w:val="007A39B4"/>
    <w:rsid w:val="007A4E28"/>
    <w:rsid w:val="007A5428"/>
    <w:rsid w:val="007A5CA5"/>
    <w:rsid w:val="007A7A56"/>
    <w:rsid w:val="007B0A66"/>
    <w:rsid w:val="007B230B"/>
    <w:rsid w:val="007B2CA8"/>
    <w:rsid w:val="007B33E7"/>
    <w:rsid w:val="007B3799"/>
    <w:rsid w:val="007B519A"/>
    <w:rsid w:val="007B62A9"/>
    <w:rsid w:val="007C04D6"/>
    <w:rsid w:val="007C226A"/>
    <w:rsid w:val="007C430D"/>
    <w:rsid w:val="007C4EA3"/>
    <w:rsid w:val="007D17FB"/>
    <w:rsid w:val="007D2B47"/>
    <w:rsid w:val="007D4947"/>
    <w:rsid w:val="007D7C99"/>
    <w:rsid w:val="007E4110"/>
    <w:rsid w:val="007E514A"/>
    <w:rsid w:val="007E6125"/>
    <w:rsid w:val="007E69C7"/>
    <w:rsid w:val="007E6C25"/>
    <w:rsid w:val="007E777C"/>
    <w:rsid w:val="007F1661"/>
    <w:rsid w:val="007F200B"/>
    <w:rsid w:val="007F2F6C"/>
    <w:rsid w:val="007F41DE"/>
    <w:rsid w:val="007F58F4"/>
    <w:rsid w:val="0080045B"/>
    <w:rsid w:val="00800EE3"/>
    <w:rsid w:val="0080148D"/>
    <w:rsid w:val="00802E77"/>
    <w:rsid w:val="0080308B"/>
    <w:rsid w:val="00804D7C"/>
    <w:rsid w:val="008071D9"/>
    <w:rsid w:val="0081138B"/>
    <w:rsid w:val="00811435"/>
    <w:rsid w:val="008115E0"/>
    <w:rsid w:val="008128E2"/>
    <w:rsid w:val="00813A29"/>
    <w:rsid w:val="00814C8A"/>
    <w:rsid w:val="00817DE6"/>
    <w:rsid w:val="00820AE6"/>
    <w:rsid w:val="00822739"/>
    <w:rsid w:val="00823989"/>
    <w:rsid w:val="00823CC6"/>
    <w:rsid w:val="00823F94"/>
    <w:rsid w:val="008256CD"/>
    <w:rsid w:val="008264A2"/>
    <w:rsid w:val="00830695"/>
    <w:rsid w:val="00830DC7"/>
    <w:rsid w:val="00831330"/>
    <w:rsid w:val="008317ED"/>
    <w:rsid w:val="008319CA"/>
    <w:rsid w:val="00833CF7"/>
    <w:rsid w:val="008356D0"/>
    <w:rsid w:val="00840876"/>
    <w:rsid w:val="0084183D"/>
    <w:rsid w:val="00841B1B"/>
    <w:rsid w:val="00842049"/>
    <w:rsid w:val="008420E9"/>
    <w:rsid w:val="008448DA"/>
    <w:rsid w:val="008504DE"/>
    <w:rsid w:val="00852771"/>
    <w:rsid w:val="008538CC"/>
    <w:rsid w:val="00853D8D"/>
    <w:rsid w:val="00856052"/>
    <w:rsid w:val="0085682F"/>
    <w:rsid w:val="008605EB"/>
    <w:rsid w:val="00861DE1"/>
    <w:rsid w:val="008621D4"/>
    <w:rsid w:val="00864C95"/>
    <w:rsid w:val="00864EFC"/>
    <w:rsid w:val="00865532"/>
    <w:rsid w:val="008700A3"/>
    <w:rsid w:val="00871DF2"/>
    <w:rsid w:val="008720C1"/>
    <w:rsid w:val="00872956"/>
    <w:rsid w:val="0087447F"/>
    <w:rsid w:val="008753C5"/>
    <w:rsid w:val="008757E5"/>
    <w:rsid w:val="00875B4E"/>
    <w:rsid w:val="008770FA"/>
    <w:rsid w:val="00882D2E"/>
    <w:rsid w:val="00885EF8"/>
    <w:rsid w:val="0088613A"/>
    <w:rsid w:val="008877A0"/>
    <w:rsid w:val="008902B8"/>
    <w:rsid w:val="00890361"/>
    <w:rsid w:val="00892074"/>
    <w:rsid w:val="008925AD"/>
    <w:rsid w:val="008946D3"/>
    <w:rsid w:val="0089660A"/>
    <w:rsid w:val="008976BD"/>
    <w:rsid w:val="00897CA3"/>
    <w:rsid w:val="008A1006"/>
    <w:rsid w:val="008A1C13"/>
    <w:rsid w:val="008A27E8"/>
    <w:rsid w:val="008A2B62"/>
    <w:rsid w:val="008A2C0E"/>
    <w:rsid w:val="008A3C3C"/>
    <w:rsid w:val="008A3C7D"/>
    <w:rsid w:val="008A4CFB"/>
    <w:rsid w:val="008A54C8"/>
    <w:rsid w:val="008A65CC"/>
    <w:rsid w:val="008A752E"/>
    <w:rsid w:val="008C004C"/>
    <w:rsid w:val="008C06FA"/>
    <w:rsid w:val="008C160C"/>
    <w:rsid w:val="008C6771"/>
    <w:rsid w:val="008C6D82"/>
    <w:rsid w:val="008D09E9"/>
    <w:rsid w:val="008D0F99"/>
    <w:rsid w:val="008D1536"/>
    <w:rsid w:val="008D1A29"/>
    <w:rsid w:val="008D5427"/>
    <w:rsid w:val="008D77A9"/>
    <w:rsid w:val="008E392E"/>
    <w:rsid w:val="008E5662"/>
    <w:rsid w:val="008E5D9A"/>
    <w:rsid w:val="008E5F3E"/>
    <w:rsid w:val="008E72E2"/>
    <w:rsid w:val="008E76B6"/>
    <w:rsid w:val="008F0B27"/>
    <w:rsid w:val="008F4F66"/>
    <w:rsid w:val="008F6EFF"/>
    <w:rsid w:val="009011C7"/>
    <w:rsid w:val="00904ABF"/>
    <w:rsid w:val="00905493"/>
    <w:rsid w:val="00905D08"/>
    <w:rsid w:val="0090749C"/>
    <w:rsid w:val="00910C45"/>
    <w:rsid w:val="009113AF"/>
    <w:rsid w:val="00912072"/>
    <w:rsid w:val="00912BC1"/>
    <w:rsid w:val="009142F4"/>
    <w:rsid w:val="00915638"/>
    <w:rsid w:val="00915A6B"/>
    <w:rsid w:val="00916DDA"/>
    <w:rsid w:val="00917FB3"/>
    <w:rsid w:val="0092141D"/>
    <w:rsid w:val="0092184E"/>
    <w:rsid w:val="00923C46"/>
    <w:rsid w:val="00923E22"/>
    <w:rsid w:val="0092469B"/>
    <w:rsid w:val="00924D1D"/>
    <w:rsid w:val="00925DDA"/>
    <w:rsid w:val="0093201C"/>
    <w:rsid w:val="00932515"/>
    <w:rsid w:val="00933C47"/>
    <w:rsid w:val="0093456C"/>
    <w:rsid w:val="0093604F"/>
    <w:rsid w:val="00936662"/>
    <w:rsid w:val="009379D1"/>
    <w:rsid w:val="00937B9A"/>
    <w:rsid w:val="00940486"/>
    <w:rsid w:val="009420B1"/>
    <w:rsid w:val="0094435E"/>
    <w:rsid w:val="00944C3E"/>
    <w:rsid w:val="00951FFC"/>
    <w:rsid w:val="009537A3"/>
    <w:rsid w:val="00954DF7"/>
    <w:rsid w:val="00955016"/>
    <w:rsid w:val="00955549"/>
    <w:rsid w:val="00955E90"/>
    <w:rsid w:val="00957433"/>
    <w:rsid w:val="0095758A"/>
    <w:rsid w:val="009577AF"/>
    <w:rsid w:val="009579D9"/>
    <w:rsid w:val="00960067"/>
    <w:rsid w:val="009631DB"/>
    <w:rsid w:val="00963BEF"/>
    <w:rsid w:val="00966322"/>
    <w:rsid w:val="0097183C"/>
    <w:rsid w:val="009726C1"/>
    <w:rsid w:val="00972DC3"/>
    <w:rsid w:val="0097539F"/>
    <w:rsid w:val="00975ABA"/>
    <w:rsid w:val="00976D76"/>
    <w:rsid w:val="00977B74"/>
    <w:rsid w:val="00977E5C"/>
    <w:rsid w:val="00980020"/>
    <w:rsid w:val="00982007"/>
    <w:rsid w:val="0098225C"/>
    <w:rsid w:val="009823B0"/>
    <w:rsid w:val="00982B04"/>
    <w:rsid w:val="00986185"/>
    <w:rsid w:val="0098684E"/>
    <w:rsid w:val="00986BE6"/>
    <w:rsid w:val="00987436"/>
    <w:rsid w:val="0099276E"/>
    <w:rsid w:val="00993450"/>
    <w:rsid w:val="0099414E"/>
    <w:rsid w:val="00995EAB"/>
    <w:rsid w:val="00996437"/>
    <w:rsid w:val="0099676E"/>
    <w:rsid w:val="00997B00"/>
    <w:rsid w:val="009A0112"/>
    <w:rsid w:val="009A2DF4"/>
    <w:rsid w:val="009A3CF4"/>
    <w:rsid w:val="009A4631"/>
    <w:rsid w:val="009A4B11"/>
    <w:rsid w:val="009A56A9"/>
    <w:rsid w:val="009A57E6"/>
    <w:rsid w:val="009A5AB0"/>
    <w:rsid w:val="009A6603"/>
    <w:rsid w:val="009A7199"/>
    <w:rsid w:val="009A7BE2"/>
    <w:rsid w:val="009B0766"/>
    <w:rsid w:val="009B18E1"/>
    <w:rsid w:val="009B1D99"/>
    <w:rsid w:val="009B27AB"/>
    <w:rsid w:val="009B2989"/>
    <w:rsid w:val="009B2D52"/>
    <w:rsid w:val="009B2F06"/>
    <w:rsid w:val="009B40B4"/>
    <w:rsid w:val="009B785D"/>
    <w:rsid w:val="009B7870"/>
    <w:rsid w:val="009C00C7"/>
    <w:rsid w:val="009C3407"/>
    <w:rsid w:val="009C4651"/>
    <w:rsid w:val="009C62B1"/>
    <w:rsid w:val="009C62C1"/>
    <w:rsid w:val="009C685F"/>
    <w:rsid w:val="009C7878"/>
    <w:rsid w:val="009C7FF3"/>
    <w:rsid w:val="009D08DF"/>
    <w:rsid w:val="009D2219"/>
    <w:rsid w:val="009D3C81"/>
    <w:rsid w:val="009D46BB"/>
    <w:rsid w:val="009D54E5"/>
    <w:rsid w:val="009D6C01"/>
    <w:rsid w:val="009D7600"/>
    <w:rsid w:val="009E2799"/>
    <w:rsid w:val="009E356F"/>
    <w:rsid w:val="009E4C39"/>
    <w:rsid w:val="009E7D92"/>
    <w:rsid w:val="009F1398"/>
    <w:rsid w:val="009F2C8E"/>
    <w:rsid w:val="009F5467"/>
    <w:rsid w:val="009F5963"/>
    <w:rsid w:val="009F7604"/>
    <w:rsid w:val="009F786B"/>
    <w:rsid w:val="00A00218"/>
    <w:rsid w:val="00A025F9"/>
    <w:rsid w:val="00A03676"/>
    <w:rsid w:val="00A03D83"/>
    <w:rsid w:val="00A042A7"/>
    <w:rsid w:val="00A04A23"/>
    <w:rsid w:val="00A05C8E"/>
    <w:rsid w:val="00A077C5"/>
    <w:rsid w:val="00A07AB7"/>
    <w:rsid w:val="00A10025"/>
    <w:rsid w:val="00A1097E"/>
    <w:rsid w:val="00A11B34"/>
    <w:rsid w:val="00A209D8"/>
    <w:rsid w:val="00A21168"/>
    <w:rsid w:val="00A22A06"/>
    <w:rsid w:val="00A23EB3"/>
    <w:rsid w:val="00A23FD0"/>
    <w:rsid w:val="00A2541F"/>
    <w:rsid w:val="00A26ACB"/>
    <w:rsid w:val="00A26E9A"/>
    <w:rsid w:val="00A30BEB"/>
    <w:rsid w:val="00A328C9"/>
    <w:rsid w:val="00A3378B"/>
    <w:rsid w:val="00A33DEC"/>
    <w:rsid w:val="00A34220"/>
    <w:rsid w:val="00A34A9C"/>
    <w:rsid w:val="00A40E73"/>
    <w:rsid w:val="00A41875"/>
    <w:rsid w:val="00A436D1"/>
    <w:rsid w:val="00A447A8"/>
    <w:rsid w:val="00A461CD"/>
    <w:rsid w:val="00A46492"/>
    <w:rsid w:val="00A46883"/>
    <w:rsid w:val="00A4709D"/>
    <w:rsid w:val="00A514BA"/>
    <w:rsid w:val="00A51C39"/>
    <w:rsid w:val="00A521C6"/>
    <w:rsid w:val="00A534CB"/>
    <w:rsid w:val="00A54796"/>
    <w:rsid w:val="00A55385"/>
    <w:rsid w:val="00A6003C"/>
    <w:rsid w:val="00A6007B"/>
    <w:rsid w:val="00A606F5"/>
    <w:rsid w:val="00A60C2A"/>
    <w:rsid w:val="00A6196D"/>
    <w:rsid w:val="00A61A91"/>
    <w:rsid w:val="00A61D76"/>
    <w:rsid w:val="00A61FCC"/>
    <w:rsid w:val="00A63434"/>
    <w:rsid w:val="00A64478"/>
    <w:rsid w:val="00A64515"/>
    <w:rsid w:val="00A666EB"/>
    <w:rsid w:val="00A67830"/>
    <w:rsid w:val="00A70274"/>
    <w:rsid w:val="00A7066D"/>
    <w:rsid w:val="00A70804"/>
    <w:rsid w:val="00A74693"/>
    <w:rsid w:val="00A77879"/>
    <w:rsid w:val="00A77988"/>
    <w:rsid w:val="00A77A12"/>
    <w:rsid w:val="00A81666"/>
    <w:rsid w:val="00A85C51"/>
    <w:rsid w:val="00A9067E"/>
    <w:rsid w:val="00A9075E"/>
    <w:rsid w:val="00A9110B"/>
    <w:rsid w:val="00A91A1E"/>
    <w:rsid w:val="00A92472"/>
    <w:rsid w:val="00A96BEC"/>
    <w:rsid w:val="00A97362"/>
    <w:rsid w:val="00AA0342"/>
    <w:rsid w:val="00AA0ACC"/>
    <w:rsid w:val="00AA1725"/>
    <w:rsid w:val="00AA3CAB"/>
    <w:rsid w:val="00AA4505"/>
    <w:rsid w:val="00AA4DCD"/>
    <w:rsid w:val="00AA608E"/>
    <w:rsid w:val="00AB03E6"/>
    <w:rsid w:val="00AB0FF3"/>
    <w:rsid w:val="00AB18B1"/>
    <w:rsid w:val="00AB1A73"/>
    <w:rsid w:val="00AB328C"/>
    <w:rsid w:val="00AB3B8F"/>
    <w:rsid w:val="00AB559A"/>
    <w:rsid w:val="00AB594E"/>
    <w:rsid w:val="00AB6394"/>
    <w:rsid w:val="00AB63B4"/>
    <w:rsid w:val="00AC011B"/>
    <w:rsid w:val="00AC12A6"/>
    <w:rsid w:val="00AC2EC2"/>
    <w:rsid w:val="00AC7E80"/>
    <w:rsid w:val="00AD033F"/>
    <w:rsid w:val="00AD1819"/>
    <w:rsid w:val="00AD2474"/>
    <w:rsid w:val="00AD3072"/>
    <w:rsid w:val="00AD38DB"/>
    <w:rsid w:val="00AD4E22"/>
    <w:rsid w:val="00AE126D"/>
    <w:rsid w:val="00AE2EE2"/>
    <w:rsid w:val="00AE322D"/>
    <w:rsid w:val="00AE4934"/>
    <w:rsid w:val="00AE640E"/>
    <w:rsid w:val="00AE6FAB"/>
    <w:rsid w:val="00AF031C"/>
    <w:rsid w:val="00AF0B62"/>
    <w:rsid w:val="00AF1690"/>
    <w:rsid w:val="00AF24B2"/>
    <w:rsid w:val="00AF36FF"/>
    <w:rsid w:val="00AF7298"/>
    <w:rsid w:val="00AF7392"/>
    <w:rsid w:val="00AF75B9"/>
    <w:rsid w:val="00B003EA"/>
    <w:rsid w:val="00B00C18"/>
    <w:rsid w:val="00B02B00"/>
    <w:rsid w:val="00B03662"/>
    <w:rsid w:val="00B036B9"/>
    <w:rsid w:val="00B07A33"/>
    <w:rsid w:val="00B14996"/>
    <w:rsid w:val="00B1650C"/>
    <w:rsid w:val="00B204E5"/>
    <w:rsid w:val="00B20A94"/>
    <w:rsid w:val="00B23229"/>
    <w:rsid w:val="00B23E1A"/>
    <w:rsid w:val="00B23F10"/>
    <w:rsid w:val="00B314AD"/>
    <w:rsid w:val="00B33278"/>
    <w:rsid w:val="00B40758"/>
    <w:rsid w:val="00B40DB0"/>
    <w:rsid w:val="00B428C2"/>
    <w:rsid w:val="00B45C17"/>
    <w:rsid w:val="00B45DB8"/>
    <w:rsid w:val="00B45DD2"/>
    <w:rsid w:val="00B475E5"/>
    <w:rsid w:val="00B5126B"/>
    <w:rsid w:val="00B5142F"/>
    <w:rsid w:val="00B52F3A"/>
    <w:rsid w:val="00B53295"/>
    <w:rsid w:val="00B5476F"/>
    <w:rsid w:val="00B57885"/>
    <w:rsid w:val="00B6304F"/>
    <w:rsid w:val="00B63A57"/>
    <w:rsid w:val="00B641DC"/>
    <w:rsid w:val="00B6485A"/>
    <w:rsid w:val="00B64CFA"/>
    <w:rsid w:val="00B65D54"/>
    <w:rsid w:val="00B66131"/>
    <w:rsid w:val="00B7310E"/>
    <w:rsid w:val="00B743C7"/>
    <w:rsid w:val="00B77450"/>
    <w:rsid w:val="00B80687"/>
    <w:rsid w:val="00B847D1"/>
    <w:rsid w:val="00B8510C"/>
    <w:rsid w:val="00B86733"/>
    <w:rsid w:val="00B86C6C"/>
    <w:rsid w:val="00B87A16"/>
    <w:rsid w:val="00B87AB3"/>
    <w:rsid w:val="00B903BB"/>
    <w:rsid w:val="00B91711"/>
    <w:rsid w:val="00B94716"/>
    <w:rsid w:val="00B96F69"/>
    <w:rsid w:val="00BA1CFD"/>
    <w:rsid w:val="00BA2CD6"/>
    <w:rsid w:val="00BA4828"/>
    <w:rsid w:val="00BA5E3F"/>
    <w:rsid w:val="00BA7A2D"/>
    <w:rsid w:val="00BB1FB3"/>
    <w:rsid w:val="00BB3669"/>
    <w:rsid w:val="00BB45EA"/>
    <w:rsid w:val="00BC22B3"/>
    <w:rsid w:val="00BC2E6C"/>
    <w:rsid w:val="00BC3161"/>
    <w:rsid w:val="00BC4191"/>
    <w:rsid w:val="00BC4D5D"/>
    <w:rsid w:val="00BC7881"/>
    <w:rsid w:val="00BC7F29"/>
    <w:rsid w:val="00BD3E22"/>
    <w:rsid w:val="00BD4DA3"/>
    <w:rsid w:val="00BD573D"/>
    <w:rsid w:val="00BD5E47"/>
    <w:rsid w:val="00BD62EA"/>
    <w:rsid w:val="00BD741A"/>
    <w:rsid w:val="00BD75FE"/>
    <w:rsid w:val="00BE0EA8"/>
    <w:rsid w:val="00BE111D"/>
    <w:rsid w:val="00BE1B92"/>
    <w:rsid w:val="00BE2201"/>
    <w:rsid w:val="00BE2893"/>
    <w:rsid w:val="00BE2B92"/>
    <w:rsid w:val="00BE3188"/>
    <w:rsid w:val="00BE7AF9"/>
    <w:rsid w:val="00BF06C3"/>
    <w:rsid w:val="00BF0994"/>
    <w:rsid w:val="00BF4294"/>
    <w:rsid w:val="00BF433D"/>
    <w:rsid w:val="00BF598E"/>
    <w:rsid w:val="00BF5BBF"/>
    <w:rsid w:val="00BF702C"/>
    <w:rsid w:val="00C01074"/>
    <w:rsid w:val="00C0124E"/>
    <w:rsid w:val="00C01FE9"/>
    <w:rsid w:val="00C027B6"/>
    <w:rsid w:val="00C03128"/>
    <w:rsid w:val="00C03C1A"/>
    <w:rsid w:val="00C05783"/>
    <w:rsid w:val="00C0789C"/>
    <w:rsid w:val="00C1041D"/>
    <w:rsid w:val="00C1079B"/>
    <w:rsid w:val="00C1307B"/>
    <w:rsid w:val="00C15E25"/>
    <w:rsid w:val="00C178B6"/>
    <w:rsid w:val="00C2049E"/>
    <w:rsid w:val="00C224CC"/>
    <w:rsid w:val="00C22DAA"/>
    <w:rsid w:val="00C23C79"/>
    <w:rsid w:val="00C24744"/>
    <w:rsid w:val="00C24DE9"/>
    <w:rsid w:val="00C269DB"/>
    <w:rsid w:val="00C30348"/>
    <w:rsid w:val="00C327A0"/>
    <w:rsid w:val="00C36618"/>
    <w:rsid w:val="00C37576"/>
    <w:rsid w:val="00C46755"/>
    <w:rsid w:val="00C504AE"/>
    <w:rsid w:val="00C51AB7"/>
    <w:rsid w:val="00C51D7A"/>
    <w:rsid w:val="00C51F84"/>
    <w:rsid w:val="00C53319"/>
    <w:rsid w:val="00C54D1B"/>
    <w:rsid w:val="00C555E7"/>
    <w:rsid w:val="00C556AB"/>
    <w:rsid w:val="00C61304"/>
    <w:rsid w:val="00C623AD"/>
    <w:rsid w:val="00C626B3"/>
    <w:rsid w:val="00C640E0"/>
    <w:rsid w:val="00C65D4A"/>
    <w:rsid w:val="00C65EB7"/>
    <w:rsid w:val="00C66A1A"/>
    <w:rsid w:val="00C672BB"/>
    <w:rsid w:val="00C6794A"/>
    <w:rsid w:val="00C700FE"/>
    <w:rsid w:val="00C709E2"/>
    <w:rsid w:val="00C70A9F"/>
    <w:rsid w:val="00C70AD2"/>
    <w:rsid w:val="00C712D2"/>
    <w:rsid w:val="00C71E00"/>
    <w:rsid w:val="00C72F71"/>
    <w:rsid w:val="00C733D3"/>
    <w:rsid w:val="00C75849"/>
    <w:rsid w:val="00C75EAB"/>
    <w:rsid w:val="00C76415"/>
    <w:rsid w:val="00C77B3D"/>
    <w:rsid w:val="00C77DDA"/>
    <w:rsid w:val="00C77F6D"/>
    <w:rsid w:val="00C8079A"/>
    <w:rsid w:val="00C823BA"/>
    <w:rsid w:val="00C841B1"/>
    <w:rsid w:val="00C847BC"/>
    <w:rsid w:val="00C854F9"/>
    <w:rsid w:val="00C878F8"/>
    <w:rsid w:val="00C90616"/>
    <w:rsid w:val="00C92CF1"/>
    <w:rsid w:val="00C933B2"/>
    <w:rsid w:val="00CA0E60"/>
    <w:rsid w:val="00CA202C"/>
    <w:rsid w:val="00CA24FC"/>
    <w:rsid w:val="00CA582B"/>
    <w:rsid w:val="00CB25C7"/>
    <w:rsid w:val="00CB31A2"/>
    <w:rsid w:val="00CB3F57"/>
    <w:rsid w:val="00CB456B"/>
    <w:rsid w:val="00CB593A"/>
    <w:rsid w:val="00CB7DA3"/>
    <w:rsid w:val="00CC08F9"/>
    <w:rsid w:val="00CC0D80"/>
    <w:rsid w:val="00CC2A20"/>
    <w:rsid w:val="00CC2AE9"/>
    <w:rsid w:val="00CC2D21"/>
    <w:rsid w:val="00CC444D"/>
    <w:rsid w:val="00CC7A06"/>
    <w:rsid w:val="00CC7F52"/>
    <w:rsid w:val="00CD2F53"/>
    <w:rsid w:val="00CD37A3"/>
    <w:rsid w:val="00CD5A55"/>
    <w:rsid w:val="00CD64F4"/>
    <w:rsid w:val="00CD7740"/>
    <w:rsid w:val="00CE02E0"/>
    <w:rsid w:val="00CE13EF"/>
    <w:rsid w:val="00CE3178"/>
    <w:rsid w:val="00CE4888"/>
    <w:rsid w:val="00CE7117"/>
    <w:rsid w:val="00CF237F"/>
    <w:rsid w:val="00CF35D9"/>
    <w:rsid w:val="00CF52B8"/>
    <w:rsid w:val="00CF5AFC"/>
    <w:rsid w:val="00CF5D4B"/>
    <w:rsid w:val="00CF6150"/>
    <w:rsid w:val="00CF7747"/>
    <w:rsid w:val="00CF7855"/>
    <w:rsid w:val="00D00B59"/>
    <w:rsid w:val="00D00DFD"/>
    <w:rsid w:val="00D03141"/>
    <w:rsid w:val="00D031EE"/>
    <w:rsid w:val="00D04490"/>
    <w:rsid w:val="00D057C5"/>
    <w:rsid w:val="00D05B1E"/>
    <w:rsid w:val="00D10010"/>
    <w:rsid w:val="00D10B92"/>
    <w:rsid w:val="00D16500"/>
    <w:rsid w:val="00D16D7A"/>
    <w:rsid w:val="00D16F30"/>
    <w:rsid w:val="00D17073"/>
    <w:rsid w:val="00D2092F"/>
    <w:rsid w:val="00D21A74"/>
    <w:rsid w:val="00D2337D"/>
    <w:rsid w:val="00D23677"/>
    <w:rsid w:val="00D259CD"/>
    <w:rsid w:val="00D26662"/>
    <w:rsid w:val="00D27F26"/>
    <w:rsid w:val="00D30B13"/>
    <w:rsid w:val="00D31BE9"/>
    <w:rsid w:val="00D35086"/>
    <w:rsid w:val="00D367D4"/>
    <w:rsid w:val="00D37761"/>
    <w:rsid w:val="00D37E74"/>
    <w:rsid w:val="00D424F9"/>
    <w:rsid w:val="00D43829"/>
    <w:rsid w:val="00D43864"/>
    <w:rsid w:val="00D443DB"/>
    <w:rsid w:val="00D447F7"/>
    <w:rsid w:val="00D45AB5"/>
    <w:rsid w:val="00D46EEF"/>
    <w:rsid w:val="00D47E70"/>
    <w:rsid w:val="00D50138"/>
    <w:rsid w:val="00D50F23"/>
    <w:rsid w:val="00D5294B"/>
    <w:rsid w:val="00D53A2D"/>
    <w:rsid w:val="00D53E2F"/>
    <w:rsid w:val="00D5483E"/>
    <w:rsid w:val="00D5597C"/>
    <w:rsid w:val="00D56636"/>
    <w:rsid w:val="00D56FC3"/>
    <w:rsid w:val="00D60723"/>
    <w:rsid w:val="00D613C6"/>
    <w:rsid w:val="00D6159D"/>
    <w:rsid w:val="00D63797"/>
    <w:rsid w:val="00D640C3"/>
    <w:rsid w:val="00D64A59"/>
    <w:rsid w:val="00D65A2B"/>
    <w:rsid w:val="00D71A41"/>
    <w:rsid w:val="00D72CD0"/>
    <w:rsid w:val="00D72EA6"/>
    <w:rsid w:val="00D756A6"/>
    <w:rsid w:val="00D75A07"/>
    <w:rsid w:val="00D76A78"/>
    <w:rsid w:val="00D76BC1"/>
    <w:rsid w:val="00D8021D"/>
    <w:rsid w:val="00D80CB6"/>
    <w:rsid w:val="00D80D0B"/>
    <w:rsid w:val="00D82364"/>
    <w:rsid w:val="00D83CAC"/>
    <w:rsid w:val="00D85964"/>
    <w:rsid w:val="00D860A9"/>
    <w:rsid w:val="00D87599"/>
    <w:rsid w:val="00D90781"/>
    <w:rsid w:val="00D9106A"/>
    <w:rsid w:val="00D911E5"/>
    <w:rsid w:val="00D93B80"/>
    <w:rsid w:val="00D96591"/>
    <w:rsid w:val="00D977FE"/>
    <w:rsid w:val="00DA1095"/>
    <w:rsid w:val="00DA20EA"/>
    <w:rsid w:val="00DA22B5"/>
    <w:rsid w:val="00DA29A9"/>
    <w:rsid w:val="00DA29E1"/>
    <w:rsid w:val="00DA3973"/>
    <w:rsid w:val="00DB001B"/>
    <w:rsid w:val="00DB2CA9"/>
    <w:rsid w:val="00DB4F6C"/>
    <w:rsid w:val="00DB72C5"/>
    <w:rsid w:val="00DB749A"/>
    <w:rsid w:val="00DB7E08"/>
    <w:rsid w:val="00DC0882"/>
    <w:rsid w:val="00DC1291"/>
    <w:rsid w:val="00DC3452"/>
    <w:rsid w:val="00DC3666"/>
    <w:rsid w:val="00DD0D7E"/>
    <w:rsid w:val="00DD1F79"/>
    <w:rsid w:val="00DD2554"/>
    <w:rsid w:val="00DD45A9"/>
    <w:rsid w:val="00DD4641"/>
    <w:rsid w:val="00DD4901"/>
    <w:rsid w:val="00DD4FB0"/>
    <w:rsid w:val="00DD5116"/>
    <w:rsid w:val="00DD52C2"/>
    <w:rsid w:val="00DD565F"/>
    <w:rsid w:val="00DD6739"/>
    <w:rsid w:val="00DD7457"/>
    <w:rsid w:val="00DE0AA4"/>
    <w:rsid w:val="00DE501A"/>
    <w:rsid w:val="00DE5CBC"/>
    <w:rsid w:val="00DE75B2"/>
    <w:rsid w:val="00DF37BF"/>
    <w:rsid w:val="00DF42D2"/>
    <w:rsid w:val="00DF43C9"/>
    <w:rsid w:val="00DF7E74"/>
    <w:rsid w:val="00E008DB"/>
    <w:rsid w:val="00E00CDA"/>
    <w:rsid w:val="00E01E44"/>
    <w:rsid w:val="00E02644"/>
    <w:rsid w:val="00E02846"/>
    <w:rsid w:val="00E06B9D"/>
    <w:rsid w:val="00E10482"/>
    <w:rsid w:val="00E10B70"/>
    <w:rsid w:val="00E112DF"/>
    <w:rsid w:val="00E12833"/>
    <w:rsid w:val="00E1415C"/>
    <w:rsid w:val="00E149C8"/>
    <w:rsid w:val="00E177ED"/>
    <w:rsid w:val="00E217BC"/>
    <w:rsid w:val="00E21C99"/>
    <w:rsid w:val="00E23496"/>
    <w:rsid w:val="00E24E6A"/>
    <w:rsid w:val="00E2568C"/>
    <w:rsid w:val="00E27037"/>
    <w:rsid w:val="00E271C2"/>
    <w:rsid w:val="00E30217"/>
    <w:rsid w:val="00E308E7"/>
    <w:rsid w:val="00E31226"/>
    <w:rsid w:val="00E312D9"/>
    <w:rsid w:val="00E329AA"/>
    <w:rsid w:val="00E33F4F"/>
    <w:rsid w:val="00E37CA6"/>
    <w:rsid w:val="00E4066D"/>
    <w:rsid w:val="00E40A6A"/>
    <w:rsid w:val="00E41435"/>
    <w:rsid w:val="00E41539"/>
    <w:rsid w:val="00E430D3"/>
    <w:rsid w:val="00E43A13"/>
    <w:rsid w:val="00E45604"/>
    <w:rsid w:val="00E466AA"/>
    <w:rsid w:val="00E47543"/>
    <w:rsid w:val="00E50977"/>
    <w:rsid w:val="00E510A1"/>
    <w:rsid w:val="00E52328"/>
    <w:rsid w:val="00E52F30"/>
    <w:rsid w:val="00E54C27"/>
    <w:rsid w:val="00E557D5"/>
    <w:rsid w:val="00E6018A"/>
    <w:rsid w:val="00E60DA6"/>
    <w:rsid w:val="00E611CA"/>
    <w:rsid w:val="00E63C02"/>
    <w:rsid w:val="00E65D20"/>
    <w:rsid w:val="00E66A8F"/>
    <w:rsid w:val="00E70E39"/>
    <w:rsid w:val="00E710FC"/>
    <w:rsid w:val="00E71CF6"/>
    <w:rsid w:val="00E743CE"/>
    <w:rsid w:val="00E74C9C"/>
    <w:rsid w:val="00E75EAB"/>
    <w:rsid w:val="00E76B0C"/>
    <w:rsid w:val="00E76F58"/>
    <w:rsid w:val="00E77299"/>
    <w:rsid w:val="00E77949"/>
    <w:rsid w:val="00E77974"/>
    <w:rsid w:val="00E77B74"/>
    <w:rsid w:val="00E80187"/>
    <w:rsid w:val="00E80CAF"/>
    <w:rsid w:val="00E824FD"/>
    <w:rsid w:val="00E84288"/>
    <w:rsid w:val="00E8447A"/>
    <w:rsid w:val="00E8513A"/>
    <w:rsid w:val="00E853F3"/>
    <w:rsid w:val="00E85879"/>
    <w:rsid w:val="00E85F9B"/>
    <w:rsid w:val="00E87BA9"/>
    <w:rsid w:val="00E90175"/>
    <w:rsid w:val="00E91FB7"/>
    <w:rsid w:val="00E95D03"/>
    <w:rsid w:val="00E95E57"/>
    <w:rsid w:val="00E961B4"/>
    <w:rsid w:val="00E96E63"/>
    <w:rsid w:val="00EA0293"/>
    <w:rsid w:val="00EA10E1"/>
    <w:rsid w:val="00EA1195"/>
    <w:rsid w:val="00EA1DAA"/>
    <w:rsid w:val="00EA2B70"/>
    <w:rsid w:val="00EA47FB"/>
    <w:rsid w:val="00EA6DED"/>
    <w:rsid w:val="00EA7396"/>
    <w:rsid w:val="00EB2870"/>
    <w:rsid w:val="00EB3E91"/>
    <w:rsid w:val="00EB4E95"/>
    <w:rsid w:val="00EC0CFD"/>
    <w:rsid w:val="00EC0E84"/>
    <w:rsid w:val="00EC0F6A"/>
    <w:rsid w:val="00EC368D"/>
    <w:rsid w:val="00ED0F0C"/>
    <w:rsid w:val="00ED269C"/>
    <w:rsid w:val="00ED2A55"/>
    <w:rsid w:val="00ED3692"/>
    <w:rsid w:val="00ED465E"/>
    <w:rsid w:val="00ED64BE"/>
    <w:rsid w:val="00ED71F6"/>
    <w:rsid w:val="00ED7BCB"/>
    <w:rsid w:val="00ED7C1C"/>
    <w:rsid w:val="00EE0379"/>
    <w:rsid w:val="00EE2BCB"/>
    <w:rsid w:val="00EE2F77"/>
    <w:rsid w:val="00EE374E"/>
    <w:rsid w:val="00EE5966"/>
    <w:rsid w:val="00EE5F8B"/>
    <w:rsid w:val="00EF0C93"/>
    <w:rsid w:val="00EF1680"/>
    <w:rsid w:val="00EF1A3A"/>
    <w:rsid w:val="00EF1CF0"/>
    <w:rsid w:val="00EF22BE"/>
    <w:rsid w:val="00EF3494"/>
    <w:rsid w:val="00EF3A4D"/>
    <w:rsid w:val="00EF4589"/>
    <w:rsid w:val="00EF7A6C"/>
    <w:rsid w:val="00EF7B30"/>
    <w:rsid w:val="00EF7FEE"/>
    <w:rsid w:val="00F00A13"/>
    <w:rsid w:val="00F00AD2"/>
    <w:rsid w:val="00F010BD"/>
    <w:rsid w:val="00F03745"/>
    <w:rsid w:val="00F04077"/>
    <w:rsid w:val="00F059B7"/>
    <w:rsid w:val="00F060C1"/>
    <w:rsid w:val="00F10218"/>
    <w:rsid w:val="00F10806"/>
    <w:rsid w:val="00F11966"/>
    <w:rsid w:val="00F12858"/>
    <w:rsid w:val="00F12FB3"/>
    <w:rsid w:val="00F1361E"/>
    <w:rsid w:val="00F137F2"/>
    <w:rsid w:val="00F1593E"/>
    <w:rsid w:val="00F167F1"/>
    <w:rsid w:val="00F17E78"/>
    <w:rsid w:val="00F24060"/>
    <w:rsid w:val="00F249A8"/>
    <w:rsid w:val="00F278D2"/>
    <w:rsid w:val="00F306F6"/>
    <w:rsid w:val="00F30E5D"/>
    <w:rsid w:val="00F3112D"/>
    <w:rsid w:val="00F3233F"/>
    <w:rsid w:val="00F331DF"/>
    <w:rsid w:val="00F33ECC"/>
    <w:rsid w:val="00F36CFF"/>
    <w:rsid w:val="00F37FD0"/>
    <w:rsid w:val="00F40F42"/>
    <w:rsid w:val="00F430B4"/>
    <w:rsid w:val="00F4512D"/>
    <w:rsid w:val="00F45E76"/>
    <w:rsid w:val="00F50786"/>
    <w:rsid w:val="00F5124D"/>
    <w:rsid w:val="00F527EC"/>
    <w:rsid w:val="00F5574D"/>
    <w:rsid w:val="00F5783C"/>
    <w:rsid w:val="00F57FC2"/>
    <w:rsid w:val="00F600D6"/>
    <w:rsid w:val="00F60A3D"/>
    <w:rsid w:val="00F62D46"/>
    <w:rsid w:val="00F63991"/>
    <w:rsid w:val="00F63DDD"/>
    <w:rsid w:val="00F65035"/>
    <w:rsid w:val="00F65446"/>
    <w:rsid w:val="00F7032B"/>
    <w:rsid w:val="00F7243A"/>
    <w:rsid w:val="00F72B53"/>
    <w:rsid w:val="00F737C2"/>
    <w:rsid w:val="00F74B0D"/>
    <w:rsid w:val="00F7531C"/>
    <w:rsid w:val="00F756BE"/>
    <w:rsid w:val="00F75B61"/>
    <w:rsid w:val="00F75F74"/>
    <w:rsid w:val="00F75FFC"/>
    <w:rsid w:val="00F80346"/>
    <w:rsid w:val="00F8130E"/>
    <w:rsid w:val="00F82BC1"/>
    <w:rsid w:val="00F845B7"/>
    <w:rsid w:val="00F862EC"/>
    <w:rsid w:val="00F86DFC"/>
    <w:rsid w:val="00F91153"/>
    <w:rsid w:val="00F91856"/>
    <w:rsid w:val="00F918D4"/>
    <w:rsid w:val="00F931F5"/>
    <w:rsid w:val="00F94950"/>
    <w:rsid w:val="00F94A2B"/>
    <w:rsid w:val="00F95971"/>
    <w:rsid w:val="00F95A19"/>
    <w:rsid w:val="00F95E34"/>
    <w:rsid w:val="00F963CE"/>
    <w:rsid w:val="00F96FBC"/>
    <w:rsid w:val="00F97171"/>
    <w:rsid w:val="00F97E10"/>
    <w:rsid w:val="00FA1498"/>
    <w:rsid w:val="00FB0D2C"/>
    <w:rsid w:val="00FB143B"/>
    <w:rsid w:val="00FB165F"/>
    <w:rsid w:val="00FB169F"/>
    <w:rsid w:val="00FB18BB"/>
    <w:rsid w:val="00FB1D73"/>
    <w:rsid w:val="00FB2A0B"/>
    <w:rsid w:val="00FB44CF"/>
    <w:rsid w:val="00FB5661"/>
    <w:rsid w:val="00FB5A4F"/>
    <w:rsid w:val="00FC0D08"/>
    <w:rsid w:val="00FC0DBD"/>
    <w:rsid w:val="00FC1046"/>
    <w:rsid w:val="00FC714F"/>
    <w:rsid w:val="00FD22A8"/>
    <w:rsid w:val="00FD268B"/>
    <w:rsid w:val="00FD2B83"/>
    <w:rsid w:val="00FD5059"/>
    <w:rsid w:val="00FD5868"/>
    <w:rsid w:val="00FD5EED"/>
    <w:rsid w:val="00FD7632"/>
    <w:rsid w:val="00FD77E5"/>
    <w:rsid w:val="00FE062D"/>
    <w:rsid w:val="00FE0845"/>
    <w:rsid w:val="00FE1AA2"/>
    <w:rsid w:val="00FE3C89"/>
    <w:rsid w:val="00FE707E"/>
    <w:rsid w:val="00FE715A"/>
    <w:rsid w:val="00FE7AC0"/>
    <w:rsid w:val="00FF1C14"/>
    <w:rsid w:val="00FF5CC6"/>
    <w:rsid w:val="00FF66C5"/>
    <w:rsid w:val="00FF6A9F"/>
    <w:rsid w:val="00FF7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B0D2C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Ttulo2"/>
    <w:qFormat/>
    <w:rsid w:val="001A757F"/>
    <w:pPr>
      <w:numPr>
        <w:numId w:val="1"/>
      </w:numPr>
      <w:spacing w:after="240"/>
      <w:outlineLvl w:val="0"/>
    </w:pPr>
    <w:rPr>
      <w:b/>
      <w:sz w:val="24"/>
      <w:szCs w:val="20"/>
      <w:lang w:val="es-ES"/>
    </w:rPr>
  </w:style>
  <w:style w:type="paragraph" w:styleId="Ttulo2">
    <w:name w:val="heading 2"/>
    <w:basedOn w:val="Normal"/>
    <w:next w:val="Normal"/>
    <w:qFormat/>
    <w:rsid w:val="001A757F"/>
    <w:pPr>
      <w:keepNext/>
      <w:spacing w:before="240" w:after="60"/>
      <w:outlineLvl w:val="1"/>
    </w:pPr>
    <w:rPr>
      <w:rFonts w:cs="Arial"/>
      <w:b/>
      <w:bCs/>
      <w:i/>
      <w:iCs/>
      <w:sz w:val="24"/>
      <w:szCs w:val="28"/>
    </w:rPr>
  </w:style>
  <w:style w:type="paragraph" w:styleId="Ttulo3">
    <w:name w:val="heading 3"/>
    <w:basedOn w:val="Normal"/>
    <w:next w:val="Normal"/>
    <w:qFormat/>
    <w:rsid w:val="001A757F"/>
    <w:pPr>
      <w:keepNext/>
      <w:outlineLvl w:val="2"/>
    </w:pPr>
    <w:rPr>
      <w:b/>
      <w:bCs/>
      <w:u w:val="single"/>
    </w:rPr>
  </w:style>
  <w:style w:type="paragraph" w:styleId="Ttulo4">
    <w:name w:val="heading 4"/>
    <w:basedOn w:val="Normal"/>
    <w:next w:val="Normal"/>
    <w:qFormat/>
    <w:rsid w:val="001A757F"/>
    <w:pPr>
      <w:keepNext/>
      <w:ind w:left="720"/>
      <w:outlineLvl w:val="3"/>
    </w:pPr>
    <w:rPr>
      <w:rFonts w:eastAsia="Tahoma" w:cs="Arial"/>
      <w:b/>
      <w:bC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rsid w:val="001A757F"/>
    <w:pPr>
      <w:tabs>
        <w:tab w:val="center" w:pos="4320"/>
        <w:tab w:val="right" w:pos="8640"/>
      </w:tabs>
    </w:pPr>
    <w:rPr>
      <w:szCs w:val="20"/>
      <w:lang w:val="es-ES"/>
    </w:rPr>
  </w:style>
  <w:style w:type="character" w:styleId="Nmerodepgina">
    <w:name w:val="page number"/>
    <w:basedOn w:val="Fuentedeprrafopredeter"/>
    <w:rsid w:val="001A757F"/>
    <w:rPr>
      <w:rFonts w:ascii="Arial" w:hAnsi="Arial"/>
      <w:sz w:val="20"/>
    </w:rPr>
  </w:style>
  <w:style w:type="paragraph" w:customStyle="1" w:styleId="TITLE">
    <w:name w:val="TITLE"/>
    <w:semiHidden/>
    <w:rsid w:val="001A757F"/>
    <w:pPr>
      <w:tabs>
        <w:tab w:val="center" w:pos="3261"/>
      </w:tabs>
    </w:pPr>
    <w:rPr>
      <w:rFonts w:ascii="Arial" w:hAnsi="Arial"/>
      <w:sz w:val="22"/>
      <w:lang w:val="fr-FR" w:eastAsia="en-US"/>
    </w:rPr>
  </w:style>
  <w:style w:type="paragraph" w:styleId="Piedepgina">
    <w:name w:val="footer"/>
    <w:basedOn w:val="Normal"/>
    <w:rsid w:val="001A757F"/>
    <w:pPr>
      <w:tabs>
        <w:tab w:val="center" w:pos="4320"/>
        <w:tab w:val="right" w:pos="8640"/>
      </w:tabs>
    </w:pPr>
  </w:style>
  <w:style w:type="paragraph" w:customStyle="1" w:styleId="BlockLine">
    <w:name w:val="Block Line"/>
    <w:basedOn w:val="Normal"/>
    <w:next w:val="Normal"/>
    <w:semiHidden/>
    <w:rsid w:val="001A757F"/>
    <w:pPr>
      <w:pBdr>
        <w:top w:val="single" w:sz="6" w:space="1" w:color="auto"/>
        <w:between w:val="single" w:sz="6" w:space="1" w:color="auto"/>
      </w:pBdr>
      <w:spacing w:before="240"/>
      <w:ind w:left="1700"/>
    </w:pPr>
    <w:rPr>
      <w:rFonts w:ascii="Times New Roman" w:hAnsi="Times New Roman"/>
      <w:sz w:val="24"/>
      <w:szCs w:val="20"/>
      <w:lang w:val="es-ES"/>
    </w:rPr>
  </w:style>
  <w:style w:type="character" w:styleId="Hipervnculo">
    <w:name w:val="Hyperlink"/>
    <w:basedOn w:val="Fuentedeprrafopredeter"/>
    <w:uiPriority w:val="99"/>
    <w:rsid w:val="001A757F"/>
    <w:rPr>
      <w:color w:val="0000FF"/>
      <w:u w:val="single"/>
    </w:rPr>
  </w:style>
  <w:style w:type="character" w:styleId="Textoennegrita">
    <w:name w:val="Strong"/>
    <w:basedOn w:val="Fuentedeprrafopredeter"/>
    <w:qFormat/>
    <w:rsid w:val="001A757F"/>
    <w:rPr>
      <w:b/>
      <w:bCs/>
    </w:rPr>
  </w:style>
  <w:style w:type="character" w:styleId="Refdecomentario">
    <w:name w:val="annotation reference"/>
    <w:basedOn w:val="Fuentedeprrafopredeter"/>
    <w:semiHidden/>
    <w:rsid w:val="001A757F"/>
    <w:rPr>
      <w:sz w:val="16"/>
      <w:szCs w:val="16"/>
    </w:rPr>
  </w:style>
  <w:style w:type="paragraph" w:styleId="Textocomentario">
    <w:name w:val="annotation text"/>
    <w:basedOn w:val="Normal"/>
    <w:semiHidden/>
    <w:rsid w:val="001A757F"/>
    <w:rPr>
      <w:szCs w:val="20"/>
    </w:rPr>
  </w:style>
  <w:style w:type="paragraph" w:styleId="Textodeglobo">
    <w:name w:val="Balloon Text"/>
    <w:basedOn w:val="Normal"/>
    <w:semiHidden/>
    <w:rsid w:val="001A757F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rsid w:val="001A757F"/>
  </w:style>
  <w:style w:type="paragraph" w:styleId="TDC2">
    <w:name w:val="toc 2"/>
    <w:basedOn w:val="Normal"/>
    <w:next w:val="Normal"/>
    <w:autoRedefine/>
    <w:uiPriority w:val="39"/>
    <w:rsid w:val="001A757F"/>
    <w:pPr>
      <w:ind w:left="200"/>
    </w:pPr>
  </w:style>
  <w:style w:type="paragraph" w:styleId="TDC3">
    <w:name w:val="toc 3"/>
    <w:basedOn w:val="Normal"/>
    <w:next w:val="Normal"/>
    <w:autoRedefine/>
    <w:uiPriority w:val="39"/>
    <w:rsid w:val="001A757F"/>
    <w:pPr>
      <w:ind w:left="400"/>
    </w:pPr>
  </w:style>
  <w:style w:type="paragraph" w:customStyle="1" w:styleId="BulletText1">
    <w:name w:val="Bullet Text 1"/>
    <w:basedOn w:val="Normal"/>
    <w:semiHidden/>
    <w:rsid w:val="005428B8"/>
    <w:pPr>
      <w:numPr>
        <w:numId w:val="13"/>
      </w:numPr>
    </w:pPr>
    <w:rPr>
      <w:szCs w:val="20"/>
    </w:rPr>
  </w:style>
  <w:style w:type="paragraph" w:customStyle="1" w:styleId="EstiloArialJustificadoPrimeralnea063cm">
    <w:name w:val="Estilo Arial Justificado Primera línea:  0.63 cm"/>
    <w:basedOn w:val="Normal"/>
    <w:semiHidden/>
    <w:rsid w:val="005428B8"/>
    <w:pPr>
      <w:ind w:firstLine="360"/>
      <w:jc w:val="both"/>
    </w:pPr>
    <w:rPr>
      <w:szCs w:val="20"/>
    </w:rPr>
  </w:style>
  <w:style w:type="paragraph" w:styleId="Prrafodelista">
    <w:name w:val="List Paragraph"/>
    <w:basedOn w:val="Normal"/>
    <w:uiPriority w:val="34"/>
    <w:qFormat/>
    <w:rsid w:val="00614F6F"/>
    <w:pPr>
      <w:ind w:left="720"/>
      <w:contextualSpacing/>
    </w:pPr>
  </w:style>
  <w:style w:type="table" w:styleId="Tablaconcuadrcula">
    <w:name w:val="Table Grid"/>
    <w:basedOn w:val="Tablanormal"/>
    <w:uiPriority w:val="59"/>
    <w:rsid w:val="00B03662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B23E1A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onotaalfinal">
    <w:name w:val="endnote text"/>
    <w:basedOn w:val="Normal"/>
    <w:link w:val="TextonotaalfinalCar"/>
    <w:rsid w:val="00AF7298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AF7298"/>
    <w:rPr>
      <w:rFonts w:ascii="Arial" w:hAnsi="Arial"/>
      <w:lang w:eastAsia="en-US"/>
    </w:rPr>
  </w:style>
  <w:style w:type="character" w:styleId="Refdenotaalfinal">
    <w:name w:val="endnote reference"/>
    <w:basedOn w:val="Fuentedeprrafopredeter"/>
    <w:rsid w:val="00AF729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hart" Target="charts/chart3.xml"/><Relationship Id="rId18" Type="http://schemas.openxmlformats.org/officeDocument/2006/relationships/chart" Target="charts/chart8.xml"/><Relationship Id="rId26" Type="http://schemas.openxmlformats.org/officeDocument/2006/relationships/chart" Target="charts/chart16.xml"/><Relationship Id="rId3" Type="http://schemas.openxmlformats.org/officeDocument/2006/relationships/styles" Target="styles.xml"/><Relationship Id="rId21" Type="http://schemas.openxmlformats.org/officeDocument/2006/relationships/chart" Target="charts/chart11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chart" Target="charts/chart7.xml"/><Relationship Id="rId25" Type="http://schemas.openxmlformats.org/officeDocument/2006/relationships/chart" Target="charts/chart15.xml"/><Relationship Id="rId2" Type="http://schemas.openxmlformats.org/officeDocument/2006/relationships/numbering" Target="numbering.xml"/><Relationship Id="rId16" Type="http://schemas.openxmlformats.org/officeDocument/2006/relationships/chart" Target="charts/chart6.xml"/><Relationship Id="rId20" Type="http://schemas.openxmlformats.org/officeDocument/2006/relationships/chart" Target="charts/chart10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24" Type="http://schemas.openxmlformats.org/officeDocument/2006/relationships/chart" Target="charts/chart14.xml"/><Relationship Id="rId5" Type="http://schemas.openxmlformats.org/officeDocument/2006/relationships/webSettings" Target="webSettings.xml"/><Relationship Id="rId15" Type="http://schemas.openxmlformats.org/officeDocument/2006/relationships/chart" Target="charts/chart5.xml"/><Relationship Id="rId23" Type="http://schemas.openxmlformats.org/officeDocument/2006/relationships/chart" Target="charts/chart13.xml"/><Relationship Id="rId28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chart" Target="charts/chart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hart" Target="charts/chart4.xml"/><Relationship Id="rId22" Type="http://schemas.openxmlformats.org/officeDocument/2006/relationships/chart" Target="charts/chart12.xm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TigerTeam%20sep09\Formatos%20ultima%20versi&#243;n\An&#225;lisis%20de%20vulnerabilidades\Reporte%20de%20escaneo%20de%20vulnerabilidades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Office_Excel1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Office_Excel10.xlsx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Office_Excel11.xlsx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Office_Excel12.xlsx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Office_Excel13.xlsx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Office_Excel14.xlsx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Office_Excel15.xlsx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Office_Excel16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Office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Office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Office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Office_Excel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Office_Excel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Office_Excel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Office_Excel8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Office_Excel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chart>
    <c:title>
      <c:tx>
        <c:rich>
          <a:bodyPr/>
          <a:lstStyle/>
          <a:p>
            <a:pPr>
              <a:defRPr lang="es-MX"/>
            </a:pPr>
            <a:r>
              <a:rPr lang="en-US"/>
              <a:t>Total de vulnerabilidades por criticidad en el segmento 99.40.16.0</a:t>
            </a:r>
          </a:p>
        </c:rich>
      </c:tx>
    </c:title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Hoja1!$B$1</c:f>
              <c:strCache>
                <c:ptCount val="1"/>
                <c:pt idx="0">
                  <c:v>Total de vulnerabilidades por criticidad en el segmento 99.21.16.0</c:v>
                </c:pt>
              </c:strCache>
            </c:strRef>
          </c:tx>
          <c:dPt>
            <c:idx val="0"/>
            <c:spPr>
              <a:solidFill>
                <a:srgbClr val="FF0000"/>
              </a:solidFill>
            </c:spPr>
          </c:dPt>
          <c:dPt>
            <c:idx val="1"/>
            <c:spPr>
              <a:solidFill>
                <a:srgbClr val="FFFF00"/>
              </a:solidFill>
            </c:spPr>
          </c:dPt>
          <c:dLbls>
            <c:txPr>
              <a:bodyPr/>
              <a:lstStyle/>
              <a:p>
                <a:pPr>
                  <a:defRPr lang="es-MX"/>
                </a:pPr>
                <a:endParaRPr lang="es-ES"/>
              </a:p>
            </c:txPr>
            <c:showVal val="1"/>
          </c:dLbls>
          <c:cat>
            <c:strRef>
              <c:f>Hoja1!$A$2:$A$4</c:f>
              <c:strCache>
                <c:ptCount val="3"/>
                <c:pt idx="0">
                  <c:v>Alta</c:v>
                </c:pt>
                <c:pt idx="1">
                  <c:v>Media</c:v>
                </c:pt>
                <c:pt idx="2">
                  <c:v>Baja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157</c:v>
                </c:pt>
                <c:pt idx="1">
                  <c:v>15</c:v>
                </c:pt>
                <c:pt idx="2">
                  <c:v>3</c:v>
                </c:pt>
              </c:numCache>
            </c:numRef>
          </c:val>
        </c:ser>
        <c:shape val="box"/>
        <c:axId val="124340864"/>
        <c:axId val="124350848"/>
        <c:axId val="0"/>
      </c:bar3DChart>
      <c:catAx>
        <c:axId val="124340864"/>
        <c:scaling>
          <c:orientation val="minMax"/>
        </c:scaling>
        <c:axPos val="b"/>
        <c:tickLblPos val="nextTo"/>
        <c:txPr>
          <a:bodyPr/>
          <a:lstStyle/>
          <a:p>
            <a:pPr>
              <a:defRPr lang="es-MX"/>
            </a:pPr>
            <a:endParaRPr lang="es-ES"/>
          </a:p>
        </c:txPr>
        <c:crossAx val="124350848"/>
        <c:crosses val="autoZero"/>
        <c:auto val="1"/>
        <c:lblAlgn val="ctr"/>
        <c:lblOffset val="100"/>
      </c:catAx>
      <c:valAx>
        <c:axId val="124350848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lang="es-MX"/>
            </a:pPr>
            <a:endParaRPr lang="es-ES"/>
          </a:p>
        </c:txPr>
        <c:crossAx val="124340864"/>
        <c:crosses val="autoZero"/>
        <c:crossBetween val="between"/>
      </c:valAx>
    </c:plotArea>
    <c:legend>
      <c:legendPos val="r"/>
      <c:txPr>
        <a:bodyPr/>
        <a:lstStyle/>
        <a:p>
          <a:pPr>
            <a:defRPr lang="es-MX"/>
          </a:pPr>
          <a:endParaRPr lang="es-ES"/>
        </a:p>
      </c:txPr>
    </c:legend>
    <c:plotVisOnly val="1"/>
  </c:chart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chart>
    <c:title>
      <c:tx>
        <c:rich>
          <a:bodyPr/>
          <a:lstStyle/>
          <a:p>
            <a:pPr>
              <a:defRPr lang="es-MX"/>
            </a:pPr>
            <a:r>
              <a:rPr lang="es-ES"/>
              <a:t>Total de vulnerabilidades por criticidad de riesgo</a:t>
            </a:r>
            <a:r>
              <a:rPr lang="es-ES" baseline="0"/>
              <a:t> medio</a:t>
            </a:r>
            <a:r>
              <a:rPr lang="es-ES"/>
              <a:t> en el segmento 99.40.20.0</a:t>
            </a:r>
          </a:p>
        </c:rich>
      </c:tx>
    </c:title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Hoja1!$B$1</c:f>
              <c:strCache>
                <c:ptCount val="1"/>
                <c:pt idx="0">
                  <c:v>Total de vulnerabilidades por criticidad en el segmento 99.21.16.0</c:v>
                </c:pt>
              </c:strCache>
            </c:strRef>
          </c:tx>
          <c:dPt>
            <c:idx val="0"/>
            <c:spPr>
              <a:solidFill>
                <a:srgbClr val="FF0000"/>
              </a:solidFill>
            </c:spPr>
          </c:dPt>
          <c:dPt>
            <c:idx val="1"/>
            <c:spPr>
              <a:solidFill>
                <a:srgbClr val="00B050"/>
              </a:solidFill>
            </c:spPr>
          </c:dPt>
          <c:dPt>
            <c:idx val="2"/>
            <c:spPr>
              <a:solidFill>
                <a:srgbClr val="FFFF00"/>
              </a:solidFill>
            </c:spPr>
          </c:dPt>
          <c:dPt>
            <c:idx val="3"/>
            <c:spPr>
              <a:solidFill>
                <a:srgbClr val="00B0F0"/>
              </a:solidFill>
            </c:spPr>
          </c:dPt>
          <c:dLbls>
            <c:txPr>
              <a:bodyPr/>
              <a:lstStyle/>
              <a:p>
                <a:pPr>
                  <a:defRPr lang="es-MX"/>
                </a:pPr>
                <a:endParaRPr lang="es-ES"/>
              </a:p>
            </c:txPr>
            <c:showVal val="1"/>
          </c:dLbls>
          <c:cat>
            <c:strRef>
              <c:f>Hoja1!$A$2:$A$5</c:f>
              <c:strCache>
                <c:ptCount val="4"/>
                <c:pt idx="0">
                  <c:v>Falta de Actualización de Aplicación</c:v>
                </c:pt>
                <c:pt idx="1">
                  <c:v>Falta de Actualización de Sistema Operativo</c:v>
                </c:pt>
                <c:pt idx="2">
                  <c:v>Mala Configuración</c:v>
                </c:pt>
                <c:pt idx="3">
                  <c:v>Protocolo No Seguro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15</c:v>
                </c:pt>
                <c:pt idx="1">
                  <c:v>40</c:v>
                </c:pt>
                <c:pt idx="2">
                  <c:v>5</c:v>
                </c:pt>
                <c:pt idx="3">
                  <c:v>1</c:v>
                </c:pt>
              </c:numCache>
            </c:numRef>
          </c:val>
        </c:ser>
        <c:shape val="box"/>
        <c:axId val="125084416"/>
        <c:axId val="125085952"/>
        <c:axId val="0"/>
      </c:bar3DChart>
      <c:catAx>
        <c:axId val="125084416"/>
        <c:scaling>
          <c:orientation val="minMax"/>
        </c:scaling>
        <c:delete val="1"/>
        <c:axPos val="b"/>
        <c:tickLblPos val="none"/>
        <c:crossAx val="125085952"/>
        <c:crosses val="autoZero"/>
        <c:auto val="1"/>
        <c:lblAlgn val="ctr"/>
        <c:lblOffset val="100"/>
      </c:catAx>
      <c:valAx>
        <c:axId val="125085952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lang="es-MX"/>
            </a:pPr>
            <a:endParaRPr lang="es-ES"/>
          </a:p>
        </c:txPr>
        <c:crossAx val="125084416"/>
        <c:crosses val="autoZero"/>
        <c:crossBetween val="between"/>
      </c:valAx>
    </c:plotArea>
    <c:legend>
      <c:legendPos val="r"/>
      <c:txPr>
        <a:bodyPr/>
        <a:lstStyle/>
        <a:p>
          <a:pPr>
            <a:defRPr lang="es-MX"/>
          </a:pPr>
          <a:endParaRPr lang="es-ES"/>
        </a:p>
      </c:txPr>
    </c:legend>
    <c:plotVisOnly val="1"/>
  </c:chart>
  <c:externalData r:id="rId1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chart>
    <c:title>
      <c:tx>
        <c:rich>
          <a:bodyPr/>
          <a:lstStyle/>
          <a:p>
            <a:pPr>
              <a:defRPr lang="es-MX"/>
            </a:pPr>
            <a:r>
              <a:rPr lang="es-ES"/>
              <a:t>Total de vulnerabilidades por criticidad de riesgo</a:t>
            </a:r>
            <a:r>
              <a:rPr lang="es-ES" baseline="0"/>
              <a:t> medio</a:t>
            </a:r>
            <a:r>
              <a:rPr lang="es-ES"/>
              <a:t> en el segmento 99.40.24.0</a:t>
            </a:r>
          </a:p>
        </c:rich>
      </c:tx>
    </c:title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Hoja1!$B$1</c:f>
              <c:strCache>
                <c:ptCount val="1"/>
                <c:pt idx="0">
                  <c:v>Total de vulnerabilidades por criticidad en el segmento 99.21.16.0</c:v>
                </c:pt>
              </c:strCache>
            </c:strRef>
          </c:tx>
          <c:dPt>
            <c:idx val="0"/>
            <c:spPr>
              <a:solidFill>
                <a:srgbClr val="FF0000"/>
              </a:solidFill>
            </c:spPr>
          </c:dPt>
          <c:dPt>
            <c:idx val="1"/>
            <c:spPr>
              <a:solidFill>
                <a:srgbClr val="00B050"/>
              </a:solidFill>
            </c:spPr>
          </c:dPt>
          <c:dPt>
            <c:idx val="2"/>
            <c:spPr>
              <a:solidFill>
                <a:srgbClr val="FFFF00"/>
              </a:solidFill>
            </c:spPr>
          </c:dPt>
          <c:dPt>
            <c:idx val="3"/>
            <c:spPr>
              <a:solidFill>
                <a:srgbClr val="00B0F0"/>
              </a:solidFill>
            </c:spPr>
          </c:dPt>
          <c:dLbls>
            <c:txPr>
              <a:bodyPr/>
              <a:lstStyle/>
              <a:p>
                <a:pPr>
                  <a:defRPr lang="es-MX"/>
                </a:pPr>
                <a:endParaRPr lang="es-ES"/>
              </a:p>
            </c:txPr>
            <c:showVal val="1"/>
          </c:dLbls>
          <c:cat>
            <c:strRef>
              <c:f>Hoja1!$A$2:$A$7</c:f>
              <c:strCache>
                <c:ptCount val="6"/>
                <c:pt idx="0">
                  <c:v>Falta de Actualización de Aplicación</c:v>
                </c:pt>
                <c:pt idx="1">
                  <c:v>Falta de Actualización de Sistema Operativo</c:v>
                </c:pt>
                <c:pt idx="2">
                  <c:v>Mala Configuración</c:v>
                </c:pt>
                <c:pt idx="3">
                  <c:v>Protocolo No Seguro</c:v>
                </c:pt>
                <c:pt idx="4">
                  <c:v>Configuración por Defecto</c:v>
                </c:pt>
                <c:pt idx="5">
                  <c:v>Suplantación de Identidad</c:v>
                </c:pt>
              </c:strCache>
            </c:strRef>
          </c:cat>
          <c:val>
            <c:numRef>
              <c:f>Hoja1!$B$2:$B$7</c:f>
              <c:numCache>
                <c:formatCode>General</c:formatCode>
                <c:ptCount val="6"/>
                <c:pt idx="0">
                  <c:v>13</c:v>
                </c:pt>
                <c:pt idx="1">
                  <c:v>60</c:v>
                </c:pt>
                <c:pt idx="2">
                  <c:v>8</c:v>
                </c:pt>
                <c:pt idx="3">
                  <c:v>1</c:v>
                </c:pt>
                <c:pt idx="4">
                  <c:v>4</c:v>
                </c:pt>
                <c:pt idx="5">
                  <c:v>1</c:v>
                </c:pt>
              </c:numCache>
            </c:numRef>
          </c:val>
        </c:ser>
        <c:shape val="box"/>
        <c:axId val="127222144"/>
        <c:axId val="127223680"/>
        <c:axId val="0"/>
      </c:bar3DChart>
      <c:catAx>
        <c:axId val="127222144"/>
        <c:scaling>
          <c:orientation val="minMax"/>
        </c:scaling>
        <c:delete val="1"/>
        <c:axPos val="b"/>
        <c:tickLblPos val="none"/>
        <c:crossAx val="127223680"/>
        <c:crosses val="autoZero"/>
        <c:auto val="1"/>
        <c:lblAlgn val="ctr"/>
        <c:lblOffset val="100"/>
      </c:catAx>
      <c:valAx>
        <c:axId val="127223680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lang="es-MX"/>
            </a:pPr>
            <a:endParaRPr lang="es-ES"/>
          </a:p>
        </c:txPr>
        <c:crossAx val="127222144"/>
        <c:crosses val="autoZero"/>
        <c:crossBetween val="between"/>
      </c:valAx>
    </c:plotArea>
    <c:legend>
      <c:legendPos val="r"/>
      <c:txPr>
        <a:bodyPr/>
        <a:lstStyle/>
        <a:p>
          <a:pPr>
            <a:defRPr lang="es-MX"/>
          </a:pPr>
          <a:endParaRPr lang="es-ES"/>
        </a:p>
      </c:txPr>
    </c:legend>
    <c:plotVisOnly val="1"/>
  </c:chart>
  <c:externalData r:id="rId1"/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chart>
    <c:title>
      <c:tx>
        <c:rich>
          <a:bodyPr/>
          <a:lstStyle/>
          <a:p>
            <a:pPr>
              <a:defRPr lang="es-MX"/>
            </a:pPr>
            <a:r>
              <a:rPr lang="es-ES"/>
              <a:t>Total de vulnerabilidades por criticidad de riesgo</a:t>
            </a:r>
            <a:r>
              <a:rPr lang="es-ES" baseline="0"/>
              <a:t> medio</a:t>
            </a:r>
            <a:r>
              <a:rPr lang="es-ES"/>
              <a:t> en el segmento 99.40.40.0</a:t>
            </a:r>
          </a:p>
        </c:rich>
      </c:tx>
    </c:title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Hoja1!$B$1</c:f>
              <c:strCache>
                <c:ptCount val="1"/>
                <c:pt idx="0">
                  <c:v>Total de vulnerabilidades por criticidad en el segmento 99.21.16.0</c:v>
                </c:pt>
              </c:strCache>
            </c:strRef>
          </c:tx>
          <c:dPt>
            <c:idx val="0"/>
            <c:spPr>
              <a:solidFill>
                <a:srgbClr val="FF0000"/>
              </a:solidFill>
            </c:spPr>
          </c:dPt>
          <c:dPt>
            <c:idx val="1"/>
            <c:spPr>
              <a:solidFill>
                <a:srgbClr val="00B050"/>
              </a:solidFill>
            </c:spPr>
          </c:dPt>
          <c:dPt>
            <c:idx val="2"/>
            <c:spPr>
              <a:solidFill>
                <a:srgbClr val="FFFF00"/>
              </a:solidFill>
            </c:spPr>
          </c:dPt>
          <c:dPt>
            <c:idx val="3"/>
            <c:spPr>
              <a:solidFill>
                <a:srgbClr val="00B0F0"/>
              </a:solidFill>
            </c:spPr>
          </c:dPt>
          <c:dLbls>
            <c:txPr>
              <a:bodyPr/>
              <a:lstStyle/>
              <a:p>
                <a:pPr>
                  <a:defRPr lang="es-MX"/>
                </a:pPr>
                <a:endParaRPr lang="es-ES"/>
              </a:p>
            </c:txPr>
            <c:showVal val="1"/>
          </c:dLbls>
          <c:cat>
            <c:strRef>
              <c:f>Hoja1!$A$2:$A$6</c:f>
              <c:strCache>
                <c:ptCount val="5"/>
                <c:pt idx="0">
                  <c:v>Falta de Actualización de Aplicación</c:v>
                </c:pt>
                <c:pt idx="1">
                  <c:v>Falta de Actualización de Sistema Operativo</c:v>
                </c:pt>
                <c:pt idx="2">
                  <c:v>Mala Configuración</c:v>
                </c:pt>
                <c:pt idx="3">
                  <c:v>Protocolo No Seguro</c:v>
                </c:pt>
                <c:pt idx="4">
                  <c:v>Suplantación de Identidad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12</c:v>
                </c:pt>
                <c:pt idx="1">
                  <c:v>24</c:v>
                </c:pt>
                <c:pt idx="2">
                  <c:v>2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</c:ser>
        <c:shape val="box"/>
        <c:axId val="127262720"/>
        <c:axId val="127264256"/>
        <c:axId val="0"/>
      </c:bar3DChart>
      <c:catAx>
        <c:axId val="127262720"/>
        <c:scaling>
          <c:orientation val="minMax"/>
        </c:scaling>
        <c:delete val="1"/>
        <c:axPos val="b"/>
        <c:tickLblPos val="none"/>
        <c:crossAx val="127264256"/>
        <c:crosses val="autoZero"/>
        <c:auto val="1"/>
        <c:lblAlgn val="ctr"/>
        <c:lblOffset val="100"/>
      </c:catAx>
      <c:valAx>
        <c:axId val="127264256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lang="es-MX"/>
            </a:pPr>
            <a:endParaRPr lang="es-ES"/>
          </a:p>
        </c:txPr>
        <c:crossAx val="127262720"/>
        <c:crosses val="autoZero"/>
        <c:crossBetween val="between"/>
      </c:valAx>
    </c:plotArea>
    <c:legend>
      <c:legendPos val="r"/>
      <c:txPr>
        <a:bodyPr/>
        <a:lstStyle/>
        <a:p>
          <a:pPr>
            <a:defRPr lang="es-MX"/>
          </a:pPr>
          <a:endParaRPr lang="es-ES"/>
        </a:p>
      </c:txPr>
    </c:legend>
    <c:plotVisOnly val="1"/>
  </c:chart>
  <c:externalData r:id="rId1"/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chart>
    <c:title>
      <c:tx>
        <c:rich>
          <a:bodyPr/>
          <a:lstStyle/>
          <a:p>
            <a:pPr>
              <a:defRPr lang="es-MX"/>
            </a:pPr>
            <a:r>
              <a:rPr lang="es-ES"/>
              <a:t>Total de vulnerabilidades por criticidad </a:t>
            </a:r>
            <a:r>
              <a:rPr lang="es-ES" baseline="0"/>
              <a:t> de riesgo bajo</a:t>
            </a:r>
            <a:r>
              <a:rPr lang="es-ES"/>
              <a:t> en el segmento 99.40.16.0</a:t>
            </a:r>
          </a:p>
        </c:rich>
      </c:tx>
    </c:title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Hoja1!$B$1</c:f>
              <c:strCache>
                <c:ptCount val="1"/>
                <c:pt idx="0">
                  <c:v>Total de vulnerabilidades por criticidad en el segmento 99.21.16.0</c:v>
                </c:pt>
              </c:strCache>
            </c:strRef>
          </c:tx>
          <c:dPt>
            <c:idx val="0"/>
            <c:spPr>
              <a:solidFill>
                <a:srgbClr val="FF0000"/>
              </a:solidFill>
            </c:spPr>
          </c:dPt>
          <c:dLbls>
            <c:txPr>
              <a:bodyPr/>
              <a:lstStyle/>
              <a:p>
                <a:pPr>
                  <a:defRPr lang="es-MX"/>
                </a:pPr>
                <a:endParaRPr lang="es-ES"/>
              </a:p>
            </c:txPr>
            <c:showVal val="1"/>
          </c:dLbls>
          <c:cat>
            <c:strRef>
              <c:f>Hoja1!$A$2:$A$3</c:f>
              <c:strCache>
                <c:ptCount val="2"/>
                <c:pt idx="0">
                  <c:v>Mala Configuración</c:v>
                </c:pt>
                <c:pt idx="1">
                  <c:v>Configuración por Defecto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2</c:v>
                </c:pt>
                <c:pt idx="1">
                  <c:v>1</c:v>
                </c:pt>
              </c:numCache>
            </c:numRef>
          </c:val>
        </c:ser>
        <c:shape val="box"/>
        <c:axId val="126810368"/>
        <c:axId val="127025152"/>
        <c:axId val="0"/>
      </c:bar3DChart>
      <c:catAx>
        <c:axId val="126810368"/>
        <c:scaling>
          <c:orientation val="minMax"/>
        </c:scaling>
        <c:axPos val="b"/>
        <c:tickLblPos val="nextTo"/>
        <c:txPr>
          <a:bodyPr/>
          <a:lstStyle/>
          <a:p>
            <a:pPr>
              <a:defRPr lang="es-MX"/>
            </a:pPr>
            <a:endParaRPr lang="es-ES"/>
          </a:p>
        </c:txPr>
        <c:crossAx val="127025152"/>
        <c:crosses val="autoZero"/>
        <c:auto val="1"/>
        <c:lblAlgn val="ctr"/>
        <c:lblOffset val="100"/>
      </c:catAx>
      <c:valAx>
        <c:axId val="127025152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lang="es-MX"/>
            </a:pPr>
            <a:endParaRPr lang="es-ES"/>
          </a:p>
        </c:txPr>
        <c:crossAx val="126810368"/>
        <c:crosses val="autoZero"/>
        <c:crossBetween val="between"/>
      </c:valAx>
    </c:plotArea>
    <c:legend>
      <c:legendPos val="r"/>
      <c:txPr>
        <a:bodyPr/>
        <a:lstStyle/>
        <a:p>
          <a:pPr>
            <a:defRPr lang="es-MX"/>
          </a:pPr>
          <a:endParaRPr lang="es-ES"/>
        </a:p>
      </c:txPr>
    </c:legend>
    <c:plotVisOnly val="1"/>
  </c:chart>
  <c:externalData r:id="rId1"/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chart>
    <c:title>
      <c:tx>
        <c:rich>
          <a:bodyPr/>
          <a:lstStyle/>
          <a:p>
            <a:pPr>
              <a:defRPr lang="es-MX"/>
            </a:pPr>
            <a:r>
              <a:rPr lang="es-ES"/>
              <a:t>Total de vulnerabilidades por criticidad </a:t>
            </a:r>
            <a:r>
              <a:rPr lang="es-ES" baseline="0"/>
              <a:t> de riesgo bajo</a:t>
            </a:r>
            <a:r>
              <a:rPr lang="es-ES"/>
              <a:t> en el segmento 99.40.20.0</a:t>
            </a:r>
          </a:p>
        </c:rich>
      </c:tx>
    </c:title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Hoja1!$B$1</c:f>
              <c:strCache>
                <c:ptCount val="1"/>
                <c:pt idx="0">
                  <c:v>Total de vulnerabilidades por criticidad en el segmento 99.21.16.0</c:v>
                </c:pt>
              </c:strCache>
            </c:strRef>
          </c:tx>
          <c:dPt>
            <c:idx val="0"/>
            <c:spPr>
              <a:solidFill>
                <a:srgbClr val="FF0000"/>
              </a:solidFill>
            </c:spPr>
          </c:dPt>
          <c:dLbls>
            <c:txPr>
              <a:bodyPr/>
              <a:lstStyle/>
              <a:p>
                <a:pPr>
                  <a:defRPr lang="es-MX"/>
                </a:pPr>
                <a:endParaRPr lang="es-ES"/>
              </a:p>
            </c:txPr>
            <c:showVal val="1"/>
          </c:dLbls>
          <c:cat>
            <c:strRef>
              <c:f>Hoja1!$A$2:$A$4</c:f>
              <c:strCache>
                <c:ptCount val="3"/>
                <c:pt idx="0">
                  <c:v>Falta de Actualización de Sistema Operativo</c:v>
                </c:pt>
                <c:pt idx="1">
                  <c:v>Mala Configuración</c:v>
                </c:pt>
                <c:pt idx="2">
                  <c:v> Configuración por Defecto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2</c:v>
                </c:pt>
                <c:pt idx="1">
                  <c:v>2</c:v>
                </c:pt>
                <c:pt idx="2">
                  <c:v>1</c:v>
                </c:pt>
              </c:numCache>
            </c:numRef>
          </c:val>
        </c:ser>
        <c:shape val="box"/>
        <c:axId val="127058688"/>
        <c:axId val="127060224"/>
        <c:axId val="0"/>
      </c:bar3DChart>
      <c:catAx>
        <c:axId val="127058688"/>
        <c:scaling>
          <c:orientation val="minMax"/>
        </c:scaling>
        <c:axPos val="b"/>
        <c:tickLblPos val="nextTo"/>
        <c:txPr>
          <a:bodyPr/>
          <a:lstStyle/>
          <a:p>
            <a:pPr>
              <a:defRPr lang="es-MX"/>
            </a:pPr>
            <a:endParaRPr lang="es-ES"/>
          </a:p>
        </c:txPr>
        <c:crossAx val="127060224"/>
        <c:crosses val="autoZero"/>
        <c:auto val="1"/>
        <c:lblAlgn val="ctr"/>
        <c:lblOffset val="100"/>
      </c:catAx>
      <c:valAx>
        <c:axId val="127060224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lang="es-MX"/>
            </a:pPr>
            <a:endParaRPr lang="es-ES"/>
          </a:p>
        </c:txPr>
        <c:crossAx val="127058688"/>
        <c:crosses val="autoZero"/>
        <c:crossBetween val="between"/>
      </c:valAx>
    </c:plotArea>
    <c:legend>
      <c:legendPos val="r"/>
      <c:txPr>
        <a:bodyPr/>
        <a:lstStyle/>
        <a:p>
          <a:pPr>
            <a:defRPr lang="es-MX"/>
          </a:pPr>
          <a:endParaRPr lang="es-ES"/>
        </a:p>
      </c:txPr>
    </c:legend>
    <c:plotVisOnly val="1"/>
  </c:chart>
  <c:externalData r:id="rId1"/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chart>
    <c:title>
      <c:tx>
        <c:rich>
          <a:bodyPr/>
          <a:lstStyle/>
          <a:p>
            <a:pPr>
              <a:defRPr lang="es-MX"/>
            </a:pPr>
            <a:r>
              <a:rPr lang="es-ES"/>
              <a:t>Total de vulnerabilidades por criticidad </a:t>
            </a:r>
            <a:r>
              <a:rPr lang="es-ES" baseline="0"/>
              <a:t> de riesgo bajo</a:t>
            </a:r>
            <a:r>
              <a:rPr lang="es-ES"/>
              <a:t> en el segmento 99.40.24.0</a:t>
            </a:r>
          </a:p>
        </c:rich>
      </c:tx>
    </c:title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Hoja1!$B$1</c:f>
              <c:strCache>
                <c:ptCount val="1"/>
                <c:pt idx="0">
                  <c:v>Total de vulnerabilidades por criticidad en el segmento 99.21.16.0</c:v>
                </c:pt>
              </c:strCache>
            </c:strRef>
          </c:tx>
          <c:dPt>
            <c:idx val="0"/>
            <c:spPr>
              <a:solidFill>
                <a:srgbClr val="FF0000"/>
              </a:solidFill>
            </c:spPr>
          </c:dPt>
          <c:dPt>
            <c:idx val="2"/>
            <c:spPr>
              <a:solidFill>
                <a:schemeClr val="accent2"/>
              </a:solidFill>
            </c:spPr>
          </c:dPt>
          <c:dPt>
            <c:idx val="3"/>
            <c:spPr>
              <a:solidFill>
                <a:srgbClr val="FFFF00"/>
              </a:solidFill>
            </c:spPr>
          </c:dPt>
          <c:dLbls>
            <c:txPr>
              <a:bodyPr/>
              <a:lstStyle/>
              <a:p>
                <a:pPr>
                  <a:defRPr lang="es-MX"/>
                </a:pPr>
                <a:endParaRPr lang="es-ES"/>
              </a:p>
            </c:txPr>
            <c:showVal val="1"/>
          </c:dLbls>
          <c:cat>
            <c:strRef>
              <c:f>Hoja1!$A$2:$A$5</c:f>
              <c:strCache>
                <c:ptCount val="4"/>
                <c:pt idx="0">
                  <c:v>Falta de Actualización de Sistema Operativo</c:v>
                </c:pt>
                <c:pt idx="1">
                  <c:v>Falta de Actualización de Sistema Operativo</c:v>
                </c:pt>
                <c:pt idx="2">
                  <c:v>Protocolo No Seguro</c:v>
                </c:pt>
                <c:pt idx="3">
                  <c:v> Configuración por Defecto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4</c:v>
                </c:pt>
                <c:pt idx="1">
                  <c:v>4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</c:ser>
        <c:shape val="box"/>
        <c:axId val="127537152"/>
        <c:axId val="127538688"/>
        <c:axId val="0"/>
      </c:bar3DChart>
      <c:catAx>
        <c:axId val="127537152"/>
        <c:scaling>
          <c:orientation val="minMax"/>
        </c:scaling>
        <c:delete val="1"/>
        <c:axPos val="b"/>
        <c:tickLblPos val="nextTo"/>
        <c:crossAx val="127538688"/>
        <c:crosses val="autoZero"/>
        <c:auto val="1"/>
        <c:lblAlgn val="ctr"/>
        <c:lblOffset val="100"/>
      </c:catAx>
      <c:valAx>
        <c:axId val="127538688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lang="es-MX"/>
            </a:pPr>
            <a:endParaRPr lang="es-ES"/>
          </a:p>
        </c:txPr>
        <c:crossAx val="127537152"/>
        <c:crosses val="autoZero"/>
        <c:crossBetween val="between"/>
      </c:valAx>
    </c:plotArea>
    <c:legend>
      <c:legendPos val="r"/>
      <c:txPr>
        <a:bodyPr/>
        <a:lstStyle/>
        <a:p>
          <a:pPr>
            <a:defRPr lang="es-MX"/>
          </a:pPr>
          <a:endParaRPr lang="es-ES"/>
        </a:p>
      </c:txPr>
    </c:legend>
    <c:plotVisOnly val="1"/>
  </c:chart>
  <c:externalData r:id="rId1"/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chart>
    <c:title>
      <c:tx>
        <c:rich>
          <a:bodyPr/>
          <a:lstStyle/>
          <a:p>
            <a:pPr>
              <a:defRPr lang="es-MX"/>
            </a:pPr>
            <a:r>
              <a:rPr lang="es-ES"/>
              <a:t>Total de vulnerabilidades por criticidad </a:t>
            </a:r>
            <a:r>
              <a:rPr lang="es-ES" baseline="0"/>
              <a:t> de riesgo bajo</a:t>
            </a:r>
            <a:r>
              <a:rPr lang="es-ES"/>
              <a:t> en el segmento 99.40.40.0</a:t>
            </a:r>
          </a:p>
        </c:rich>
      </c:tx>
    </c:title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Hoja1!$B$1</c:f>
              <c:strCache>
                <c:ptCount val="1"/>
                <c:pt idx="0">
                  <c:v>Total de vulnerabilidades por criticidad en el segmento 99.21.16.0</c:v>
                </c:pt>
              </c:strCache>
            </c:strRef>
          </c:tx>
          <c:dPt>
            <c:idx val="0"/>
            <c:spPr>
              <a:solidFill>
                <a:srgbClr val="FF0000"/>
              </a:solidFill>
            </c:spPr>
          </c:dPt>
          <c:dLbls>
            <c:txPr>
              <a:bodyPr/>
              <a:lstStyle/>
              <a:p>
                <a:pPr>
                  <a:defRPr lang="es-MX"/>
                </a:pPr>
                <a:endParaRPr lang="es-ES"/>
              </a:p>
            </c:txPr>
            <c:showVal val="1"/>
          </c:dLbls>
          <c:cat>
            <c:strRef>
              <c:f>Hoja1!$A$2:$A$3</c:f>
              <c:strCache>
                <c:ptCount val="2"/>
                <c:pt idx="0">
                  <c:v>Mala Configuración</c:v>
                </c:pt>
                <c:pt idx="1">
                  <c:v>Configuración por defecto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2</c:v>
                </c:pt>
                <c:pt idx="1">
                  <c:v>1</c:v>
                </c:pt>
              </c:numCache>
            </c:numRef>
          </c:val>
        </c:ser>
        <c:shape val="box"/>
        <c:axId val="127580416"/>
        <c:axId val="127877120"/>
        <c:axId val="0"/>
      </c:bar3DChart>
      <c:catAx>
        <c:axId val="127580416"/>
        <c:scaling>
          <c:orientation val="minMax"/>
        </c:scaling>
        <c:delete val="1"/>
        <c:axPos val="b"/>
        <c:tickLblPos val="nextTo"/>
        <c:crossAx val="127877120"/>
        <c:crosses val="autoZero"/>
        <c:auto val="1"/>
        <c:lblAlgn val="ctr"/>
        <c:lblOffset val="100"/>
      </c:catAx>
      <c:valAx>
        <c:axId val="127877120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lang="es-MX"/>
            </a:pPr>
            <a:endParaRPr lang="es-ES"/>
          </a:p>
        </c:txPr>
        <c:crossAx val="127580416"/>
        <c:crosses val="autoZero"/>
        <c:crossBetween val="between"/>
      </c:valAx>
    </c:plotArea>
    <c:legend>
      <c:legendPos val="r"/>
      <c:txPr>
        <a:bodyPr/>
        <a:lstStyle/>
        <a:p>
          <a:pPr>
            <a:defRPr lang="es-MX"/>
          </a:pPr>
          <a:endParaRPr lang="es-ES"/>
        </a:p>
      </c:txPr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chart>
    <c:title>
      <c:tx>
        <c:rich>
          <a:bodyPr/>
          <a:lstStyle/>
          <a:p>
            <a:pPr>
              <a:defRPr lang="es-MX"/>
            </a:pPr>
            <a:r>
              <a:rPr lang="en-US"/>
              <a:t>Total de vulnerabilidades por criticidad en el segmento 99.40.20.0</a:t>
            </a:r>
          </a:p>
        </c:rich>
      </c:tx>
    </c:title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Hoja1!$B$1</c:f>
              <c:strCache>
                <c:ptCount val="1"/>
                <c:pt idx="0">
                  <c:v>Total de vulnerabilidades por criticidad en el segmento 99.21.16.0</c:v>
                </c:pt>
              </c:strCache>
            </c:strRef>
          </c:tx>
          <c:dPt>
            <c:idx val="0"/>
            <c:spPr>
              <a:solidFill>
                <a:srgbClr val="FF0000"/>
              </a:solidFill>
            </c:spPr>
          </c:dPt>
          <c:dPt>
            <c:idx val="1"/>
            <c:spPr>
              <a:solidFill>
                <a:srgbClr val="FFFF00"/>
              </a:solidFill>
            </c:spPr>
          </c:dPt>
          <c:dLbls>
            <c:txPr>
              <a:bodyPr/>
              <a:lstStyle/>
              <a:p>
                <a:pPr>
                  <a:defRPr lang="es-MX"/>
                </a:pPr>
                <a:endParaRPr lang="es-ES"/>
              </a:p>
            </c:txPr>
            <c:showVal val="1"/>
          </c:dLbls>
          <c:cat>
            <c:strRef>
              <c:f>Hoja1!$A$2:$A$4</c:f>
              <c:strCache>
                <c:ptCount val="3"/>
                <c:pt idx="0">
                  <c:v>Alta</c:v>
                </c:pt>
                <c:pt idx="1">
                  <c:v>Media</c:v>
                </c:pt>
                <c:pt idx="2">
                  <c:v>Baja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385</c:v>
                </c:pt>
                <c:pt idx="1">
                  <c:v>61</c:v>
                </c:pt>
                <c:pt idx="2">
                  <c:v>5</c:v>
                </c:pt>
              </c:numCache>
            </c:numRef>
          </c:val>
        </c:ser>
        <c:shape val="box"/>
        <c:axId val="124356096"/>
        <c:axId val="124357632"/>
        <c:axId val="0"/>
      </c:bar3DChart>
      <c:catAx>
        <c:axId val="124356096"/>
        <c:scaling>
          <c:orientation val="minMax"/>
        </c:scaling>
        <c:axPos val="b"/>
        <c:tickLblPos val="nextTo"/>
        <c:txPr>
          <a:bodyPr/>
          <a:lstStyle/>
          <a:p>
            <a:pPr>
              <a:defRPr lang="es-MX"/>
            </a:pPr>
            <a:endParaRPr lang="es-ES"/>
          </a:p>
        </c:txPr>
        <c:crossAx val="124357632"/>
        <c:crosses val="autoZero"/>
        <c:auto val="1"/>
        <c:lblAlgn val="ctr"/>
        <c:lblOffset val="100"/>
      </c:catAx>
      <c:valAx>
        <c:axId val="124357632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lang="es-MX"/>
            </a:pPr>
            <a:endParaRPr lang="es-ES"/>
          </a:p>
        </c:txPr>
        <c:crossAx val="124356096"/>
        <c:crosses val="autoZero"/>
        <c:crossBetween val="between"/>
      </c:valAx>
    </c:plotArea>
    <c:legend>
      <c:legendPos val="r"/>
      <c:txPr>
        <a:bodyPr/>
        <a:lstStyle/>
        <a:p>
          <a:pPr>
            <a:defRPr lang="es-MX"/>
          </a:pPr>
          <a:endParaRPr lang="es-ES"/>
        </a:p>
      </c:txPr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chart>
    <c:title>
      <c:tx>
        <c:rich>
          <a:bodyPr/>
          <a:lstStyle/>
          <a:p>
            <a:pPr>
              <a:defRPr lang="es-MX"/>
            </a:pPr>
            <a:r>
              <a:rPr lang="en-US"/>
              <a:t>Total de vulnerabilidades por criticidad en el segmento 99.40.24.0</a:t>
            </a:r>
          </a:p>
        </c:rich>
      </c:tx>
    </c:title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Hoja1!$B$1</c:f>
              <c:strCache>
                <c:ptCount val="1"/>
                <c:pt idx="0">
                  <c:v>Total de vulnerabilidades por criticidad en el segmento 99.21.16.0</c:v>
                </c:pt>
              </c:strCache>
            </c:strRef>
          </c:tx>
          <c:dPt>
            <c:idx val="0"/>
            <c:spPr>
              <a:solidFill>
                <a:srgbClr val="FF0000"/>
              </a:solidFill>
            </c:spPr>
          </c:dPt>
          <c:dPt>
            <c:idx val="1"/>
            <c:spPr>
              <a:solidFill>
                <a:srgbClr val="FFFF00"/>
              </a:solidFill>
            </c:spPr>
          </c:dPt>
          <c:dLbls>
            <c:txPr>
              <a:bodyPr/>
              <a:lstStyle/>
              <a:p>
                <a:pPr>
                  <a:defRPr lang="es-MX"/>
                </a:pPr>
                <a:endParaRPr lang="es-ES"/>
              </a:p>
            </c:txPr>
            <c:showVal val="1"/>
          </c:dLbls>
          <c:cat>
            <c:strRef>
              <c:f>Hoja1!$A$2:$A$4</c:f>
              <c:strCache>
                <c:ptCount val="3"/>
                <c:pt idx="0">
                  <c:v>Alta</c:v>
                </c:pt>
                <c:pt idx="1">
                  <c:v>Media</c:v>
                </c:pt>
                <c:pt idx="2">
                  <c:v>Baja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524</c:v>
                </c:pt>
                <c:pt idx="1">
                  <c:v>87</c:v>
                </c:pt>
                <c:pt idx="2">
                  <c:v>10</c:v>
                </c:pt>
              </c:numCache>
            </c:numRef>
          </c:val>
        </c:ser>
        <c:shape val="box"/>
        <c:axId val="124907904"/>
        <c:axId val="124909440"/>
        <c:axId val="0"/>
      </c:bar3DChart>
      <c:catAx>
        <c:axId val="124907904"/>
        <c:scaling>
          <c:orientation val="minMax"/>
        </c:scaling>
        <c:axPos val="b"/>
        <c:tickLblPos val="nextTo"/>
        <c:txPr>
          <a:bodyPr/>
          <a:lstStyle/>
          <a:p>
            <a:pPr>
              <a:defRPr lang="es-MX"/>
            </a:pPr>
            <a:endParaRPr lang="es-ES"/>
          </a:p>
        </c:txPr>
        <c:crossAx val="124909440"/>
        <c:crosses val="autoZero"/>
        <c:auto val="1"/>
        <c:lblAlgn val="ctr"/>
        <c:lblOffset val="100"/>
      </c:catAx>
      <c:valAx>
        <c:axId val="124909440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lang="es-MX"/>
            </a:pPr>
            <a:endParaRPr lang="es-ES"/>
          </a:p>
        </c:txPr>
        <c:crossAx val="124907904"/>
        <c:crosses val="autoZero"/>
        <c:crossBetween val="between"/>
      </c:valAx>
    </c:plotArea>
    <c:legend>
      <c:legendPos val="r"/>
      <c:txPr>
        <a:bodyPr/>
        <a:lstStyle/>
        <a:p>
          <a:pPr>
            <a:defRPr lang="es-MX"/>
          </a:pPr>
          <a:endParaRPr lang="es-ES"/>
        </a:p>
      </c:txPr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chart>
    <c:title>
      <c:tx>
        <c:rich>
          <a:bodyPr/>
          <a:lstStyle/>
          <a:p>
            <a:pPr>
              <a:defRPr lang="es-MX"/>
            </a:pPr>
            <a:r>
              <a:rPr lang="en-US"/>
              <a:t>Total de vulnerabilidades por criticidad en el segmento 99.40.24.0</a:t>
            </a:r>
          </a:p>
        </c:rich>
      </c:tx>
    </c:title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Hoja1!$B$1</c:f>
              <c:strCache>
                <c:ptCount val="1"/>
                <c:pt idx="0">
                  <c:v>Total de vulnerabilidades por criticidad en el segmento 99.21.16.0</c:v>
                </c:pt>
              </c:strCache>
            </c:strRef>
          </c:tx>
          <c:dPt>
            <c:idx val="0"/>
            <c:spPr>
              <a:solidFill>
                <a:srgbClr val="FF0000"/>
              </a:solidFill>
            </c:spPr>
          </c:dPt>
          <c:dPt>
            <c:idx val="1"/>
            <c:spPr>
              <a:solidFill>
                <a:srgbClr val="FFFF00"/>
              </a:solidFill>
            </c:spPr>
          </c:dPt>
          <c:dLbls>
            <c:txPr>
              <a:bodyPr/>
              <a:lstStyle/>
              <a:p>
                <a:pPr>
                  <a:defRPr lang="es-MX"/>
                </a:pPr>
                <a:endParaRPr lang="es-ES"/>
              </a:p>
            </c:txPr>
            <c:showVal val="1"/>
          </c:dLbls>
          <c:cat>
            <c:strRef>
              <c:f>Hoja1!$A$2:$A$4</c:f>
              <c:strCache>
                <c:ptCount val="3"/>
                <c:pt idx="0">
                  <c:v>Alta</c:v>
                </c:pt>
                <c:pt idx="1">
                  <c:v>Media</c:v>
                </c:pt>
                <c:pt idx="2">
                  <c:v>Baja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300</c:v>
                </c:pt>
                <c:pt idx="1">
                  <c:v>40</c:v>
                </c:pt>
                <c:pt idx="2">
                  <c:v>3</c:v>
                </c:pt>
              </c:numCache>
            </c:numRef>
          </c:val>
        </c:ser>
        <c:shape val="box"/>
        <c:axId val="124918784"/>
        <c:axId val="124932864"/>
        <c:axId val="0"/>
      </c:bar3DChart>
      <c:catAx>
        <c:axId val="124918784"/>
        <c:scaling>
          <c:orientation val="minMax"/>
        </c:scaling>
        <c:axPos val="b"/>
        <c:tickLblPos val="nextTo"/>
        <c:txPr>
          <a:bodyPr/>
          <a:lstStyle/>
          <a:p>
            <a:pPr>
              <a:defRPr lang="es-MX"/>
            </a:pPr>
            <a:endParaRPr lang="es-ES"/>
          </a:p>
        </c:txPr>
        <c:crossAx val="124932864"/>
        <c:crosses val="autoZero"/>
        <c:auto val="1"/>
        <c:lblAlgn val="ctr"/>
        <c:lblOffset val="100"/>
      </c:catAx>
      <c:valAx>
        <c:axId val="124932864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lang="es-MX"/>
            </a:pPr>
            <a:endParaRPr lang="es-ES"/>
          </a:p>
        </c:txPr>
        <c:crossAx val="124918784"/>
        <c:crosses val="autoZero"/>
        <c:crossBetween val="between"/>
      </c:valAx>
    </c:plotArea>
    <c:legend>
      <c:legendPos val="r"/>
      <c:txPr>
        <a:bodyPr/>
        <a:lstStyle/>
        <a:p>
          <a:pPr>
            <a:defRPr lang="es-MX"/>
          </a:pPr>
          <a:endParaRPr lang="es-ES"/>
        </a:p>
      </c:txPr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chart>
    <c:title>
      <c:tx>
        <c:rich>
          <a:bodyPr/>
          <a:lstStyle/>
          <a:p>
            <a:pPr>
              <a:defRPr lang="es-MX"/>
            </a:pPr>
            <a:r>
              <a:rPr lang="es-ES"/>
              <a:t>Total de vulnerabilidades por criticidad de riesgo</a:t>
            </a:r>
            <a:r>
              <a:rPr lang="es-ES" baseline="0"/>
              <a:t> alto</a:t>
            </a:r>
            <a:r>
              <a:rPr lang="es-ES"/>
              <a:t> en el segmento 99.40.16.0</a:t>
            </a:r>
          </a:p>
        </c:rich>
      </c:tx>
    </c:title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Hoja1!$B$1</c:f>
              <c:strCache>
                <c:ptCount val="1"/>
                <c:pt idx="0">
                  <c:v>Total de vulnerabilidades por criticidad en el segmento 99.21.16.0</c:v>
                </c:pt>
              </c:strCache>
            </c:strRef>
          </c:tx>
          <c:dPt>
            <c:idx val="0"/>
            <c:spPr>
              <a:solidFill>
                <a:srgbClr val="FF0000"/>
              </a:solidFill>
            </c:spPr>
          </c:dPt>
          <c:dPt>
            <c:idx val="1"/>
            <c:spPr>
              <a:solidFill>
                <a:srgbClr val="FFFF00"/>
              </a:solidFill>
            </c:spPr>
          </c:dPt>
          <c:dLbls>
            <c:txPr>
              <a:bodyPr/>
              <a:lstStyle/>
              <a:p>
                <a:pPr>
                  <a:defRPr lang="es-MX"/>
                </a:pPr>
                <a:endParaRPr lang="es-ES"/>
              </a:p>
            </c:txPr>
            <c:showVal val="1"/>
          </c:dLbls>
          <c:cat>
            <c:strRef>
              <c:f>Hoja1!$A$2:$A$4</c:f>
              <c:strCache>
                <c:ptCount val="3"/>
                <c:pt idx="0">
                  <c:v>Falta de Actualización de Sistema Operativo</c:v>
                </c:pt>
                <c:pt idx="1">
                  <c:v>Falta de Actualización de Aplicación</c:v>
                </c:pt>
                <c:pt idx="2">
                  <c:v>Mala Configuración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76</c:v>
                </c:pt>
                <c:pt idx="1">
                  <c:v>77</c:v>
                </c:pt>
                <c:pt idx="2">
                  <c:v>4</c:v>
                </c:pt>
              </c:numCache>
            </c:numRef>
          </c:val>
        </c:ser>
        <c:shape val="box"/>
        <c:axId val="124381056"/>
        <c:axId val="124382592"/>
        <c:axId val="0"/>
      </c:bar3DChart>
      <c:catAx>
        <c:axId val="124381056"/>
        <c:scaling>
          <c:orientation val="minMax"/>
        </c:scaling>
        <c:axPos val="b"/>
        <c:tickLblPos val="nextTo"/>
        <c:txPr>
          <a:bodyPr/>
          <a:lstStyle/>
          <a:p>
            <a:pPr>
              <a:defRPr lang="es-MX"/>
            </a:pPr>
            <a:endParaRPr lang="es-ES"/>
          </a:p>
        </c:txPr>
        <c:crossAx val="124382592"/>
        <c:crosses val="autoZero"/>
        <c:auto val="1"/>
        <c:lblAlgn val="ctr"/>
        <c:lblOffset val="100"/>
      </c:catAx>
      <c:valAx>
        <c:axId val="124382592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lang="es-MX"/>
            </a:pPr>
            <a:endParaRPr lang="es-ES"/>
          </a:p>
        </c:txPr>
        <c:crossAx val="124381056"/>
        <c:crosses val="autoZero"/>
        <c:crossBetween val="between"/>
      </c:valAx>
    </c:plotArea>
    <c:legend>
      <c:legendPos val="r"/>
      <c:txPr>
        <a:bodyPr/>
        <a:lstStyle/>
        <a:p>
          <a:pPr>
            <a:defRPr lang="es-MX"/>
          </a:pPr>
          <a:endParaRPr lang="es-ES"/>
        </a:p>
      </c:txPr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chart>
    <c:title>
      <c:tx>
        <c:rich>
          <a:bodyPr/>
          <a:lstStyle/>
          <a:p>
            <a:pPr>
              <a:defRPr lang="es-MX"/>
            </a:pPr>
            <a:r>
              <a:rPr lang="es-ES"/>
              <a:t>Total de vulnerabilidades por criticidad de riesgo</a:t>
            </a:r>
            <a:r>
              <a:rPr lang="es-ES" baseline="0"/>
              <a:t> alto</a:t>
            </a:r>
            <a:r>
              <a:rPr lang="es-ES"/>
              <a:t> en el segmento 99.40.20.0</a:t>
            </a:r>
          </a:p>
        </c:rich>
      </c:tx>
    </c:title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Hoja1!$B$1</c:f>
              <c:strCache>
                <c:ptCount val="1"/>
                <c:pt idx="0">
                  <c:v>Total de vulnerabilidades por criticidad en el segmento 99.21.16.0</c:v>
                </c:pt>
              </c:strCache>
            </c:strRef>
          </c:tx>
          <c:dPt>
            <c:idx val="0"/>
            <c:spPr>
              <a:solidFill>
                <a:srgbClr val="FF0000"/>
              </a:solidFill>
            </c:spPr>
          </c:dPt>
          <c:dPt>
            <c:idx val="1"/>
            <c:spPr>
              <a:solidFill>
                <a:srgbClr val="FFFF00"/>
              </a:solidFill>
            </c:spPr>
          </c:dPt>
          <c:dLbls>
            <c:txPr>
              <a:bodyPr/>
              <a:lstStyle/>
              <a:p>
                <a:pPr>
                  <a:defRPr lang="es-MX"/>
                </a:pPr>
                <a:endParaRPr lang="es-ES"/>
              </a:p>
            </c:txPr>
            <c:showVal val="1"/>
          </c:dLbls>
          <c:cat>
            <c:strRef>
              <c:f>Hoja1!$A$2:$A$4</c:f>
              <c:strCache>
                <c:ptCount val="3"/>
                <c:pt idx="0">
                  <c:v>Falta de Actualización de Sistema Operativo</c:v>
                </c:pt>
                <c:pt idx="1">
                  <c:v>Falta de Actualización de Aplicación</c:v>
                </c:pt>
                <c:pt idx="2">
                  <c:v>Mala Configuración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216</c:v>
                </c:pt>
                <c:pt idx="1">
                  <c:v>142</c:v>
                </c:pt>
                <c:pt idx="2">
                  <c:v>27</c:v>
                </c:pt>
              </c:numCache>
            </c:numRef>
          </c:val>
        </c:ser>
        <c:shape val="box"/>
        <c:axId val="124969728"/>
        <c:axId val="124971264"/>
        <c:axId val="0"/>
      </c:bar3DChart>
      <c:catAx>
        <c:axId val="124969728"/>
        <c:scaling>
          <c:orientation val="minMax"/>
        </c:scaling>
        <c:delete val="1"/>
        <c:axPos val="b"/>
        <c:tickLblPos val="none"/>
        <c:crossAx val="124971264"/>
        <c:crosses val="autoZero"/>
        <c:auto val="1"/>
        <c:lblAlgn val="ctr"/>
        <c:lblOffset val="100"/>
      </c:catAx>
      <c:valAx>
        <c:axId val="124971264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lang="es-MX"/>
            </a:pPr>
            <a:endParaRPr lang="es-ES"/>
          </a:p>
        </c:txPr>
        <c:crossAx val="124969728"/>
        <c:crosses val="autoZero"/>
        <c:crossBetween val="between"/>
      </c:valAx>
    </c:plotArea>
    <c:legend>
      <c:legendPos val="r"/>
      <c:txPr>
        <a:bodyPr/>
        <a:lstStyle/>
        <a:p>
          <a:pPr>
            <a:defRPr lang="es-MX"/>
          </a:pPr>
          <a:endParaRPr lang="es-ES"/>
        </a:p>
      </c:txPr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chart>
    <c:title>
      <c:tx>
        <c:rich>
          <a:bodyPr/>
          <a:lstStyle/>
          <a:p>
            <a:pPr>
              <a:defRPr lang="es-MX"/>
            </a:pPr>
            <a:r>
              <a:rPr lang="es-ES"/>
              <a:t>Total de vulnerabilidades por criticidad de riesgo</a:t>
            </a:r>
            <a:r>
              <a:rPr lang="es-ES" baseline="0"/>
              <a:t> alto</a:t>
            </a:r>
            <a:r>
              <a:rPr lang="es-ES"/>
              <a:t> en el segmento 99.40.24.0</a:t>
            </a:r>
          </a:p>
        </c:rich>
      </c:tx>
    </c:title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Hoja1!$B$1</c:f>
              <c:strCache>
                <c:ptCount val="1"/>
                <c:pt idx="0">
                  <c:v>Total de vulnerabilidades por criticidad en el segmento 99.21.16.0</c:v>
                </c:pt>
              </c:strCache>
            </c:strRef>
          </c:tx>
          <c:dPt>
            <c:idx val="0"/>
            <c:spPr>
              <a:solidFill>
                <a:srgbClr val="FF0000"/>
              </a:solidFill>
            </c:spPr>
          </c:dPt>
          <c:dPt>
            <c:idx val="1"/>
            <c:spPr>
              <a:solidFill>
                <a:srgbClr val="FFFF00"/>
              </a:solidFill>
            </c:spPr>
          </c:dPt>
          <c:dLbls>
            <c:txPr>
              <a:bodyPr/>
              <a:lstStyle/>
              <a:p>
                <a:pPr>
                  <a:defRPr lang="es-MX"/>
                </a:pPr>
                <a:endParaRPr lang="es-ES"/>
              </a:p>
            </c:txPr>
            <c:showVal val="1"/>
          </c:dLbls>
          <c:cat>
            <c:strRef>
              <c:f>Hoja1!$A$2:$A$4</c:f>
              <c:strCache>
                <c:ptCount val="3"/>
                <c:pt idx="0">
                  <c:v>Falta de Actualización de Sistema Operativo</c:v>
                </c:pt>
                <c:pt idx="1">
                  <c:v>Falta de Actualización de Aplicación</c:v>
                </c:pt>
                <c:pt idx="2">
                  <c:v>Mala Configuración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360</c:v>
                </c:pt>
                <c:pt idx="1">
                  <c:v>136</c:v>
                </c:pt>
                <c:pt idx="2">
                  <c:v>28</c:v>
                </c:pt>
              </c:numCache>
            </c:numRef>
          </c:val>
        </c:ser>
        <c:shape val="box"/>
        <c:axId val="126164352"/>
        <c:axId val="126174336"/>
        <c:axId val="0"/>
      </c:bar3DChart>
      <c:catAx>
        <c:axId val="126164352"/>
        <c:scaling>
          <c:orientation val="minMax"/>
        </c:scaling>
        <c:delete val="1"/>
        <c:axPos val="b"/>
        <c:tickLblPos val="none"/>
        <c:crossAx val="126174336"/>
        <c:crosses val="autoZero"/>
        <c:auto val="1"/>
        <c:lblAlgn val="ctr"/>
        <c:lblOffset val="100"/>
      </c:catAx>
      <c:valAx>
        <c:axId val="126174336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lang="es-MX"/>
            </a:pPr>
            <a:endParaRPr lang="es-ES"/>
          </a:p>
        </c:txPr>
        <c:crossAx val="126164352"/>
        <c:crosses val="autoZero"/>
        <c:crossBetween val="between"/>
      </c:valAx>
    </c:plotArea>
    <c:legend>
      <c:legendPos val="r"/>
      <c:txPr>
        <a:bodyPr/>
        <a:lstStyle/>
        <a:p>
          <a:pPr>
            <a:defRPr lang="es-MX"/>
          </a:pPr>
          <a:endParaRPr lang="es-ES"/>
        </a:p>
      </c:txPr>
    </c:legend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chart>
    <c:title>
      <c:tx>
        <c:rich>
          <a:bodyPr/>
          <a:lstStyle/>
          <a:p>
            <a:pPr>
              <a:defRPr lang="es-MX"/>
            </a:pPr>
            <a:r>
              <a:rPr lang="es-ES"/>
              <a:t>Total de vulnerabilidades por criticidad de riesgo</a:t>
            </a:r>
            <a:r>
              <a:rPr lang="es-ES" baseline="0"/>
              <a:t> alto</a:t>
            </a:r>
            <a:r>
              <a:rPr lang="es-ES"/>
              <a:t> en el segmento 99.40.40.0</a:t>
            </a:r>
          </a:p>
        </c:rich>
      </c:tx>
    </c:title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Hoja1!$B$1</c:f>
              <c:strCache>
                <c:ptCount val="1"/>
                <c:pt idx="0">
                  <c:v>Total de vulnerabilidades por criticidad en el segmento 99.21.16.0</c:v>
                </c:pt>
              </c:strCache>
            </c:strRef>
          </c:tx>
          <c:dPt>
            <c:idx val="0"/>
            <c:spPr>
              <a:solidFill>
                <a:srgbClr val="FF0000"/>
              </a:solidFill>
            </c:spPr>
          </c:dPt>
          <c:dPt>
            <c:idx val="1"/>
            <c:spPr>
              <a:solidFill>
                <a:srgbClr val="FFFF00"/>
              </a:solidFill>
            </c:spPr>
          </c:dPt>
          <c:dLbls>
            <c:txPr>
              <a:bodyPr/>
              <a:lstStyle/>
              <a:p>
                <a:pPr>
                  <a:defRPr lang="es-MX"/>
                </a:pPr>
                <a:endParaRPr lang="es-ES"/>
              </a:p>
            </c:txPr>
            <c:showVal val="1"/>
          </c:dLbls>
          <c:cat>
            <c:strRef>
              <c:f>Hoja1!$A$2:$A$5</c:f>
              <c:strCache>
                <c:ptCount val="4"/>
                <c:pt idx="0">
                  <c:v>Falta de Actualización de Sistema Operativo</c:v>
                </c:pt>
                <c:pt idx="1">
                  <c:v>Falta de Actualización de Aplicación</c:v>
                </c:pt>
                <c:pt idx="2">
                  <c:v>Mala Configuración</c:v>
                </c:pt>
                <c:pt idx="3">
                  <c:v>Configuración por defecto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160</c:v>
                </c:pt>
                <c:pt idx="1">
                  <c:v>128</c:v>
                </c:pt>
                <c:pt idx="2">
                  <c:v>11</c:v>
                </c:pt>
                <c:pt idx="3">
                  <c:v>1</c:v>
                </c:pt>
              </c:numCache>
            </c:numRef>
          </c:val>
        </c:ser>
        <c:shape val="box"/>
        <c:axId val="126892288"/>
        <c:axId val="126894080"/>
        <c:axId val="0"/>
      </c:bar3DChart>
      <c:catAx>
        <c:axId val="126892288"/>
        <c:scaling>
          <c:orientation val="minMax"/>
        </c:scaling>
        <c:delete val="1"/>
        <c:axPos val="b"/>
        <c:tickLblPos val="none"/>
        <c:crossAx val="126894080"/>
        <c:crosses val="autoZero"/>
        <c:auto val="1"/>
        <c:lblAlgn val="ctr"/>
        <c:lblOffset val="100"/>
      </c:catAx>
      <c:valAx>
        <c:axId val="126894080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lang="es-MX"/>
            </a:pPr>
            <a:endParaRPr lang="es-ES"/>
          </a:p>
        </c:txPr>
        <c:crossAx val="126892288"/>
        <c:crosses val="autoZero"/>
        <c:crossBetween val="between"/>
      </c:valAx>
    </c:plotArea>
    <c:legend>
      <c:legendPos val="r"/>
      <c:txPr>
        <a:bodyPr/>
        <a:lstStyle/>
        <a:p>
          <a:pPr>
            <a:defRPr lang="es-MX"/>
          </a:pPr>
          <a:endParaRPr lang="es-ES"/>
        </a:p>
      </c:txPr>
    </c:legend>
    <c:plotVisOnly val="1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chart>
    <c:title>
      <c:tx>
        <c:rich>
          <a:bodyPr/>
          <a:lstStyle/>
          <a:p>
            <a:pPr>
              <a:defRPr lang="es-MX"/>
            </a:pPr>
            <a:r>
              <a:rPr lang="es-ES"/>
              <a:t>Total de vulnerabilidades por criticidad de riesgo</a:t>
            </a:r>
            <a:r>
              <a:rPr lang="es-ES" baseline="0"/>
              <a:t> medio</a:t>
            </a:r>
            <a:r>
              <a:rPr lang="es-ES"/>
              <a:t> en el segmento 99.40.16.0</a:t>
            </a:r>
          </a:p>
        </c:rich>
      </c:tx>
    </c:title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Hoja1!$B$1</c:f>
              <c:strCache>
                <c:ptCount val="1"/>
                <c:pt idx="0">
                  <c:v>Total de vulnerabilidades por criticidad en el segmento 99.21.16.0</c:v>
                </c:pt>
              </c:strCache>
            </c:strRef>
          </c:tx>
          <c:spPr>
            <a:solidFill>
              <a:srgbClr val="FFFF00"/>
            </a:solidFill>
          </c:spPr>
          <c:dPt>
            <c:idx val="1"/>
            <c:spPr>
              <a:solidFill>
                <a:srgbClr val="00B0F0"/>
              </a:solidFill>
            </c:spPr>
          </c:dPt>
          <c:dPt>
            <c:idx val="2"/>
            <c:spPr>
              <a:solidFill>
                <a:srgbClr val="FF0000"/>
              </a:solidFill>
            </c:spPr>
          </c:dPt>
          <c:dPt>
            <c:idx val="3"/>
            <c:spPr>
              <a:solidFill>
                <a:srgbClr val="7030A0"/>
              </a:solidFill>
            </c:spPr>
          </c:dPt>
          <c:dLbls>
            <c:txPr>
              <a:bodyPr/>
              <a:lstStyle/>
              <a:p>
                <a:pPr>
                  <a:defRPr lang="es-MX"/>
                </a:pPr>
                <a:endParaRPr lang="es-ES"/>
              </a:p>
            </c:txPr>
            <c:showVal val="1"/>
          </c:dLbls>
          <c:cat>
            <c:strRef>
              <c:f>Hoja1!$A$2:$A$5</c:f>
              <c:strCache>
                <c:ptCount val="4"/>
                <c:pt idx="0">
                  <c:v>Falta de Actualización de Aplicación</c:v>
                </c:pt>
                <c:pt idx="1">
                  <c:v>Falta de Actualización de Sistema Operativo</c:v>
                </c:pt>
                <c:pt idx="2">
                  <c:v>Mala Configuración</c:v>
                </c:pt>
                <c:pt idx="3">
                  <c:v>Protocolo No Seguro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4</c:v>
                </c:pt>
                <c:pt idx="1">
                  <c:v>9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</c:ser>
        <c:shape val="box"/>
        <c:axId val="126760448"/>
        <c:axId val="126761984"/>
        <c:axId val="0"/>
      </c:bar3DChart>
      <c:catAx>
        <c:axId val="126760448"/>
        <c:scaling>
          <c:orientation val="minMax"/>
        </c:scaling>
        <c:axPos val="b"/>
        <c:tickLblPos val="nextTo"/>
        <c:txPr>
          <a:bodyPr/>
          <a:lstStyle/>
          <a:p>
            <a:pPr>
              <a:defRPr lang="es-MX" sz="800" baseline="0"/>
            </a:pPr>
            <a:endParaRPr lang="es-ES"/>
          </a:p>
        </c:txPr>
        <c:crossAx val="126761984"/>
        <c:crosses val="autoZero"/>
        <c:auto val="1"/>
        <c:lblAlgn val="ctr"/>
        <c:lblOffset val="100"/>
      </c:catAx>
      <c:valAx>
        <c:axId val="126761984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lang="es-MX"/>
            </a:pPr>
            <a:endParaRPr lang="es-ES"/>
          </a:p>
        </c:txPr>
        <c:crossAx val="126760448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F13A9-6851-4927-B387-00B4D91DF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Reporte de escaneo de vulnerabilidades.dotx</Template>
  <TotalTime>9640</TotalTime>
  <Pages>18</Pages>
  <Words>1805</Words>
  <Characters>9932</Characters>
  <Application>Microsoft Office Word</Application>
  <DocSecurity>0</DocSecurity>
  <Lines>82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Responsable del proyecto por parte de Cliente</vt:lpstr>
      <vt:lpstr>Responsable del proyecto por parte de Cliente</vt:lpstr>
    </vt:vector>
  </TitlesOfParts>
  <Company>SCITUM</Company>
  <LinksUpToDate>false</LinksUpToDate>
  <CharactersWithSpaces>11714</CharactersWithSpaces>
  <SharedDoc>false</SharedDoc>
  <HLinks>
    <vt:vector size="120" baseType="variant">
      <vt:variant>
        <vt:i4>3539051</vt:i4>
      </vt:variant>
      <vt:variant>
        <vt:i4>108</vt:i4>
      </vt:variant>
      <vt:variant>
        <vt:i4>0</vt:i4>
      </vt:variant>
      <vt:variant>
        <vt:i4>5</vt:i4>
      </vt:variant>
      <vt:variant>
        <vt:lpwstr>http://support.microsoft.com/kb/198408</vt:lpwstr>
      </vt:variant>
      <vt:variant>
        <vt:lpwstr/>
      </vt:variant>
      <vt:variant>
        <vt:i4>6553637</vt:i4>
      </vt:variant>
      <vt:variant>
        <vt:i4>105</vt:i4>
      </vt:variant>
      <vt:variant>
        <vt:i4>0</vt:i4>
      </vt:variant>
      <vt:variant>
        <vt:i4>5</vt:i4>
      </vt:variant>
      <vt:variant>
        <vt:lpwstr>http://www.securitytracker.com/alerts/2004/Jan/1008838.html</vt:lpwstr>
      </vt:variant>
      <vt:variant>
        <vt:lpwstr/>
      </vt:variant>
      <vt:variant>
        <vt:i4>4718685</vt:i4>
      </vt:variant>
      <vt:variant>
        <vt:i4>102</vt:i4>
      </vt:variant>
      <vt:variant>
        <vt:i4>0</vt:i4>
      </vt:variant>
      <vt:variant>
        <vt:i4>5</vt:i4>
      </vt:variant>
      <vt:variant>
        <vt:lpwstr>http://httpd.apache.org/</vt:lpwstr>
      </vt:variant>
      <vt:variant>
        <vt:lpwstr/>
      </vt:variant>
      <vt:variant>
        <vt:i4>1245185</vt:i4>
      </vt:variant>
      <vt:variant>
        <vt:i4>99</vt:i4>
      </vt:variant>
      <vt:variant>
        <vt:i4>0</vt:i4>
      </vt:variant>
      <vt:variant>
        <vt:i4>5</vt:i4>
      </vt:variant>
      <vt:variant>
        <vt:lpwstr>http://www.ngssoftware.com/advisories/ora-time-zone/</vt:lpwstr>
      </vt:variant>
      <vt:variant>
        <vt:lpwstr/>
      </vt:variant>
      <vt:variant>
        <vt:i4>1245243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_Toc179636039</vt:lpwstr>
      </vt:variant>
      <vt:variant>
        <vt:i4>1245243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_Toc179636038</vt:lpwstr>
      </vt:variant>
      <vt:variant>
        <vt:i4>1245243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_Toc179636037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_Toc179636036</vt:lpwstr>
      </vt:variant>
      <vt:variant>
        <vt:i4>1245243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_Toc179636035</vt:lpwstr>
      </vt:variant>
      <vt:variant>
        <vt:i4>1245243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_Toc179636034</vt:lpwstr>
      </vt:variant>
      <vt:variant>
        <vt:i4>1245243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_Toc179636033</vt:lpwstr>
      </vt:variant>
      <vt:variant>
        <vt:i4>1245243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_Toc179636032</vt:lpwstr>
      </vt:variant>
      <vt:variant>
        <vt:i4>1245243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_Toc179636031</vt:lpwstr>
      </vt:variant>
      <vt:variant>
        <vt:i4>1245243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_Toc179636030</vt:lpwstr>
      </vt:variant>
      <vt:variant>
        <vt:i4>1179707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_Toc179636029</vt:lpwstr>
      </vt:variant>
      <vt:variant>
        <vt:i4>1179707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_Toc179636028</vt:lpwstr>
      </vt:variant>
      <vt:variant>
        <vt:i4>1179707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_Toc179636027</vt:lpwstr>
      </vt:variant>
      <vt:variant>
        <vt:i4>1179707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_Toc179636026</vt:lpwstr>
      </vt:variant>
      <vt:variant>
        <vt:i4>1179707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_Toc179636025</vt:lpwstr>
      </vt:variant>
      <vt:variant>
        <vt:i4>1179707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_Toc179636024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Responsable del proyecto por parte de Cliente</dc:title>
  <dc:creator>kum0g4kur3</dc:creator>
  <cp:lastModifiedBy>Win_XP_Pro</cp:lastModifiedBy>
  <cp:revision>53</cp:revision>
  <cp:lastPrinted>2012-03-23T17:25:00Z</cp:lastPrinted>
  <dcterms:created xsi:type="dcterms:W3CDTF">2012-11-30T18:57:00Z</dcterms:created>
  <dcterms:modified xsi:type="dcterms:W3CDTF">2013-04-10T16:58:00Z</dcterms:modified>
</cp:coreProperties>
</file>